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42010706"/>
        <w:docPartObj>
          <w:docPartGallery w:val="Cover Pages"/>
          <w:docPartUnique/>
        </w:docPartObj>
      </w:sdtPr>
      <w:sdtEndPr>
        <w:rPr>
          <w:rFonts w:ascii="cmr17" w:hAnsi="cmr17" w:cs="cmr17"/>
          <w:sz w:val="34"/>
          <w:szCs w:val="34"/>
        </w:rPr>
      </w:sdtEndPr>
      <w:sdtContent>
        <w:p w14:paraId="3D1FAE91" w14:textId="77777777" w:rsidR="00F33BD3" w:rsidRDefault="00F33BD3"/>
        <w:p w14:paraId="0378BE4E" w14:textId="77777777" w:rsidR="00F33BD3" w:rsidRDefault="00F33BD3">
          <w:pPr>
            <w:rPr>
              <w:rFonts w:ascii="cmr17" w:hAnsi="cmr17" w:cs="cmr17"/>
              <w:sz w:val="34"/>
              <w:szCs w:val="34"/>
            </w:rPr>
          </w:pPr>
          <w:r>
            <w:rPr>
              <w:noProof/>
            </w:rPr>
            <mc:AlternateContent>
              <mc:Choice Requires="wps">
                <w:drawing>
                  <wp:anchor distT="0" distB="0" distL="182880" distR="182880" simplePos="0" relativeHeight="251660288" behindDoc="0" locked="0" layoutInCell="1" allowOverlap="1" wp14:anchorId="13272E5E" wp14:editId="612A93EE">
                    <wp:simplePos x="0" y="0"/>
                    <mc:AlternateContent>
                      <mc:Choice Requires="wp14">
                        <wp:positionH relativeFrom="margin">
                          <wp14:pctPosHOffset>7700</wp14:pctPosHOffset>
                        </wp:positionH>
                      </mc:Choice>
                      <mc:Fallback>
                        <wp:positionH relativeFrom="page">
                          <wp:posOffset>968375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2E8BA" w14:textId="77777777" w:rsidR="00DC1902" w:rsidRDefault="00513ED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C1902" w:rsidRPr="00F33BD3">
                                      <w:rPr>
                                        <w:color w:val="4472C4" w:themeColor="accent1"/>
                                        <w:sz w:val="72"/>
                                        <w:szCs w:val="72"/>
                                      </w:rPr>
                                      <w:t>GIZMO mechanical duck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56713B1" w14:textId="09B94133" w:rsidR="00DC1902" w:rsidRDefault="00583E94">
                                    <w:pPr>
                                      <w:pStyle w:val="NoSpacing"/>
                                      <w:spacing w:before="40" w:after="40"/>
                                      <w:rPr>
                                        <w:caps/>
                                        <w:color w:val="1F4E79" w:themeColor="accent5" w:themeShade="80"/>
                                        <w:sz w:val="28"/>
                                        <w:szCs w:val="28"/>
                                      </w:rPr>
                                    </w:pPr>
                                    <w:r>
                                      <w:rPr>
                                        <w:caps/>
                                        <w:color w:val="1F4E79" w:themeColor="accent5" w:themeShade="80"/>
                                        <w:sz w:val="28"/>
                                        <w:szCs w:val="28"/>
                                      </w:rPr>
                                      <w:t>29</w:t>
                                    </w:r>
                                    <w:r w:rsidR="00DC1902">
                                      <w:rPr>
                                        <w:caps/>
                                        <w:color w:val="1F4E79" w:themeColor="accent5" w:themeShade="80"/>
                                        <w:sz w:val="28"/>
                                        <w:szCs w:val="28"/>
                                      </w:rPr>
                                      <w:t xml:space="preserve"> </w:t>
                                    </w:r>
                                    <w:r>
                                      <w:rPr>
                                        <w:caps/>
                                        <w:color w:val="1F4E79" w:themeColor="accent5" w:themeShade="80"/>
                                        <w:sz w:val="28"/>
                                        <w:szCs w:val="28"/>
                                      </w:rPr>
                                      <w:t>April</w:t>
                                    </w:r>
                                    <w:r w:rsidR="00DC1902">
                                      <w:rPr>
                                        <w:caps/>
                                        <w:color w:val="1F4E79" w:themeColor="accent5" w:themeShade="80"/>
                                        <w:sz w:val="28"/>
                                        <w:szCs w:val="28"/>
                                      </w:rPr>
                                      <w:t xml:space="preserve"> 2019</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E6B4B42" w14:textId="77777777" w:rsidR="00DC1902" w:rsidRDefault="00DC1902">
                                    <w:pPr>
                                      <w:pStyle w:val="NoSpacing"/>
                                      <w:spacing w:before="80" w:after="40"/>
                                      <w:rPr>
                                        <w:caps/>
                                        <w:color w:val="5B9BD5" w:themeColor="accent5"/>
                                        <w:sz w:val="24"/>
                                        <w:szCs w:val="24"/>
                                      </w:rPr>
                                    </w:pPr>
                                    <w:r>
                                      <w:rPr>
                                        <w:caps/>
                                        <w:color w:val="5B9BD5" w:themeColor="accent5"/>
                                        <w:sz w:val="24"/>
                                        <w:szCs w:val="24"/>
                                      </w:rPr>
                                      <w:t>Newman, Medad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3272E5E"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49C2E8BA" w14:textId="77777777" w:rsidR="00DC1902" w:rsidRDefault="00513ED2">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C1902" w:rsidRPr="00F33BD3">
                                <w:rPr>
                                  <w:color w:val="4472C4" w:themeColor="accent1"/>
                                  <w:sz w:val="72"/>
                                  <w:szCs w:val="72"/>
                                </w:rPr>
                                <w:t>GIZMO mechanical duck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56713B1" w14:textId="09B94133" w:rsidR="00DC1902" w:rsidRDefault="00583E94">
                              <w:pPr>
                                <w:pStyle w:val="NoSpacing"/>
                                <w:spacing w:before="40" w:after="40"/>
                                <w:rPr>
                                  <w:caps/>
                                  <w:color w:val="1F4E79" w:themeColor="accent5" w:themeShade="80"/>
                                  <w:sz w:val="28"/>
                                  <w:szCs w:val="28"/>
                                </w:rPr>
                              </w:pPr>
                              <w:r>
                                <w:rPr>
                                  <w:caps/>
                                  <w:color w:val="1F4E79" w:themeColor="accent5" w:themeShade="80"/>
                                  <w:sz w:val="28"/>
                                  <w:szCs w:val="28"/>
                                </w:rPr>
                                <w:t>29</w:t>
                              </w:r>
                              <w:r w:rsidR="00DC1902">
                                <w:rPr>
                                  <w:caps/>
                                  <w:color w:val="1F4E79" w:themeColor="accent5" w:themeShade="80"/>
                                  <w:sz w:val="28"/>
                                  <w:szCs w:val="28"/>
                                </w:rPr>
                                <w:t xml:space="preserve"> </w:t>
                              </w:r>
                              <w:r>
                                <w:rPr>
                                  <w:caps/>
                                  <w:color w:val="1F4E79" w:themeColor="accent5" w:themeShade="80"/>
                                  <w:sz w:val="28"/>
                                  <w:szCs w:val="28"/>
                                </w:rPr>
                                <w:t>April</w:t>
                              </w:r>
                              <w:r w:rsidR="00DC1902">
                                <w:rPr>
                                  <w:caps/>
                                  <w:color w:val="1F4E79" w:themeColor="accent5" w:themeShade="80"/>
                                  <w:sz w:val="28"/>
                                  <w:szCs w:val="28"/>
                                </w:rPr>
                                <w:t xml:space="preserve"> 2019</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E6B4B42" w14:textId="77777777" w:rsidR="00DC1902" w:rsidRDefault="00DC1902">
                              <w:pPr>
                                <w:pStyle w:val="NoSpacing"/>
                                <w:spacing w:before="80" w:after="40"/>
                                <w:rPr>
                                  <w:caps/>
                                  <w:color w:val="5B9BD5" w:themeColor="accent5"/>
                                  <w:sz w:val="24"/>
                                  <w:szCs w:val="24"/>
                                </w:rPr>
                              </w:pPr>
                              <w:r>
                                <w:rPr>
                                  <w:caps/>
                                  <w:color w:val="5B9BD5" w:themeColor="accent5"/>
                                  <w:sz w:val="24"/>
                                  <w:szCs w:val="24"/>
                                </w:rPr>
                                <w:t>Newman, Medad</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3979EBC0" wp14:editId="1555F9D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4-25T00:00:00Z">
                                    <w:dateFormat w:val="yyyy"/>
                                    <w:lid w:val="en-US"/>
                                    <w:storeMappedDataAs w:val="dateTime"/>
                                    <w:calendar w:val="gregorian"/>
                                  </w:date>
                                </w:sdtPr>
                                <w:sdtEndPr/>
                                <w:sdtContent>
                                  <w:p w14:paraId="3491BC34" w14:textId="77777777" w:rsidR="00DC1902" w:rsidRDefault="00DC1902">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979EBC0" id="Rectangle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4-25T00:00:00Z">
                              <w:dateFormat w:val="yyyy"/>
                              <w:lid w:val="en-US"/>
                              <w:storeMappedDataAs w:val="dateTime"/>
                              <w:calendar w:val="gregorian"/>
                            </w:date>
                          </w:sdtPr>
                          <w:sdtEndPr/>
                          <w:sdtContent>
                            <w:p w14:paraId="3491BC34" w14:textId="77777777" w:rsidR="00DC1902" w:rsidRDefault="00DC1902">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cmr17" w:hAnsi="cmr17" w:cs="cmr17"/>
              <w:sz w:val="34"/>
              <w:szCs w:val="34"/>
            </w:rPr>
            <w:br w:type="page"/>
          </w:r>
        </w:p>
      </w:sdtContent>
    </w:sdt>
    <w:sdt>
      <w:sdtPr>
        <w:rPr>
          <w:rFonts w:asciiTheme="minorHAnsi" w:eastAsiaTheme="minorEastAsia" w:hAnsiTheme="minorHAnsi" w:cstheme="minorBidi"/>
          <w:b w:val="0"/>
          <w:bCs w:val="0"/>
          <w:caps w:val="0"/>
          <w:spacing w:val="0"/>
          <w:sz w:val="22"/>
          <w:szCs w:val="22"/>
        </w:rPr>
        <w:id w:val="1283615887"/>
        <w:docPartObj>
          <w:docPartGallery w:val="Table of Contents"/>
          <w:docPartUnique/>
        </w:docPartObj>
      </w:sdtPr>
      <w:sdtEndPr>
        <w:rPr>
          <w:noProof/>
        </w:rPr>
      </w:sdtEndPr>
      <w:sdtContent>
        <w:p w14:paraId="6847FAF4" w14:textId="3C79C32D" w:rsidR="003B1B58" w:rsidRDefault="003B1B58">
          <w:pPr>
            <w:pStyle w:val="TOCHeading"/>
          </w:pPr>
          <w:r>
            <w:t>Contents</w:t>
          </w:r>
        </w:p>
        <w:p w14:paraId="3108159C" w14:textId="7B3FF4E9" w:rsidR="00D61503" w:rsidRDefault="003B1B58">
          <w:pPr>
            <w:pStyle w:val="TOC1"/>
            <w:tabs>
              <w:tab w:val="left" w:pos="440"/>
              <w:tab w:val="right" w:leader="dot" w:pos="10456"/>
            </w:tabs>
            <w:rPr>
              <w:noProof/>
              <w:lang w:eastAsia="en-GB"/>
            </w:rPr>
          </w:pPr>
          <w:r>
            <w:rPr>
              <w:b/>
              <w:bCs/>
              <w:noProof/>
            </w:rPr>
            <w:fldChar w:fldCharType="begin"/>
          </w:r>
          <w:r>
            <w:rPr>
              <w:b/>
              <w:bCs/>
              <w:noProof/>
            </w:rPr>
            <w:instrText xml:space="preserve"> TOC \o "1-3" \h \z \u </w:instrText>
          </w:r>
          <w:r>
            <w:rPr>
              <w:b/>
              <w:bCs/>
              <w:noProof/>
            </w:rPr>
            <w:fldChar w:fldCharType="separate"/>
          </w:r>
          <w:hyperlink w:anchor="_Toc7445611" w:history="1">
            <w:r w:rsidR="00D61503" w:rsidRPr="0064566B">
              <w:rPr>
                <w:rStyle w:val="Hyperlink"/>
                <w:noProof/>
              </w:rPr>
              <w:t>2</w:t>
            </w:r>
            <w:r w:rsidR="00D61503">
              <w:rPr>
                <w:noProof/>
                <w:lang w:eastAsia="en-GB"/>
              </w:rPr>
              <w:tab/>
            </w:r>
            <w:r w:rsidR="00D61503" w:rsidRPr="0064566B">
              <w:rPr>
                <w:rStyle w:val="Hyperlink"/>
                <w:noProof/>
              </w:rPr>
              <w:t>Introduction</w:t>
            </w:r>
            <w:r w:rsidR="00D61503">
              <w:rPr>
                <w:noProof/>
                <w:webHidden/>
              </w:rPr>
              <w:tab/>
            </w:r>
            <w:r w:rsidR="00D61503">
              <w:rPr>
                <w:noProof/>
                <w:webHidden/>
              </w:rPr>
              <w:fldChar w:fldCharType="begin"/>
            </w:r>
            <w:r w:rsidR="00D61503">
              <w:rPr>
                <w:noProof/>
                <w:webHidden/>
              </w:rPr>
              <w:instrText xml:space="preserve"> PAGEREF _Toc7445611 \h </w:instrText>
            </w:r>
            <w:r w:rsidR="00D61503">
              <w:rPr>
                <w:noProof/>
                <w:webHidden/>
              </w:rPr>
            </w:r>
            <w:r w:rsidR="00D61503">
              <w:rPr>
                <w:noProof/>
                <w:webHidden/>
              </w:rPr>
              <w:fldChar w:fldCharType="separate"/>
            </w:r>
            <w:r w:rsidR="00D61503">
              <w:rPr>
                <w:noProof/>
                <w:webHidden/>
              </w:rPr>
              <w:t>2</w:t>
            </w:r>
            <w:r w:rsidR="00D61503">
              <w:rPr>
                <w:noProof/>
                <w:webHidden/>
              </w:rPr>
              <w:fldChar w:fldCharType="end"/>
            </w:r>
          </w:hyperlink>
        </w:p>
        <w:p w14:paraId="1E31D97D" w14:textId="69AA84E8" w:rsidR="00D61503" w:rsidRDefault="00D61503">
          <w:pPr>
            <w:pStyle w:val="TOC1"/>
            <w:tabs>
              <w:tab w:val="left" w:pos="440"/>
              <w:tab w:val="right" w:leader="dot" w:pos="10456"/>
            </w:tabs>
            <w:rPr>
              <w:noProof/>
              <w:lang w:eastAsia="en-GB"/>
            </w:rPr>
          </w:pPr>
          <w:hyperlink w:anchor="_Toc7445612" w:history="1">
            <w:r w:rsidRPr="0064566B">
              <w:rPr>
                <w:rStyle w:val="Hyperlink"/>
                <w:noProof/>
              </w:rPr>
              <w:t>3</w:t>
            </w:r>
            <w:r>
              <w:rPr>
                <w:noProof/>
                <w:lang w:eastAsia="en-GB"/>
              </w:rPr>
              <w:tab/>
            </w:r>
            <w:r w:rsidRPr="0064566B">
              <w:rPr>
                <w:rStyle w:val="Hyperlink"/>
                <w:noProof/>
              </w:rPr>
              <w:t>Early prototypes</w:t>
            </w:r>
            <w:r>
              <w:rPr>
                <w:noProof/>
                <w:webHidden/>
              </w:rPr>
              <w:tab/>
            </w:r>
            <w:r>
              <w:rPr>
                <w:noProof/>
                <w:webHidden/>
              </w:rPr>
              <w:fldChar w:fldCharType="begin"/>
            </w:r>
            <w:r>
              <w:rPr>
                <w:noProof/>
                <w:webHidden/>
              </w:rPr>
              <w:instrText xml:space="preserve"> PAGEREF _Toc7445612 \h </w:instrText>
            </w:r>
            <w:r>
              <w:rPr>
                <w:noProof/>
                <w:webHidden/>
              </w:rPr>
            </w:r>
            <w:r>
              <w:rPr>
                <w:noProof/>
                <w:webHidden/>
              </w:rPr>
              <w:fldChar w:fldCharType="separate"/>
            </w:r>
            <w:r>
              <w:rPr>
                <w:noProof/>
                <w:webHidden/>
              </w:rPr>
              <w:t>2</w:t>
            </w:r>
            <w:r>
              <w:rPr>
                <w:noProof/>
                <w:webHidden/>
              </w:rPr>
              <w:fldChar w:fldCharType="end"/>
            </w:r>
          </w:hyperlink>
        </w:p>
        <w:p w14:paraId="797165C0" w14:textId="005313FF" w:rsidR="00D61503" w:rsidRDefault="00D61503">
          <w:pPr>
            <w:pStyle w:val="TOC1"/>
            <w:tabs>
              <w:tab w:val="left" w:pos="440"/>
              <w:tab w:val="right" w:leader="dot" w:pos="10456"/>
            </w:tabs>
            <w:rPr>
              <w:noProof/>
              <w:lang w:eastAsia="en-GB"/>
            </w:rPr>
          </w:pPr>
          <w:hyperlink w:anchor="_Toc7445613" w:history="1">
            <w:r w:rsidRPr="0064566B">
              <w:rPr>
                <w:rStyle w:val="Hyperlink"/>
                <w:noProof/>
              </w:rPr>
              <w:t>4</w:t>
            </w:r>
            <w:r>
              <w:rPr>
                <w:noProof/>
                <w:lang w:eastAsia="en-GB"/>
              </w:rPr>
              <w:tab/>
            </w:r>
            <w:r w:rsidRPr="0064566B">
              <w:rPr>
                <w:rStyle w:val="Hyperlink"/>
                <w:noProof/>
              </w:rPr>
              <w:t>Final Model</w:t>
            </w:r>
            <w:r>
              <w:rPr>
                <w:noProof/>
                <w:webHidden/>
              </w:rPr>
              <w:tab/>
            </w:r>
            <w:r>
              <w:rPr>
                <w:noProof/>
                <w:webHidden/>
              </w:rPr>
              <w:fldChar w:fldCharType="begin"/>
            </w:r>
            <w:r>
              <w:rPr>
                <w:noProof/>
                <w:webHidden/>
              </w:rPr>
              <w:instrText xml:space="preserve"> PAGEREF _Toc7445613 \h </w:instrText>
            </w:r>
            <w:r>
              <w:rPr>
                <w:noProof/>
                <w:webHidden/>
              </w:rPr>
            </w:r>
            <w:r>
              <w:rPr>
                <w:noProof/>
                <w:webHidden/>
              </w:rPr>
              <w:fldChar w:fldCharType="separate"/>
            </w:r>
            <w:r>
              <w:rPr>
                <w:noProof/>
                <w:webHidden/>
              </w:rPr>
              <w:t>3</w:t>
            </w:r>
            <w:r>
              <w:rPr>
                <w:noProof/>
                <w:webHidden/>
              </w:rPr>
              <w:fldChar w:fldCharType="end"/>
            </w:r>
          </w:hyperlink>
        </w:p>
        <w:p w14:paraId="0E5972AF" w14:textId="024EBD7E" w:rsidR="00D61503" w:rsidRDefault="00D61503">
          <w:pPr>
            <w:pStyle w:val="TOC1"/>
            <w:tabs>
              <w:tab w:val="left" w:pos="440"/>
              <w:tab w:val="right" w:leader="dot" w:pos="10456"/>
            </w:tabs>
            <w:rPr>
              <w:noProof/>
              <w:lang w:eastAsia="en-GB"/>
            </w:rPr>
          </w:pPr>
          <w:hyperlink w:anchor="_Toc7445614" w:history="1">
            <w:r w:rsidRPr="0064566B">
              <w:rPr>
                <w:rStyle w:val="Hyperlink"/>
                <w:noProof/>
              </w:rPr>
              <w:t>5</w:t>
            </w:r>
            <w:r>
              <w:rPr>
                <w:noProof/>
                <w:lang w:eastAsia="en-GB"/>
              </w:rPr>
              <w:tab/>
            </w:r>
            <w:r w:rsidRPr="0064566B">
              <w:rPr>
                <w:rStyle w:val="Hyperlink"/>
                <w:noProof/>
              </w:rPr>
              <w:t>Human interaction</w:t>
            </w:r>
            <w:r>
              <w:rPr>
                <w:noProof/>
                <w:webHidden/>
              </w:rPr>
              <w:tab/>
            </w:r>
            <w:r>
              <w:rPr>
                <w:noProof/>
                <w:webHidden/>
              </w:rPr>
              <w:fldChar w:fldCharType="begin"/>
            </w:r>
            <w:r>
              <w:rPr>
                <w:noProof/>
                <w:webHidden/>
              </w:rPr>
              <w:instrText xml:space="preserve"> PAGEREF _Toc7445614 \h </w:instrText>
            </w:r>
            <w:r>
              <w:rPr>
                <w:noProof/>
                <w:webHidden/>
              </w:rPr>
            </w:r>
            <w:r>
              <w:rPr>
                <w:noProof/>
                <w:webHidden/>
              </w:rPr>
              <w:fldChar w:fldCharType="separate"/>
            </w:r>
            <w:r>
              <w:rPr>
                <w:noProof/>
                <w:webHidden/>
              </w:rPr>
              <w:t>4</w:t>
            </w:r>
            <w:r>
              <w:rPr>
                <w:noProof/>
                <w:webHidden/>
              </w:rPr>
              <w:fldChar w:fldCharType="end"/>
            </w:r>
          </w:hyperlink>
        </w:p>
        <w:p w14:paraId="189167D6" w14:textId="015CD0AE" w:rsidR="00D61503" w:rsidRDefault="00D61503">
          <w:pPr>
            <w:pStyle w:val="TOC1"/>
            <w:tabs>
              <w:tab w:val="left" w:pos="440"/>
              <w:tab w:val="right" w:leader="dot" w:pos="10456"/>
            </w:tabs>
            <w:rPr>
              <w:noProof/>
              <w:lang w:eastAsia="en-GB"/>
            </w:rPr>
          </w:pPr>
          <w:hyperlink w:anchor="_Toc7445615" w:history="1">
            <w:r w:rsidRPr="0064566B">
              <w:rPr>
                <w:rStyle w:val="Hyperlink"/>
                <w:noProof/>
              </w:rPr>
              <w:t>6</w:t>
            </w:r>
            <w:r>
              <w:rPr>
                <w:noProof/>
                <w:lang w:eastAsia="en-GB"/>
              </w:rPr>
              <w:tab/>
            </w:r>
            <w:r w:rsidRPr="0064566B">
              <w:rPr>
                <w:rStyle w:val="Hyperlink"/>
                <w:noProof/>
              </w:rPr>
              <w:t>Electrical subsystem</w:t>
            </w:r>
            <w:r>
              <w:rPr>
                <w:noProof/>
                <w:webHidden/>
              </w:rPr>
              <w:tab/>
            </w:r>
            <w:r>
              <w:rPr>
                <w:noProof/>
                <w:webHidden/>
              </w:rPr>
              <w:fldChar w:fldCharType="begin"/>
            </w:r>
            <w:r>
              <w:rPr>
                <w:noProof/>
                <w:webHidden/>
              </w:rPr>
              <w:instrText xml:space="preserve"> PAGEREF _Toc7445615 \h </w:instrText>
            </w:r>
            <w:r>
              <w:rPr>
                <w:noProof/>
                <w:webHidden/>
              </w:rPr>
            </w:r>
            <w:r>
              <w:rPr>
                <w:noProof/>
                <w:webHidden/>
              </w:rPr>
              <w:fldChar w:fldCharType="separate"/>
            </w:r>
            <w:r>
              <w:rPr>
                <w:noProof/>
                <w:webHidden/>
              </w:rPr>
              <w:t>4</w:t>
            </w:r>
            <w:r>
              <w:rPr>
                <w:noProof/>
                <w:webHidden/>
              </w:rPr>
              <w:fldChar w:fldCharType="end"/>
            </w:r>
          </w:hyperlink>
        </w:p>
        <w:p w14:paraId="1D49426E" w14:textId="1D26F3D7" w:rsidR="00D61503" w:rsidRDefault="00D61503">
          <w:pPr>
            <w:pStyle w:val="TOC2"/>
            <w:tabs>
              <w:tab w:val="left" w:pos="880"/>
              <w:tab w:val="right" w:leader="dot" w:pos="10456"/>
            </w:tabs>
            <w:rPr>
              <w:noProof/>
              <w:lang w:eastAsia="en-GB"/>
            </w:rPr>
          </w:pPr>
          <w:hyperlink w:anchor="_Toc7445616" w:history="1">
            <w:r w:rsidRPr="0064566B">
              <w:rPr>
                <w:rStyle w:val="Hyperlink"/>
                <w:noProof/>
              </w:rPr>
              <w:t>6.1</w:t>
            </w:r>
            <w:r>
              <w:rPr>
                <w:noProof/>
                <w:lang w:eastAsia="en-GB"/>
              </w:rPr>
              <w:tab/>
            </w:r>
            <w:r w:rsidRPr="0064566B">
              <w:rPr>
                <w:rStyle w:val="Hyperlink"/>
                <w:noProof/>
              </w:rPr>
              <w:t>Power supply</w:t>
            </w:r>
            <w:r>
              <w:rPr>
                <w:noProof/>
                <w:webHidden/>
              </w:rPr>
              <w:tab/>
            </w:r>
            <w:r>
              <w:rPr>
                <w:noProof/>
                <w:webHidden/>
              </w:rPr>
              <w:fldChar w:fldCharType="begin"/>
            </w:r>
            <w:r>
              <w:rPr>
                <w:noProof/>
                <w:webHidden/>
              </w:rPr>
              <w:instrText xml:space="preserve"> PAGEREF _Toc7445616 \h </w:instrText>
            </w:r>
            <w:r>
              <w:rPr>
                <w:noProof/>
                <w:webHidden/>
              </w:rPr>
            </w:r>
            <w:r>
              <w:rPr>
                <w:noProof/>
                <w:webHidden/>
              </w:rPr>
              <w:fldChar w:fldCharType="separate"/>
            </w:r>
            <w:r>
              <w:rPr>
                <w:noProof/>
                <w:webHidden/>
              </w:rPr>
              <w:t>4</w:t>
            </w:r>
            <w:r>
              <w:rPr>
                <w:noProof/>
                <w:webHidden/>
              </w:rPr>
              <w:fldChar w:fldCharType="end"/>
            </w:r>
          </w:hyperlink>
        </w:p>
        <w:p w14:paraId="1E862697" w14:textId="621D68B3" w:rsidR="00D61503" w:rsidRDefault="00D61503">
          <w:pPr>
            <w:pStyle w:val="TOC2"/>
            <w:tabs>
              <w:tab w:val="left" w:pos="880"/>
              <w:tab w:val="right" w:leader="dot" w:pos="10456"/>
            </w:tabs>
            <w:rPr>
              <w:noProof/>
              <w:lang w:eastAsia="en-GB"/>
            </w:rPr>
          </w:pPr>
          <w:hyperlink w:anchor="_Toc7445617" w:history="1">
            <w:r w:rsidRPr="0064566B">
              <w:rPr>
                <w:rStyle w:val="Hyperlink"/>
                <w:noProof/>
              </w:rPr>
              <w:t>6.2</w:t>
            </w:r>
            <w:r>
              <w:rPr>
                <w:noProof/>
                <w:lang w:eastAsia="en-GB"/>
              </w:rPr>
              <w:tab/>
            </w:r>
            <w:r w:rsidRPr="0064566B">
              <w:rPr>
                <w:rStyle w:val="Hyperlink"/>
                <w:noProof/>
              </w:rPr>
              <w:t>Power consumption</w:t>
            </w:r>
            <w:r>
              <w:rPr>
                <w:noProof/>
                <w:webHidden/>
              </w:rPr>
              <w:tab/>
            </w:r>
            <w:r>
              <w:rPr>
                <w:noProof/>
                <w:webHidden/>
              </w:rPr>
              <w:fldChar w:fldCharType="begin"/>
            </w:r>
            <w:r>
              <w:rPr>
                <w:noProof/>
                <w:webHidden/>
              </w:rPr>
              <w:instrText xml:space="preserve"> PAGEREF _Toc7445617 \h </w:instrText>
            </w:r>
            <w:r>
              <w:rPr>
                <w:noProof/>
                <w:webHidden/>
              </w:rPr>
            </w:r>
            <w:r>
              <w:rPr>
                <w:noProof/>
                <w:webHidden/>
              </w:rPr>
              <w:fldChar w:fldCharType="separate"/>
            </w:r>
            <w:r>
              <w:rPr>
                <w:noProof/>
                <w:webHidden/>
              </w:rPr>
              <w:t>5</w:t>
            </w:r>
            <w:r>
              <w:rPr>
                <w:noProof/>
                <w:webHidden/>
              </w:rPr>
              <w:fldChar w:fldCharType="end"/>
            </w:r>
          </w:hyperlink>
        </w:p>
        <w:p w14:paraId="1B834447" w14:textId="4B431EF2" w:rsidR="00D61503" w:rsidRDefault="00D61503">
          <w:pPr>
            <w:pStyle w:val="TOC2"/>
            <w:tabs>
              <w:tab w:val="left" w:pos="880"/>
              <w:tab w:val="right" w:leader="dot" w:pos="10456"/>
            </w:tabs>
            <w:rPr>
              <w:noProof/>
              <w:lang w:eastAsia="en-GB"/>
            </w:rPr>
          </w:pPr>
          <w:hyperlink w:anchor="_Toc7445618" w:history="1">
            <w:r w:rsidRPr="0064566B">
              <w:rPr>
                <w:rStyle w:val="Hyperlink"/>
                <w:noProof/>
              </w:rPr>
              <w:t>6.3</w:t>
            </w:r>
            <w:r>
              <w:rPr>
                <w:noProof/>
                <w:lang w:eastAsia="en-GB"/>
              </w:rPr>
              <w:tab/>
            </w:r>
            <w:r w:rsidRPr="0064566B">
              <w:rPr>
                <w:rStyle w:val="Hyperlink"/>
                <w:noProof/>
              </w:rPr>
              <w:t>Communication between remote control and duck</w:t>
            </w:r>
            <w:r>
              <w:rPr>
                <w:noProof/>
                <w:webHidden/>
              </w:rPr>
              <w:tab/>
            </w:r>
            <w:r>
              <w:rPr>
                <w:noProof/>
                <w:webHidden/>
              </w:rPr>
              <w:fldChar w:fldCharType="begin"/>
            </w:r>
            <w:r>
              <w:rPr>
                <w:noProof/>
                <w:webHidden/>
              </w:rPr>
              <w:instrText xml:space="preserve"> PAGEREF _Toc7445618 \h </w:instrText>
            </w:r>
            <w:r>
              <w:rPr>
                <w:noProof/>
                <w:webHidden/>
              </w:rPr>
            </w:r>
            <w:r>
              <w:rPr>
                <w:noProof/>
                <w:webHidden/>
              </w:rPr>
              <w:fldChar w:fldCharType="separate"/>
            </w:r>
            <w:r>
              <w:rPr>
                <w:noProof/>
                <w:webHidden/>
              </w:rPr>
              <w:t>5</w:t>
            </w:r>
            <w:r>
              <w:rPr>
                <w:noProof/>
                <w:webHidden/>
              </w:rPr>
              <w:fldChar w:fldCharType="end"/>
            </w:r>
          </w:hyperlink>
        </w:p>
        <w:p w14:paraId="15DF0DF8" w14:textId="2F25DE9F" w:rsidR="00D61503" w:rsidRDefault="00D61503">
          <w:pPr>
            <w:pStyle w:val="TOC2"/>
            <w:tabs>
              <w:tab w:val="left" w:pos="880"/>
              <w:tab w:val="right" w:leader="dot" w:pos="10456"/>
            </w:tabs>
            <w:rPr>
              <w:noProof/>
              <w:lang w:eastAsia="en-GB"/>
            </w:rPr>
          </w:pPr>
          <w:hyperlink w:anchor="_Toc7445619" w:history="1">
            <w:r w:rsidRPr="0064566B">
              <w:rPr>
                <w:rStyle w:val="Hyperlink"/>
                <w:noProof/>
              </w:rPr>
              <w:t>6.4</w:t>
            </w:r>
            <w:r>
              <w:rPr>
                <w:noProof/>
                <w:lang w:eastAsia="en-GB"/>
              </w:rPr>
              <w:tab/>
            </w:r>
            <w:r w:rsidRPr="0064566B">
              <w:rPr>
                <w:rStyle w:val="Hyperlink"/>
                <w:noProof/>
              </w:rPr>
              <w:t>Communication protocol between components</w:t>
            </w:r>
            <w:r>
              <w:rPr>
                <w:noProof/>
                <w:webHidden/>
              </w:rPr>
              <w:tab/>
            </w:r>
            <w:r>
              <w:rPr>
                <w:noProof/>
                <w:webHidden/>
              </w:rPr>
              <w:fldChar w:fldCharType="begin"/>
            </w:r>
            <w:r>
              <w:rPr>
                <w:noProof/>
                <w:webHidden/>
              </w:rPr>
              <w:instrText xml:space="preserve"> PAGEREF _Toc7445619 \h </w:instrText>
            </w:r>
            <w:r>
              <w:rPr>
                <w:noProof/>
                <w:webHidden/>
              </w:rPr>
            </w:r>
            <w:r>
              <w:rPr>
                <w:noProof/>
                <w:webHidden/>
              </w:rPr>
              <w:fldChar w:fldCharType="separate"/>
            </w:r>
            <w:r>
              <w:rPr>
                <w:noProof/>
                <w:webHidden/>
              </w:rPr>
              <w:t>5</w:t>
            </w:r>
            <w:r>
              <w:rPr>
                <w:noProof/>
                <w:webHidden/>
              </w:rPr>
              <w:fldChar w:fldCharType="end"/>
            </w:r>
          </w:hyperlink>
        </w:p>
        <w:p w14:paraId="2927A316" w14:textId="0409D632" w:rsidR="00D61503" w:rsidRDefault="00D61503">
          <w:pPr>
            <w:pStyle w:val="TOC2"/>
            <w:tabs>
              <w:tab w:val="left" w:pos="880"/>
              <w:tab w:val="right" w:leader="dot" w:pos="10456"/>
            </w:tabs>
            <w:rPr>
              <w:noProof/>
              <w:lang w:eastAsia="en-GB"/>
            </w:rPr>
          </w:pPr>
          <w:hyperlink w:anchor="_Toc7445620" w:history="1">
            <w:r w:rsidRPr="0064566B">
              <w:rPr>
                <w:rStyle w:val="Hyperlink"/>
                <w:noProof/>
              </w:rPr>
              <w:t>6.5</w:t>
            </w:r>
            <w:r>
              <w:rPr>
                <w:noProof/>
                <w:lang w:eastAsia="en-GB"/>
              </w:rPr>
              <w:tab/>
            </w:r>
            <w:r w:rsidRPr="0064566B">
              <w:rPr>
                <w:rStyle w:val="Hyperlink"/>
                <w:noProof/>
              </w:rPr>
              <w:t>Electrical water proofing</w:t>
            </w:r>
            <w:r>
              <w:rPr>
                <w:noProof/>
                <w:webHidden/>
              </w:rPr>
              <w:tab/>
            </w:r>
            <w:r>
              <w:rPr>
                <w:noProof/>
                <w:webHidden/>
              </w:rPr>
              <w:fldChar w:fldCharType="begin"/>
            </w:r>
            <w:r>
              <w:rPr>
                <w:noProof/>
                <w:webHidden/>
              </w:rPr>
              <w:instrText xml:space="preserve"> PAGEREF _Toc7445620 \h </w:instrText>
            </w:r>
            <w:r>
              <w:rPr>
                <w:noProof/>
                <w:webHidden/>
              </w:rPr>
            </w:r>
            <w:r>
              <w:rPr>
                <w:noProof/>
                <w:webHidden/>
              </w:rPr>
              <w:fldChar w:fldCharType="separate"/>
            </w:r>
            <w:r>
              <w:rPr>
                <w:noProof/>
                <w:webHidden/>
              </w:rPr>
              <w:t>6</w:t>
            </w:r>
            <w:r>
              <w:rPr>
                <w:noProof/>
                <w:webHidden/>
              </w:rPr>
              <w:fldChar w:fldCharType="end"/>
            </w:r>
          </w:hyperlink>
        </w:p>
        <w:p w14:paraId="70A83B1C" w14:textId="53945A05" w:rsidR="00D61503" w:rsidRDefault="00D61503">
          <w:pPr>
            <w:pStyle w:val="TOC2"/>
            <w:tabs>
              <w:tab w:val="left" w:pos="880"/>
              <w:tab w:val="right" w:leader="dot" w:pos="10456"/>
            </w:tabs>
            <w:rPr>
              <w:noProof/>
              <w:lang w:eastAsia="en-GB"/>
            </w:rPr>
          </w:pPr>
          <w:hyperlink w:anchor="_Toc7445621" w:history="1">
            <w:r w:rsidRPr="0064566B">
              <w:rPr>
                <w:rStyle w:val="Hyperlink"/>
                <w:noProof/>
              </w:rPr>
              <w:t>6.6</w:t>
            </w:r>
            <w:r>
              <w:rPr>
                <w:noProof/>
                <w:lang w:eastAsia="en-GB"/>
              </w:rPr>
              <w:tab/>
            </w:r>
            <w:r w:rsidRPr="0064566B">
              <w:rPr>
                <w:rStyle w:val="Hyperlink"/>
                <w:noProof/>
              </w:rPr>
              <w:t>Water proofing performance</w:t>
            </w:r>
            <w:r>
              <w:rPr>
                <w:noProof/>
                <w:webHidden/>
              </w:rPr>
              <w:tab/>
            </w:r>
            <w:r>
              <w:rPr>
                <w:noProof/>
                <w:webHidden/>
              </w:rPr>
              <w:fldChar w:fldCharType="begin"/>
            </w:r>
            <w:r>
              <w:rPr>
                <w:noProof/>
                <w:webHidden/>
              </w:rPr>
              <w:instrText xml:space="preserve"> PAGEREF _Toc7445621 \h </w:instrText>
            </w:r>
            <w:r>
              <w:rPr>
                <w:noProof/>
                <w:webHidden/>
              </w:rPr>
            </w:r>
            <w:r>
              <w:rPr>
                <w:noProof/>
                <w:webHidden/>
              </w:rPr>
              <w:fldChar w:fldCharType="separate"/>
            </w:r>
            <w:r>
              <w:rPr>
                <w:noProof/>
                <w:webHidden/>
              </w:rPr>
              <w:t>6</w:t>
            </w:r>
            <w:r>
              <w:rPr>
                <w:noProof/>
                <w:webHidden/>
              </w:rPr>
              <w:fldChar w:fldCharType="end"/>
            </w:r>
          </w:hyperlink>
        </w:p>
        <w:p w14:paraId="00F0A340" w14:textId="3386AA83" w:rsidR="00D61503" w:rsidRDefault="00D61503">
          <w:pPr>
            <w:pStyle w:val="TOC2"/>
            <w:tabs>
              <w:tab w:val="left" w:pos="880"/>
              <w:tab w:val="right" w:leader="dot" w:pos="10456"/>
            </w:tabs>
            <w:rPr>
              <w:noProof/>
              <w:lang w:eastAsia="en-GB"/>
            </w:rPr>
          </w:pPr>
          <w:hyperlink w:anchor="_Toc7445622" w:history="1">
            <w:r w:rsidRPr="0064566B">
              <w:rPr>
                <w:rStyle w:val="Hyperlink"/>
                <w:noProof/>
              </w:rPr>
              <w:t>6.7</w:t>
            </w:r>
            <w:r>
              <w:rPr>
                <w:noProof/>
                <w:lang w:eastAsia="en-GB"/>
              </w:rPr>
              <w:tab/>
            </w:r>
            <w:r w:rsidRPr="0064566B">
              <w:rPr>
                <w:rStyle w:val="Hyperlink"/>
                <w:noProof/>
              </w:rPr>
              <w:t>Hardware integration improvements</w:t>
            </w:r>
            <w:r>
              <w:rPr>
                <w:noProof/>
                <w:webHidden/>
              </w:rPr>
              <w:tab/>
            </w:r>
            <w:r>
              <w:rPr>
                <w:noProof/>
                <w:webHidden/>
              </w:rPr>
              <w:fldChar w:fldCharType="begin"/>
            </w:r>
            <w:r>
              <w:rPr>
                <w:noProof/>
                <w:webHidden/>
              </w:rPr>
              <w:instrText xml:space="preserve"> PAGEREF _Toc7445622 \h </w:instrText>
            </w:r>
            <w:r>
              <w:rPr>
                <w:noProof/>
                <w:webHidden/>
              </w:rPr>
            </w:r>
            <w:r>
              <w:rPr>
                <w:noProof/>
                <w:webHidden/>
              </w:rPr>
              <w:fldChar w:fldCharType="separate"/>
            </w:r>
            <w:r>
              <w:rPr>
                <w:noProof/>
                <w:webHidden/>
              </w:rPr>
              <w:t>7</w:t>
            </w:r>
            <w:r>
              <w:rPr>
                <w:noProof/>
                <w:webHidden/>
              </w:rPr>
              <w:fldChar w:fldCharType="end"/>
            </w:r>
          </w:hyperlink>
        </w:p>
        <w:p w14:paraId="2AB38E51" w14:textId="2B1AE79F" w:rsidR="00D61503" w:rsidRDefault="00D61503">
          <w:pPr>
            <w:pStyle w:val="TOC1"/>
            <w:tabs>
              <w:tab w:val="left" w:pos="440"/>
              <w:tab w:val="right" w:leader="dot" w:pos="10456"/>
            </w:tabs>
            <w:rPr>
              <w:noProof/>
              <w:lang w:eastAsia="en-GB"/>
            </w:rPr>
          </w:pPr>
          <w:hyperlink w:anchor="_Toc7445623" w:history="1">
            <w:r w:rsidRPr="0064566B">
              <w:rPr>
                <w:rStyle w:val="Hyperlink"/>
                <w:noProof/>
              </w:rPr>
              <w:t>7</w:t>
            </w:r>
            <w:r>
              <w:rPr>
                <w:noProof/>
                <w:lang w:eastAsia="en-GB"/>
              </w:rPr>
              <w:tab/>
            </w:r>
            <w:r w:rsidRPr="0064566B">
              <w:rPr>
                <w:rStyle w:val="Hyperlink"/>
                <w:noProof/>
              </w:rPr>
              <w:t>Mechanical Subsystem</w:t>
            </w:r>
            <w:r>
              <w:rPr>
                <w:noProof/>
                <w:webHidden/>
              </w:rPr>
              <w:tab/>
            </w:r>
            <w:r>
              <w:rPr>
                <w:noProof/>
                <w:webHidden/>
              </w:rPr>
              <w:fldChar w:fldCharType="begin"/>
            </w:r>
            <w:r>
              <w:rPr>
                <w:noProof/>
                <w:webHidden/>
              </w:rPr>
              <w:instrText xml:space="preserve"> PAGEREF _Toc7445623 \h </w:instrText>
            </w:r>
            <w:r>
              <w:rPr>
                <w:noProof/>
                <w:webHidden/>
              </w:rPr>
            </w:r>
            <w:r>
              <w:rPr>
                <w:noProof/>
                <w:webHidden/>
              </w:rPr>
              <w:fldChar w:fldCharType="separate"/>
            </w:r>
            <w:r>
              <w:rPr>
                <w:noProof/>
                <w:webHidden/>
              </w:rPr>
              <w:t>7</w:t>
            </w:r>
            <w:r>
              <w:rPr>
                <w:noProof/>
                <w:webHidden/>
              </w:rPr>
              <w:fldChar w:fldCharType="end"/>
            </w:r>
          </w:hyperlink>
        </w:p>
        <w:p w14:paraId="45677884" w14:textId="60917ADD" w:rsidR="00D61503" w:rsidRDefault="00D61503">
          <w:pPr>
            <w:pStyle w:val="TOC2"/>
            <w:tabs>
              <w:tab w:val="left" w:pos="880"/>
              <w:tab w:val="right" w:leader="dot" w:pos="10456"/>
            </w:tabs>
            <w:rPr>
              <w:noProof/>
              <w:lang w:eastAsia="en-GB"/>
            </w:rPr>
          </w:pPr>
          <w:hyperlink w:anchor="_Toc7445624" w:history="1">
            <w:r w:rsidRPr="0064566B">
              <w:rPr>
                <w:rStyle w:val="Hyperlink"/>
                <w:noProof/>
              </w:rPr>
              <w:t>7.1</w:t>
            </w:r>
            <w:r>
              <w:rPr>
                <w:noProof/>
                <w:lang w:eastAsia="en-GB"/>
              </w:rPr>
              <w:tab/>
            </w:r>
            <w:r w:rsidRPr="0064566B">
              <w:rPr>
                <w:rStyle w:val="Hyperlink"/>
                <w:noProof/>
              </w:rPr>
              <w:t>Paddle design</w:t>
            </w:r>
            <w:r>
              <w:rPr>
                <w:noProof/>
                <w:webHidden/>
              </w:rPr>
              <w:tab/>
            </w:r>
            <w:r>
              <w:rPr>
                <w:noProof/>
                <w:webHidden/>
              </w:rPr>
              <w:fldChar w:fldCharType="begin"/>
            </w:r>
            <w:r>
              <w:rPr>
                <w:noProof/>
                <w:webHidden/>
              </w:rPr>
              <w:instrText xml:space="preserve"> PAGEREF _Toc7445624 \h </w:instrText>
            </w:r>
            <w:r>
              <w:rPr>
                <w:noProof/>
                <w:webHidden/>
              </w:rPr>
            </w:r>
            <w:r>
              <w:rPr>
                <w:noProof/>
                <w:webHidden/>
              </w:rPr>
              <w:fldChar w:fldCharType="separate"/>
            </w:r>
            <w:r>
              <w:rPr>
                <w:noProof/>
                <w:webHidden/>
              </w:rPr>
              <w:t>7</w:t>
            </w:r>
            <w:r>
              <w:rPr>
                <w:noProof/>
                <w:webHidden/>
              </w:rPr>
              <w:fldChar w:fldCharType="end"/>
            </w:r>
          </w:hyperlink>
        </w:p>
        <w:p w14:paraId="2D87430C" w14:textId="4F917EB8" w:rsidR="00D61503" w:rsidRDefault="00D61503">
          <w:pPr>
            <w:pStyle w:val="TOC2"/>
            <w:tabs>
              <w:tab w:val="left" w:pos="880"/>
              <w:tab w:val="right" w:leader="dot" w:pos="10456"/>
            </w:tabs>
            <w:rPr>
              <w:noProof/>
              <w:lang w:eastAsia="en-GB"/>
            </w:rPr>
          </w:pPr>
          <w:hyperlink w:anchor="_Toc7445625" w:history="1">
            <w:r w:rsidRPr="0064566B">
              <w:rPr>
                <w:rStyle w:val="Hyperlink"/>
                <w:noProof/>
              </w:rPr>
              <w:t>7.2</w:t>
            </w:r>
            <w:r>
              <w:rPr>
                <w:noProof/>
                <w:lang w:eastAsia="en-GB"/>
              </w:rPr>
              <w:tab/>
            </w:r>
            <w:r w:rsidRPr="0064566B">
              <w:rPr>
                <w:rStyle w:val="Hyperlink"/>
                <w:noProof/>
              </w:rPr>
              <w:t>Leg design</w:t>
            </w:r>
            <w:r>
              <w:rPr>
                <w:noProof/>
                <w:webHidden/>
              </w:rPr>
              <w:tab/>
            </w:r>
            <w:r>
              <w:rPr>
                <w:noProof/>
                <w:webHidden/>
              </w:rPr>
              <w:fldChar w:fldCharType="begin"/>
            </w:r>
            <w:r>
              <w:rPr>
                <w:noProof/>
                <w:webHidden/>
              </w:rPr>
              <w:instrText xml:space="preserve"> PAGEREF _Toc7445625 \h </w:instrText>
            </w:r>
            <w:r>
              <w:rPr>
                <w:noProof/>
                <w:webHidden/>
              </w:rPr>
            </w:r>
            <w:r>
              <w:rPr>
                <w:noProof/>
                <w:webHidden/>
              </w:rPr>
              <w:fldChar w:fldCharType="separate"/>
            </w:r>
            <w:r>
              <w:rPr>
                <w:noProof/>
                <w:webHidden/>
              </w:rPr>
              <w:t>8</w:t>
            </w:r>
            <w:r>
              <w:rPr>
                <w:noProof/>
                <w:webHidden/>
              </w:rPr>
              <w:fldChar w:fldCharType="end"/>
            </w:r>
          </w:hyperlink>
        </w:p>
        <w:p w14:paraId="3923F27C" w14:textId="08B77DC8" w:rsidR="00D61503" w:rsidRDefault="00D61503">
          <w:pPr>
            <w:pStyle w:val="TOC3"/>
            <w:tabs>
              <w:tab w:val="left" w:pos="1320"/>
              <w:tab w:val="right" w:leader="dot" w:pos="10456"/>
            </w:tabs>
            <w:rPr>
              <w:noProof/>
              <w:lang w:eastAsia="en-GB"/>
            </w:rPr>
          </w:pPr>
          <w:hyperlink w:anchor="_Toc7445626" w:history="1">
            <w:r w:rsidRPr="0064566B">
              <w:rPr>
                <w:rStyle w:val="Hyperlink"/>
                <w:noProof/>
              </w:rPr>
              <w:t>7.2.1</w:t>
            </w:r>
            <w:r>
              <w:rPr>
                <w:noProof/>
                <w:lang w:eastAsia="en-GB"/>
              </w:rPr>
              <w:tab/>
            </w:r>
            <w:r w:rsidRPr="0064566B">
              <w:rPr>
                <w:rStyle w:val="Hyperlink"/>
                <w:noProof/>
              </w:rPr>
              <w:t>Feet material</w:t>
            </w:r>
            <w:r>
              <w:rPr>
                <w:noProof/>
                <w:webHidden/>
              </w:rPr>
              <w:tab/>
            </w:r>
            <w:r>
              <w:rPr>
                <w:noProof/>
                <w:webHidden/>
              </w:rPr>
              <w:fldChar w:fldCharType="begin"/>
            </w:r>
            <w:r>
              <w:rPr>
                <w:noProof/>
                <w:webHidden/>
              </w:rPr>
              <w:instrText xml:space="preserve"> PAGEREF _Toc7445626 \h </w:instrText>
            </w:r>
            <w:r>
              <w:rPr>
                <w:noProof/>
                <w:webHidden/>
              </w:rPr>
            </w:r>
            <w:r>
              <w:rPr>
                <w:noProof/>
                <w:webHidden/>
              </w:rPr>
              <w:fldChar w:fldCharType="separate"/>
            </w:r>
            <w:r>
              <w:rPr>
                <w:noProof/>
                <w:webHidden/>
              </w:rPr>
              <w:t>8</w:t>
            </w:r>
            <w:r>
              <w:rPr>
                <w:noProof/>
                <w:webHidden/>
              </w:rPr>
              <w:fldChar w:fldCharType="end"/>
            </w:r>
          </w:hyperlink>
        </w:p>
        <w:p w14:paraId="331A51B2" w14:textId="1198FA4F" w:rsidR="00D61503" w:rsidRDefault="00D61503">
          <w:pPr>
            <w:pStyle w:val="TOC2"/>
            <w:tabs>
              <w:tab w:val="left" w:pos="880"/>
              <w:tab w:val="right" w:leader="dot" w:pos="10456"/>
            </w:tabs>
            <w:rPr>
              <w:noProof/>
              <w:lang w:eastAsia="en-GB"/>
            </w:rPr>
          </w:pPr>
          <w:hyperlink w:anchor="_Toc7445627" w:history="1">
            <w:r w:rsidRPr="0064566B">
              <w:rPr>
                <w:rStyle w:val="Hyperlink"/>
                <w:noProof/>
              </w:rPr>
              <w:t>7.3</w:t>
            </w:r>
            <w:r>
              <w:rPr>
                <w:noProof/>
                <w:lang w:eastAsia="en-GB"/>
              </w:rPr>
              <w:tab/>
            </w:r>
            <w:r w:rsidRPr="0064566B">
              <w:rPr>
                <w:rStyle w:val="Hyperlink"/>
                <w:noProof/>
              </w:rPr>
              <w:t>Velocity control</w:t>
            </w:r>
            <w:r>
              <w:rPr>
                <w:noProof/>
                <w:webHidden/>
              </w:rPr>
              <w:tab/>
            </w:r>
            <w:r>
              <w:rPr>
                <w:noProof/>
                <w:webHidden/>
              </w:rPr>
              <w:fldChar w:fldCharType="begin"/>
            </w:r>
            <w:r>
              <w:rPr>
                <w:noProof/>
                <w:webHidden/>
              </w:rPr>
              <w:instrText xml:space="preserve"> PAGEREF _Toc7445627 \h </w:instrText>
            </w:r>
            <w:r>
              <w:rPr>
                <w:noProof/>
                <w:webHidden/>
              </w:rPr>
            </w:r>
            <w:r>
              <w:rPr>
                <w:noProof/>
                <w:webHidden/>
              </w:rPr>
              <w:fldChar w:fldCharType="separate"/>
            </w:r>
            <w:r>
              <w:rPr>
                <w:noProof/>
                <w:webHidden/>
              </w:rPr>
              <w:t>9</w:t>
            </w:r>
            <w:r>
              <w:rPr>
                <w:noProof/>
                <w:webHidden/>
              </w:rPr>
              <w:fldChar w:fldCharType="end"/>
            </w:r>
          </w:hyperlink>
        </w:p>
        <w:p w14:paraId="13BCDA8E" w14:textId="24DD3DFE" w:rsidR="00D61503" w:rsidRDefault="00D61503">
          <w:pPr>
            <w:pStyle w:val="TOC2"/>
            <w:tabs>
              <w:tab w:val="left" w:pos="880"/>
              <w:tab w:val="right" w:leader="dot" w:pos="10456"/>
            </w:tabs>
            <w:rPr>
              <w:noProof/>
              <w:lang w:eastAsia="en-GB"/>
            </w:rPr>
          </w:pPr>
          <w:hyperlink w:anchor="_Toc7445628" w:history="1">
            <w:r w:rsidRPr="0064566B">
              <w:rPr>
                <w:rStyle w:val="Hyperlink"/>
                <w:noProof/>
              </w:rPr>
              <w:t>7.4</w:t>
            </w:r>
            <w:r>
              <w:rPr>
                <w:noProof/>
                <w:lang w:eastAsia="en-GB"/>
              </w:rPr>
              <w:tab/>
            </w:r>
            <w:r w:rsidRPr="0064566B">
              <w:rPr>
                <w:rStyle w:val="Hyperlink"/>
                <w:noProof/>
              </w:rPr>
              <w:t>Chassis of duck</w:t>
            </w:r>
            <w:r>
              <w:rPr>
                <w:noProof/>
                <w:webHidden/>
              </w:rPr>
              <w:tab/>
            </w:r>
            <w:r>
              <w:rPr>
                <w:noProof/>
                <w:webHidden/>
              </w:rPr>
              <w:fldChar w:fldCharType="begin"/>
            </w:r>
            <w:r>
              <w:rPr>
                <w:noProof/>
                <w:webHidden/>
              </w:rPr>
              <w:instrText xml:space="preserve"> PAGEREF _Toc7445628 \h </w:instrText>
            </w:r>
            <w:r>
              <w:rPr>
                <w:noProof/>
                <w:webHidden/>
              </w:rPr>
            </w:r>
            <w:r>
              <w:rPr>
                <w:noProof/>
                <w:webHidden/>
              </w:rPr>
              <w:fldChar w:fldCharType="separate"/>
            </w:r>
            <w:r>
              <w:rPr>
                <w:noProof/>
                <w:webHidden/>
              </w:rPr>
              <w:t>9</w:t>
            </w:r>
            <w:r>
              <w:rPr>
                <w:noProof/>
                <w:webHidden/>
              </w:rPr>
              <w:fldChar w:fldCharType="end"/>
            </w:r>
          </w:hyperlink>
        </w:p>
        <w:p w14:paraId="4F19389A" w14:textId="510ED8C1" w:rsidR="00D61503" w:rsidRDefault="00D61503">
          <w:pPr>
            <w:pStyle w:val="TOC2"/>
            <w:tabs>
              <w:tab w:val="left" w:pos="880"/>
              <w:tab w:val="right" w:leader="dot" w:pos="10456"/>
            </w:tabs>
            <w:rPr>
              <w:noProof/>
              <w:lang w:eastAsia="en-GB"/>
            </w:rPr>
          </w:pPr>
          <w:hyperlink w:anchor="_Toc7445629" w:history="1">
            <w:r w:rsidRPr="0064566B">
              <w:rPr>
                <w:rStyle w:val="Hyperlink"/>
                <w:noProof/>
              </w:rPr>
              <w:t>7.5</w:t>
            </w:r>
            <w:r>
              <w:rPr>
                <w:noProof/>
                <w:lang w:eastAsia="en-GB"/>
              </w:rPr>
              <w:tab/>
            </w:r>
            <w:r w:rsidRPr="0064566B">
              <w:rPr>
                <w:rStyle w:val="Hyperlink"/>
                <w:noProof/>
              </w:rPr>
              <w:t>Top speed analysis</w:t>
            </w:r>
            <w:r>
              <w:rPr>
                <w:noProof/>
                <w:webHidden/>
              </w:rPr>
              <w:tab/>
            </w:r>
            <w:r>
              <w:rPr>
                <w:noProof/>
                <w:webHidden/>
              </w:rPr>
              <w:fldChar w:fldCharType="begin"/>
            </w:r>
            <w:r>
              <w:rPr>
                <w:noProof/>
                <w:webHidden/>
              </w:rPr>
              <w:instrText xml:space="preserve"> PAGEREF _Toc7445629 \h </w:instrText>
            </w:r>
            <w:r>
              <w:rPr>
                <w:noProof/>
                <w:webHidden/>
              </w:rPr>
            </w:r>
            <w:r>
              <w:rPr>
                <w:noProof/>
                <w:webHidden/>
              </w:rPr>
              <w:fldChar w:fldCharType="separate"/>
            </w:r>
            <w:r>
              <w:rPr>
                <w:noProof/>
                <w:webHidden/>
              </w:rPr>
              <w:t>10</w:t>
            </w:r>
            <w:r>
              <w:rPr>
                <w:noProof/>
                <w:webHidden/>
              </w:rPr>
              <w:fldChar w:fldCharType="end"/>
            </w:r>
          </w:hyperlink>
        </w:p>
        <w:p w14:paraId="159D3C92" w14:textId="52E1CB16" w:rsidR="00D61503" w:rsidRDefault="00D61503">
          <w:pPr>
            <w:pStyle w:val="TOC2"/>
            <w:tabs>
              <w:tab w:val="left" w:pos="880"/>
              <w:tab w:val="right" w:leader="dot" w:pos="10456"/>
            </w:tabs>
            <w:rPr>
              <w:noProof/>
              <w:lang w:eastAsia="en-GB"/>
            </w:rPr>
          </w:pPr>
          <w:hyperlink w:anchor="_Toc7445630" w:history="1">
            <w:r w:rsidRPr="0064566B">
              <w:rPr>
                <w:rStyle w:val="Hyperlink"/>
                <w:noProof/>
              </w:rPr>
              <w:t>7.6</w:t>
            </w:r>
            <w:r>
              <w:rPr>
                <w:noProof/>
                <w:lang w:eastAsia="en-GB"/>
              </w:rPr>
              <w:tab/>
            </w:r>
            <w:r w:rsidRPr="0064566B">
              <w:rPr>
                <w:rStyle w:val="Hyperlink"/>
                <w:noProof/>
              </w:rPr>
              <w:t>Motors</w:t>
            </w:r>
            <w:r>
              <w:rPr>
                <w:noProof/>
                <w:webHidden/>
              </w:rPr>
              <w:tab/>
            </w:r>
            <w:r>
              <w:rPr>
                <w:noProof/>
                <w:webHidden/>
              </w:rPr>
              <w:fldChar w:fldCharType="begin"/>
            </w:r>
            <w:r>
              <w:rPr>
                <w:noProof/>
                <w:webHidden/>
              </w:rPr>
              <w:instrText xml:space="preserve"> PAGEREF _Toc7445630 \h </w:instrText>
            </w:r>
            <w:r>
              <w:rPr>
                <w:noProof/>
                <w:webHidden/>
              </w:rPr>
            </w:r>
            <w:r>
              <w:rPr>
                <w:noProof/>
                <w:webHidden/>
              </w:rPr>
              <w:fldChar w:fldCharType="separate"/>
            </w:r>
            <w:r>
              <w:rPr>
                <w:noProof/>
                <w:webHidden/>
              </w:rPr>
              <w:t>10</w:t>
            </w:r>
            <w:r>
              <w:rPr>
                <w:noProof/>
                <w:webHidden/>
              </w:rPr>
              <w:fldChar w:fldCharType="end"/>
            </w:r>
          </w:hyperlink>
        </w:p>
        <w:p w14:paraId="4C297199" w14:textId="5FFA725F" w:rsidR="00D61503" w:rsidRDefault="00D61503">
          <w:pPr>
            <w:pStyle w:val="TOC2"/>
            <w:tabs>
              <w:tab w:val="left" w:pos="880"/>
              <w:tab w:val="right" w:leader="dot" w:pos="10456"/>
            </w:tabs>
            <w:rPr>
              <w:noProof/>
              <w:lang w:eastAsia="en-GB"/>
            </w:rPr>
          </w:pPr>
          <w:hyperlink w:anchor="_Toc7445631" w:history="1">
            <w:r w:rsidRPr="0064566B">
              <w:rPr>
                <w:rStyle w:val="Hyperlink"/>
                <w:noProof/>
              </w:rPr>
              <w:t>7.7</w:t>
            </w:r>
            <w:r>
              <w:rPr>
                <w:noProof/>
                <w:lang w:eastAsia="en-GB"/>
              </w:rPr>
              <w:tab/>
            </w:r>
            <w:r w:rsidRPr="0064566B">
              <w:rPr>
                <w:rStyle w:val="Hyperlink"/>
                <w:noProof/>
              </w:rPr>
              <w:t>Overheating issues</w:t>
            </w:r>
            <w:r>
              <w:rPr>
                <w:noProof/>
                <w:webHidden/>
              </w:rPr>
              <w:tab/>
            </w:r>
            <w:r>
              <w:rPr>
                <w:noProof/>
                <w:webHidden/>
              </w:rPr>
              <w:fldChar w:fldCharType="begin"/>
            </w:r>
            <w:r>
              <w:rPr>
                <w:noProof/>
                <w:webHidden/>
              </w:rPr>
              <w:instrText xml:space="preserve"> PAGEREF _Toc7445631 \h </w:instrText>
            </w:r>
            <w:r>
              <w:rPr>
                <w:noProof/>
                <w:webHidden/>
              </w:rPr>
            </w:r>
            <w:r>
              <w:rPr>
                <w:noProof/>
                <w:webHidden/>
              </w:rPr>
              <w:fldChar w:fldCharType="separate"/>
            </w:r>
            <w:r>
              <w:rPr>
                <w:noProof/>
                <w:webHidden/>
              </w:rPr>
              <w:t>10</w:t>
            </w:r>
            <w:r>
              <w:rPr>
                <w:noProof/>
                <w:webHidden/>
              </w:rPr>
              <w:fldChar w:fldCharType="end"/>
            </w:r>
          </w:hyperlink>
        </w:p>
        <w:p w14:paraId="6CF7DC23" w14:textId="2FA3D5C3" w:rsidR="00D61503" w:rsidRDefault="00D61503">
          <w:pPr>
            <w:pStyle w:val="TOC2"/>
            <w:tabs>
              <w:tab w:val="left" w:pos="880"/>
              <w:tab w:val="right" w:leader="dot" w:pos="10456"/>
            </w:tabs>
            <w:rPr>
              <w:noProof/>
              <w:lang w:eastAsia="en-GB"/>
            </w:rPr>
          </w:pPr>
          <w:hyperlink w:anchor="_Toc7445632" w:history="1">
            <w:r w:rsidRPr="0064566B">
              <w:rPr>
                <w:rStyle w:val="Hyperlink"/>
                <w:noProof/>
              </w:rPr>
              <w:t>7.8</w:t>
            </w:r>
            <w:r>
              <w:rPr>
                <w:noProof/>
                <w:lang w:eastAsia="en-GB"/>
              </w:rPr>
              <w:tab/>
            </w:r>
            <w:r w:rsidRPr="0064566B">
              <w:rPr>
                <w:rStyle w:val="Hyperlink"/>
                <w:noProof/>
              </w:rPr>
              <w:t>Aesthetics and buoyancy</w:t>
            </w:r>
            <w:r>
              <w:rPr>
                <w:noProof/>
                <w:webHidden/>
              </w:rPr>
              <w:tab/>
            </w:r>
            <w:r>
              <w:rPr>
                <w:noProof/>
                <w:webHidden/>
              </w:rPr>
              <w:fldChar w:fldCharType="begin"/>
            </w:r>
            <w:r>
              <w:rPr>
                <w:noProof/>
                <w:webHidden/>
              </w:rPr>
              <w:instrText xml:space="preserve"> PAGEREF _Toc7445632 \h </w:instrText>
            </w:r>
            <w:r>
              <w:rPr>
                <w:noProof/>
                <w:webHidden/>
              </w:rPr>
            </w:r>
            <w:r>
              <w:rPr>
                <w:noProof/>
                <w:webHidden/>
              </w:rPr>
              <w:fldChar w:fldCharType="separate"/>
            </w:r>
            <w:r>
              <w:rPr>
                <w:noProof/>
                <w:webHidden/>
              </w:rPr>
              <w:t>10</w:t>
            </w:r>
            <w:r>
              <w:rPr>
                <w:noProof/>
                <w:webHidden/>
              </w:rPr>
              <w:fldChar w:fldCharType="end"/>
            </w:r>
          </w:hyperlink>
        </w:p>
        <w:p w14:paraId="7BC51795" w14:textId="690CA19F" w:rsidR="00D61503" w:rsidRDefault="00D61503">
          <w:pPr>
            <w:pStyle w:val="TOC1"/>
            <w:tabs>
              <w:tab w:val="left" w:pos="440"/>
              <w:tab w:val="right" w:leader="dot" w:pos="10456"/>
            </w:tabs>
            <w:rPr>
              <w:noProof/>
              <w:lang w:eastAsia="en-GB"/>
            </w:rPr>
          </w:pPr>
          <w:hyperlink w:anchor="_Toc7445633" w:history="1">
            <w:r w:rsidRPr="0064566B">
              <w:rPr>
                <w:rStyle w:val="Hyperlink"/>
                <w:noProof/>
              </w:rPr>
              <w:t>8</w:t>
            </w:r>
            <w:r>
              <w:rPr>
                <w:noProof/>
                <w:lang w:eastAsia="en-GB"/>
              </w:rPr>
              <w:tab/>
            </w:r>
            <w:r w:rsidRPr="0064566B">
              <w:rPr>
                <w:rStyle w:val="Hyperlink"/>
                <w:noProof/>
              </w:rPr>
              <w:t>Software</w:t>
            </w:r>
            <w:r>
              <w:rPr>
                <w:noProof/>
                <w:webHidden/>
              </w:rPr>
              <w:tab/>
            </w:r>
            <w:r>
              <w:rPr>
                <w:noProof/>
                <w:webHidden/>
              </w:rPr>
              <w:fldChar w:fldCharType="begin"/>
            </w:r>
            <w:r>
              <w:rPr>
                <w:noProof/>
                <w:webHidden/>
              </w:rPr>
              <w:instrText xml:space="preserve"> PAGEREF _Toc7445633 \h </w:instrText>
            </w:r>
            <w:r>
              <w:rPr>
                <w:noProof/>
                <w:webHidden/>
              </w:rPr>
            </w:r>
            <w:r>
              <w:rPr>
                <w:noProof/>
                <w:webHidden/>
              </w:rPr>
              <w:fldChar w:fldCharType="separate"/>
            </w:r>
            <w:r>
              <w:rPr>
                <w:noProof/>
                <w:webHidden/>
              </w:rPr>
              <w:t>11</w:t>
            </w:r>
            <w:r>
              <w:rPr>
                <w:noProof/>
                <w:webHidden/>
              </w:rPr>
              <w:fldChar w:fldCharType="end"/>
            </w:r>
          </w:hyperlink>
        </w:p>
        <w:p w14:paraId="5326AC7C" w14:textId="7B30E0CA" w:rsidR="00D61503" w:rsidRDefault="00D61503">
          <w:pPr>
            <w:pStyle w:val="TOC3"/>
            <w:tabs>
              <w:tab w:val="left" w:pos="1320"/>
              <w:tab w:val="right" w:leader="dot" w:pos="10456"/>
            </w:tabs>
            <w:rPr>
              <w:noProof/>
              <w:lang w:eastAsia="en-GB"/>
            </w:rPr>
          </w:pPr>
          <w:hyperlink w:anchor="_Toc7445634" w:history="1">
            <w:r w:rsidRPr="0064566B">
              <w:rPr>
                <w:rStyle w:val="Hyperlink"/>
                <w:noProof/>
              </w:rPr>
              <w:t>8.1.1</w:t>
            </w:r>
            <w:r>
              <w:rPr>
                <w:noProof/>
                <w:lang w:eastAsia="en-GB"/>
              </w:rPr>
              <w:tab/>
            </w:r>
            <w:r w:rsidRPr="0064566B">
              <w:rPr>
                <w:rStyle w:val="Hyperlink"/>
                <w:noProof/>
              </w:rPr>
              <w:t>Circular buffer</w:t>
            </w:r>
            <w:r>
              <w:rPr>
                <w:noProof/>
                <w:webHidden/>
              </w:rPr>
              <w:tab/>
            </w:r>
            <w:r>
              <w:rPr>
                <w:noProof/>
                <w:webHidden/>
              </w:rPr>
              <w:fldChar w:fldCharType="begin"/>
            </w:r>
            <w:r>
              <w:rPr>
                <w:noProof/>
                <w:webHidden/>
              </w:rPr>
              <w:instrText xml:space="preserve"> PAGEREF _Toc7445634 \h </w:instrText>
            </w:r>
            <w:r>
              <w:rPr>
                <w:noProof/>
                <w:webHidden/>
              </w:rPr>
            </w:r>
            <w:r>
              <w:rPr>
                <w:noProof/>
                <w:webHidden/>
              </w:rPr>
              <w:fldChar w:fldCharType="separate"/>
            </w:r>
            <w:r>
              <w:rPr>
                <w:noProof/>
                <w:webHidden/>
              </w:rPr>
              <w:t>11</w:t>
            </w:r>
            <w:r>
              <w:rPr>
                <w:noProof/>
                <w:webHidden/>
              </w:rPr>
              <w:fldChar w:fldCharType="end"/>
            </w:r>
          </w:hyperlink>
        </w:p>
        <w:p w14:paraId="0DB3E68B" w14:textId="745B7396" w:rsidR="00D61503" w:rsidRDefault="00D61503">
          <w:pPr>
            <w:pStyle w:val="TOC3"/>
            <w:tabs>
              <w:tab w:val="left" w:pos="1320"/>
              <w:tab w:val="right" w:leader="dot" w:pos="10456"/>
            </w:tabs>
            <w:rPr>
              <w:noProof/>
              <w:lang w:eastAsia="en-GB"/>
            </w:rPr>
          </w:pPr>
          <w:hyperlink w:anchor="_Toc7445635" w:history="1">
            <w:r w:rsidRPr="0064566B">
              <w:rPr>
                <w:rStyle w:val="Hyperlink"/>
                <w:noProof/>
              </w:rPr>
              <w:t>8.1.2</w:t>
            </w:r>
            <w:r>
              <w:rPr>
                <w:noProof/>
                <w:lang w:eastAsia="en-GB"/>
              </w:rPr>
              <w:tab/>
            </w:r>
            <w:r w:rsidRPr="0064566B">
              <w:rPr>
                <w:rStyle w:val="Hyperlink"/>
                <w:noProof/>
              </w:rPr>
              <w:t>Version control</w:t>
            </w:r>
            <w:r>
              <w:rPr>
                <w:noProof/>
                <w:webHidden/>
              </w:rPr>
              <w:tab/>
            </w:r>
            <w:r>
              <w:rPr>
                <w:noProof/>
                <w:webHidden/>
              </w:rPr>
              <w:fldChar w:fldCharType="begin"/>
            </w:r>
            <w:r>
              <w:rPr>
                <w:noProof/>
                <w:webHidden/>
              </w:rPr>
              <w:instrText xml:space="preserve"> PAGEREF _Toc7445635 \h </w:instrText>
            </w:r>
            <w:r>
              <w:rPr>
                <w:noProof/>
                <w:webHidden/>
              </w:rPr>
            </w:r>
            <w:r>
              <w:rPr>
                <w:noProof/>
                <w:webHidden/>
              </w:rPr>
              <w:fldChar w:fldCharType="separate"/>
            </w:r>
            <w:r>
              <w:rPr>
                <w:noProof/>
                <w:webHidden/>
              </w:rPr>
              <w:t>11</w:t>
            </w:r>
            <w:r>
              <w:rPr>
                <w:noProof/>
                <w:webHidden/>
              </w:rPr>
              <w:fldChar w:fldCharType="end"/>
            </w:r>
          </w:hyperlink>
        </w:p>
        <w:p w14:paraId="49A01FA3" w14:textId="226DA9FD" w:rsidR="00D61503" w:rsidRDefault="00D61503">
          <w:pPr>
            <w:pStyle w:val="TOC1"/>
            <w:tabs>
              <w:tab w:val="left" w:pos="440"/>
              <w:tab w:val="right" w:leader="dot" w:pos="10456"/>
            </w:tabs>
            <w:rPr>
              <w:noProof/>
              <w:lang w:eastAsia="en-GB"/>
            </w:rPr>
          </w:pPr>
          <w:hyperlink w:anchor="_Toc7445636" w:history="1">
            <w:r w:rsidRPr="0064566B">
              <w:rPr>
                <w:rStyle w:val="Hyperlink"/>
                <w:noProof/>
              </w:rPr>
              <w:t>9</w:t>
            </w:r>
            <w:r>
              <w:rPr>
                <w:noProof/>
                <w:lang w:eastAsia="en-GB"/>
              </w:rPr>
              <w:tab/>
            </w:r>
            <w:r w:rsidRPr="0064566B">
              <w:rPr>
                <w:rStyle w:val="Hyperlink"/>
                <w:noProof/>
              </w:rPr>
              <w:t>Conclusion</w:t>
            </w:r>
            <w:r>
              <w:rPr>
                <w:noProof/>
                <w:webHidden/>
              </w:rPr>
              <w:tab/>
            </w:r>
            <w:r>
              <w:rPr>
                <w:noProof/>
                <w:webHidden/>
              </w:rPr>
              <w:fldChar w:fldCharType="begin"/>
            </w:r>
            <w:r>
              <w:rPr>
                <w:noProof/>
                <w:webHidden/>
              </w:rPr>
              <w:instrText xml:space="preserve"> PAGEREF _Toc7445636 \h </w:instrText>
            </w:r>
            <w:r>
              <w:rPr>
                <w:noProof/>
                <w:webHidden/>
              </w:rPr>
            </w:r>
            <w:r>
              <w:rPr>
                <w:noProof/>
                <w:webHidden/>
              </w:rPr>
              <w:fldChar w:fldCharType="separate"/>
            </w:r>
            <w:r>
              <w:rPr>
                <w:noProof/>
                <w:webHidden/>
              </w:rPr>
              <w:t>11</w:t>
            </w:r>
            <w:r>
              <w:rPr>
                <w:noProof/>
                <w:webHidden/>
              </w:rPr>
              <w:fldChar w:fldCharType="end"/>
            </w:r>
          </w:hyperlink>
        </w:p>
        <w:p w14:paraId="1EEA9273" w14:textId="1D2E4024" w:rsidR="00D61503" w:rsidRDefault="00D61503">
          <w:pPr>
            <w:pStyle w:val="TOC1"/>
            <w:tabs>
              <w:tab w:val="left" w:pos="660"/>
              <w:tab w:val="right" w:leader="dot" w:pos="10456"/>
            </w:tabs>
            <w:rPr>
              <w:noProof/>
              <w:lang w:eastAsia="en-GB"/>
            </w:rPr>
          </w:pPr>
          <w:hyperlink w:anchor="_Toc7445637" w:history="1">
            <w:r w:rsidRPr="0064566B">
              <w:rPr>
                <w:rStyle w:val="Hyperlink"/>
                <w:noProof/>
              </w:rPr>
              <w:t>10</w:t>
            </w:r>
            <w:r>
              <w:rPr>
                <w:noProof/>
                <w:lang w:eastAsia="en-GB"/>
              </w:rPr>
              <w:tab/>
            </w:r>
            <w:r w:rsidRPr="0064566B">
              <w:rPr>
                <w:rStyle w:val="Hyperlink"/>
                <w:noProof/>
              </w:rPr>
              <w:t>Acknowledgements</w:t>
            </w:r>
            <w:r>
              <w:rPr>
                <w:noProof/>
                <w:webHidden/>
              </w:rPr>
              <w:tab/>
            </w:r>
            <w:r>
              <w:rPr>
                <w:noProof/>
                <w:webHidden/>
              </w:rPr>
              <w:fldChar w:fldCharType="begin"/>
            </w:r>
            <w:r>
              <w:rPr>
                <w:noProof/>
                <w:webHidden/>
              </w:rPr>
              <w:instrText xml:space="preserve"> PAGEREF _Toc7445637 \h </w:instrText>
            </w:r>
            <w:r>
              <w:rPr>
                <w:noProof/>
                <w:webHidden/>
              </w:rPr>
            </w:r>
            <w:r>
              <w:rPr>
                <w:noProof/>
                <w:webHidden/>
              </w:rPr>
              <w:fldChar w:fldCharType="separate"/>
            </w:r>
            <w:r>
              <w:rPr>
                <w:noProof/>
                <w:webHidden/>
              </w:rPr>
              <w:t>12</w:t>
            </w:r>
            <w:r>
              <w:rPr>
                <w:noProof/>
                <w:webHidden/>
              </w:rPr>
              <w:fldChar w:fldCharType="end"/>
            </w:r>
          </w:hyperlink>
        </w:p>
        <w:p w14:paraId="2800FE46" w14:textId="12B2A238" w:rsidR="00D61503" w:rsidRDefault="00D61503">
          <w:pPr>
            <w:pStyle w:val="TOC1"/>
            <w:tabs>
              <w:tab w:val="left" w:pos="660"/>
              <w:tab w:val="right" w:leader="dot" w:pos="10456"/>
            </w:tabs>
            <w:rPr>
              <w:noProof/>
              <w:lang w:eastAsia="en-GB"/>
            </w:rPr>
          </w:pPr>
          <w:hyperlink w:anchor="_Toc7445638" w:history="1">
            <w:r w:rsidRPr="0064566B">
              <w:rPr>
                <w:rStyle w:val="Hyperlink"/>
                <w:noProof/>
              </w:rPr>
              <w:t>11</w:t>
            </w:r>
            <w:r>
              <w:rPr>
                <w:noProof/>
                <w:lang w:eastAsia="en-GB"/>
              </w:rPr>
              <w:tab/>
            </w:r>
            <w:r w:rsidRPr="0064566B">
              <w:rPr>
                <w:rStyle w:val="Hyperlink"/>
                <w:noProof/>
              </w:rPr>
              <w:t>Appendix A</w:t>
            </w:r>
            <w:r>
              <w:rPr>
                <w:noProof/>
                <w:webHidden/>
              </w:rPr>
              <w:tab/>
            </w:r>
            <w:r>
              <w:rPr>
                <w:noProof/>
                <w:webHidden/>
              </w:rPr>
              <w:fldChar w:fldCharType="begin"/>
            </w:r>
            <w:r>
              <w:rPr>
                <w:noProof/>
                <w:webHidden/>
              </w:rPr>
              <w:instrText xml:space="preserve"> PAGEREF _Toc7445638 \h </w:instrText>
            </w:r>
            <w:r>
              <w:rPr>
                <w:noProof/>
                <w:webHidden/>
              </w:rPr>
            </w:r>
            <w:r>
              <w:rPr>
                <w:noProof/>
                <w:webHidden/>
              </w:rPr>
              <w:fldChar w:fldCharType="separate"/>
            </w:r>
            <w:r>
              <w:rPr>
                <w:noProof/>
                <w:webHidden/>
              </w:rPr>
              <w:t>0</w:t>
            </w:r>
            <w:r>
              <w:rPr>
                <w:noProof/>
                <w:webHidden/>
              </w:rPr>
              <w:fldChar w:fldCharType="end"/>
            </w:r>
          </w:hyperlink>
        </w:p>
        <w:p w14:paraId="2C7350B6" w14:textId="5647ABFA" w:rsidR="003B1B58" w:rsidRDefault="003B1B58">
          <w:r>
            <w:rPr>
              <w:b/>
              <w:bCs/>
              <w:noProof/>
            </w:rPr>
            <w:fldChar w:fldCharType="end"/>
          </w:r>
        </w:p>
      </w:sdtContent>
    </w:sdt>
    <w:p w14:paraId="6628C4AE" w14:textId="77777777" w:rsidR="003B1B58" w:rsidRDefault="003B1B58">
      <w:pPr>
        <w:rPr>
          <w:rFonts w:asciiTheme="majorHAnsi" w:eastAsiaTheme="majorEastAsia" w:hAnsiTheme="majorHAnsi" w:cstheme="majorBidi"/>
          <w:b/>
          <w:bCs/>
          <w:caps/>
          <w:spacing w:val="4"/>
          <w:sz w:val="28"/>
          <w:szCs w:val="28"/>
        </w:rPr>
      </w:pPr>
      <w:r>
        <w:br w:type="page"/>
      </w:r>
    </w:p>
    <w:p w14:paraId="4A2970B4" w14:textId="0386D1BC" w:rsidR="003E1378" w:rsidRDefault="003E1378" w:rsidP="00F33BD3">
      <w:pPr>
        <w:pStyle w:val="Heading1"/>
      </w:pPr>
      <w:bookmarkStart w:id="0" w:name="_Toc7445611"/>
      <w:r>
        <w:t>Introduction</w:t>
      </w:r>
      <w:bookmarkEnd w:id="0"/>
    </w:p>
    <w:p w14:paraId="32D59656" w14:textId="6AB2DF18" w:rsidR="003E1378" w:rsidRDefault="003E1378" w:rsidP="0079724D">
      <w:r>
        <w:t>This mechanical duck is</w:t>
      </w:r>
      <w:r w:rsidR="009B77FF">
        <w:t xml:space="preserve"> an</w:t>
      </w:r>
      <w:r>
        <w:t xml:space="preserve"> attempt at biomimicry</w:t>
      </w:r>
      <w:r w:rsidR="009B77FF">
        <w:t xml:space="preserve">, something that man has been doing for a long time. </w:t>
      </w:r>
      <w:r w:rsidR="0096278A">
        <w:t xml:space="preserve">Prominent examples include </w:t>
      </w:r>
      <w:r w:rsidR="009B77FF">
        <w:t xml:space="preserve">the Wright Brothers getting inspiration for the aeroplane from birds </w:t>
      </w:r>
      <w:r w:rsidR="0096278A">
        <w:t xml:space="preserve">and </w:t>
      </w:r>
      <w:r w:rsidR="001C4BAC">
        <w:t xml:space="preserve">the Japanese </w:t>
      </w:r>
      <w:r w:rsidR="00F835C9">
        <w:t>bullet train front nose</w:t>
      </w:r>
      <w:r w:rsidR="0096278A">
        <w:t xml:space="preserve"> </w:t>
      </w:r>
      <w:r w:rsidR="00F835C9">
        <w:t>cone taking inspiration from the kingfisher beak</w:t>
      </w:r>
      <w:r w:rsidR="0096278A">
        <w:t xml:space="preserve">. In this case, </w:t>
      </w:r>
      <w:r w:rsidR="001C2A08">
        <w:t xml:space="preserve">ducks have fascinated the author, very much so after </w:t>
      </w:r>
      <w:r w:rsidR="005E573E">
        <w:t>coming to London</w:t>
      </w:r>
      <w:r w:rsidR="003032DE">
        <w:t xml:space="preserve"> and seeing the ducks in the various ponds in </w:t>
      </w:r>
      <w:r w:rsidR="00386228">
        <w:t xml:space="preserve">London. In this project, a prototype mechanical duck </w:t>
      </w:r>
      <w:r w:rsidR="00841B1B">
        <w:t xml:space="preserve">has been built and tested in the pond, in water. </w:t>
      </w:r>
      <w:r w:rsidR="00BE7E5C">
        <w:t>The objective was to create a duck that would seamless blend in with other ducks in the pond</w:t>
      </w:r>
      <w:r w:rsidR="00CE3DC0">
        <w:t xml:space="preserve"> and</w:t>
      </w:r>
      <w:r w:rsidR="00BE7E5C">
        <w:t xml:space="preserve"> swim with them</w:t>
      </w:r>
      <w:r w:rsidR="00CE3DC0">
        <w:t xml:space="preserve">. This had to be done by as realistically mimicking duck locomotion as well. </w:t>
      </w:r>
    </w:p>
    <w:p w14:paraId="0A21DD5D" w14:textId="0391FC7E" w:rsidR="000F40F0" w:rsidRDefault="00583E94" w:rsidP="00BC796B">
      <w:r>
        <w:t>I</w:t>
      </w:r>
      <w:r w:rsidR="00DC1902">
        <w:t xml:space="preserve">t was decided that the mechanical duck should </w:t>
      </w:r>
    </w:p>
    <w:p w14:paraId="4D11A937" w14:textId="77777777" w:rsidR="000F40F0" w:rsidRDefault="00DC1902" w:rsidP="000F40F0">
      <w:pPr>
        <w:pStyle w:val="ListParagraph"/>
        <w:numPr>
          <w:ilvl w:val="0"/>
          <w:numId w:val="2"/>
        </w:numPr>
      </w:pPr>
      <w:r>
        <w:t xml:space="preserve">paddle like a duck, albeit without muscles but with motors. </w:t>
      </w:r>
    </w:p>
    <w:p w14:paraId="2B6BDE90" w14:textId="77777777" w:rsidR="000F40F0" w:rsidRDefault="00DC1902" w:rsidP="000F40F0">
      <w:pPr>
        <w:pStyle w:val="ListParagraph"/>
        <w:numPr>
          <w:ilvl w:val="0"/>
          <w:numId w:val="2"/>
        </w:numPr>
      </w:pPr>
      <w:r>
        <w:t>It had to be remotely controllable from the edge of the pond and must be able to run for at least ONE hour (until the operator gets bored).</w:t>
      </w:r>
    </w:p>
    <w:p w14:paraId="049940B8" w14:textId="3405F193" w:rsidR="00DC1902" w:rsidRDefault="00DC1902" w:rsidP="000F40F0">
      <w:r>
        <w:t xml:space="preserve">The </w:t>
      </w:r>
      <w:r w:rsidR="00BC796B">
        <w:t xml:space="preserve">target pond was the Round Pond in Kensington gardens, home to around </w:t>
      </w:r>
      <w:r w:rsidR="00A671F6">
        <w:t xml:space="preserve">a </w:t>
      </w:r>
      <w:r w:rsidR="00BC796B">
        <w:t xml:space="preserve">hundred water fowl including mute swans, </w:t>
      </w:r>
      <w:r w:rsidR="00BC796B" w:rsidRPr="00BC796B">
        <w:t>Canadian Geese, Greylag Geese, Great Crested Grebes, Black Swans</w:t>
      </w:r>
      <w:r w:rsidR="00FD1F1F">
        <w:t xml:space="preserve"> and many ducks.</w:t>
      </w:r>
    </w:p>
    <w:p w14:paraId="59992BCF" w14:textId="3C513CAC" w:rsidR="002E701B" w:rsidRDefault="00AF73E4" w:rsidP="00FD1F1F">
      <w:pPr>
        <w:pStyle w:val="Heading1"/>
      </w:pPr>
      <w:bookmarkStart w:id="1" w:name="_Toc7445612"/>
      <w:r>
        <w:t>E</w:t>
      </w:r>
      <w:r w:rsidR="002E701B">
        <w:t>arly prototypes</w:t>
      </w:r>
      <w:bookmarkEnd w:id="1"/>
    </w:p>
    <w:p w14:paraId="0E3F6146" w14:textId="2349E168" w:rsidR="004D5B89" w:rsidRDefault="00B80536" w:rsidP="004D5B89">
      <w:pPr>
        <w:keepNext/>
      </w:pPr>
      <w:r>
        <w:rPr>
          <w:noProof/>
        </w:rPr>
        <w:drawing>
          <wp:inline distT="0" distB="0" distL="0" distR="0" wp14:anchorId="5138D68E" wp14:editId="5C70DC79">
            <wp:extent cx="2945210" cy="1656645"/>
            <wp:effectExtent l="0" t="3175" r="444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2965833" cy="1668245"/>
                    </a:xfrm>
                    <a:prstGeom prst="rect">
                      <a:avLst/>
                    </a:prstGeom>
                    <a:noFill/>
                    <a:ln>
                      <a:noFill/>
                    </a:ln>
                  </pic:spPr>
                </pic:pic>
              </a:graphicData>
            </a:graphic>
          </wp:inline>
        </w:drawing>
      </w:r>
      <w:r w:rsidR="00C70049" w:rsidRPr="00C70049">
        <w:t xml:space="preserve"> </w:t>
      </w:r>
      <w:r w:rsidR="00C70049">
        <w:rPr>
          <w:noProof/>
        </w:rPr>
        <w:drawing>
          <wp:inline distT="0" distB="0" distL="0" distR="0" wp14:anchorId="12D0E24D" wp14:editId="56664EB1">
            <wp:extent cx="3902710" cy="2928116"/>
            <wp:effectExtent l="0" t="0" r="2540" b="5715"/>
            <wp:docPr id="33" name="Picture 33" descr="Image result for round p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round po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8215" cy="2962258"/>
                    </a:xfrm>
                    <a:prstGeom prst="rect">
                      <a:avLst/>
                    </a:prstGeom>
                    <a:noFill/>
                    <a:ln>
                      <a:noFill/>
                    </a:ln>
                  </pic:spPr>
                </pic:pic>
              </a:graphicData>
            </a:graphic>
          </wp:inline>
        </w:drawing>
      </w:r>
    </w:p>
    <w:p w14:paraId="281AD051" w14:textId="5417BA03" w:rsidR="00B80536" w:rsidRPr="00B80536" w:rsidRDefault="004D5B89" w:rsidP="004D5B89">
      <w:pPr>
        <w:pStyle w:val="Caption"/>
      </w:pPr>
      <w:bookmarkStart w:id="2" w:name="_Ref7445644"/>
      <w:r>
        <w:t xml:space="preserve">Figure </w:t>
      </w:r>
      <w:r>
        <w:fldChar w:fldCharType="begin"/>
      </w:r>
      <w:r>
        <w:instrText xml:space="preserve"> SEQ Figure \* ARABIC </w:instrText>
      </w:r>
      <w:r>
        <w:fldChar w:fldCharType="separate"/>
      </w:r>
      <w:r w:rsidR="00D61503">
        <w:rPr>
          <w:noProof/>
        </w:rPr>
        <w:t>1</w:t>
      </w:r>
      <w:r>
        <w:fldChar w:fldCharType="end"/>
      </w:r>
      <w:bookmarkEnd w:id="2"/>
      <w:r>
        <w:t>: Picture taken at the Natural History Museum</w:t>
      </w:r>
    </w:p>
    <w:p w14:paraId="7539AB18" w14:textId="5B4D4F49" w:rsidR="00EC5B71" w:rsidRDefault="00EC5B71" w:rsidP="00EC5B71">
      <w:r>
        <w:t>A</w:t>
      </w:r>
      <w:r w:rsidR="00CD59BA">
        <w:t xml:space="preserve"> trip was made to the Natural History Museum to investigate the structure of duck feet. Preserved were numerous samples of </w:t>
      </w:r>
      <w:r w:rsidR="00B80536">
        <w:t>webbed feet from different types of water fowl</w:t>
      </w:r>
      <w:r w:rsidR="00513ED2">
        <w:t>(</w:t>
      </w:r>
      <w:r w:rsidR="00513ED2">
        <w:fldChar w:fldCharType="begin"/>
      </w:r>
      <w:r w:rsidR="00513ED2">
        <w:instrText xml:space="preserve"> REF _Ref7445644 \h </w:instrText>
      </w:r>
      <w:r w:rsidR="00513ED2">
        <w:fldChar w:fldCharType="separate"/>
      </w:r>
      <w:r w:rsidR="00513ED2">
        <w:t xml:space="preserve">Figure </w:t>
      </w:r>
      <w:r w:rsidR="00513ED2">
        <w:rPr>
          <w:noProof/>
        </w:rPr>
        <w:t>1</w:t>
      </w:r>
      <w:r w:rsidR="00513ED2">
        <w:fldChar w:fldCharType="end"/>
      </w:r>
      <w:r w:rsidR="00513ED2">
        <w:t>)</w:t>
      </w:r>
      <w:bookmarkStart w:id="3" w:name="_GoBack"/>
      <w:bookmarkEnd w:id="3"/>
      <w:r w:rsidR="00B80536">
        <w:t xml:space="preserve">. Most had </w:t>
      </w:r>
      <w:r w:rsidR="00C86B82">
        <w:t>3 or 4 toes in each foot and 2 joint</w:t>
      </w:r>
      <w:r w:rsidR="00226734">
        <w:t xml:space="preserve">s per toe. In total, each foot had at least 8 </w:t>
      </w:r>
      <w:r w:rsidR="00226734" w:rsidRPr="003E7658">
        <w:rPr>
          <w:i/>
        </w:rPr>
        <w:t>Degrees of Freedom</w:t>
      </w:r>
      <w:r w:rsidR="00226734">
        <w:t xml:space="preserve">. </w:t>
      </w:r>
      <w:r w:rsidR="004D5B89">
        <w:t xml:space="preserve"> </w:t>
      </w:r>
      <w:r w:rsidR="00E36240">
        <w:t xml:space="preserve">Designing a mechanical system with that many degrees of freedom </w:t>
      </w:r>
      <w:r w:rsidR="007C5D43">
        <w:t xml:space="preserve">is very difficult, complicated. Therefore, it was decided that </w:t>
      </w:r>
      <w:r w:rsidR="000C5919">
        <w:t xml:space="preserve">3 degrees of freedom will be </w:t>
      </w:r>
      <w:r w:rsidR="00A1437E">
        <w:t>enough</w:t>
      </w:r>
      <w:r w:rsidR="000C5919">
        <w:t xml:space="preserve">. </w:t>
      </w:r>
      <w:r w:rsidR="00A1437E">
        <w:t xml:space="preserve">Two degrees of freedom would be driven by motors and one free to </w:t>
      </w:r>
      <w:r w:rsidR="006E0D14">
        <w:t>move.</w:t>
      </w:r>
    </w:p>
    <w:p w14:paraId="59F252F5" w14:textId="3810CA84" w:rsidR="003902EB" w:rsidRDefault="006E0D14" w:rsidP="00EC5B71">
      <w:r>
        <w:t>Several prototypes were built, starting with the foot</w:t>
      </w:r>
      <w:r w:rsidR="003902EB">
        <w:t xml:space="preserve">. Initial designs were built to test whether the </w:t>
      </w:r>
      <w:r w:rsidR="007D4A2D">
        <w:t xml:space="preserve">proposed duck foot design would successfully </w:t>
      </w:r>
      <w:r w:rsidR="00C571DF">
        <w:t xml:space="preserve">provide forward thrust. A simple model was tested, consisting of a leg with a single degree of freedom, powered from a bench power </w:t>
      </w:r>
      <w:proofErr w:type="gramStart"/>
      <w:r w:rsidR="00C571DF">
        <w:t>supply</w:t>
      </w:r>
      <w:r w:rsidR="00487D56">
        <w:t>(</w:t>
      </w:r>
      <w:proofErr w:type="gramEnd"/>
      <w:r w:rsidR="00487D56">
        <w:t xml:space="preserve">see </w:t>
      </w:r>
      <w:r w:rsidR="00487D56">
        <w:fldChar w:fldCharType="begin"/>
      </w:r>
      <w:r w:rsidR="00487D56">
        <w:instrText xml:space="preserve"> REF _Ref7442088 \h </w:instrText>
      </w:r>
      <w:r w:rsidR="00487D56">
        <w:fldChar w:fldCharType="separate"/>
      </w:r>
      <w:r w:rsidR="00D61503">
        <w:t xml:space="preserve">Figure </w:t>
      </w:r>
      <w:r w:rsidR="00D61503">
        <w:rPr>
          <w:noProof/>
        </w:rPr>
        <w:t>2</w:t>
      </w:r>
      <w:r w:rsidR="00487D56">
        <w:fldChar w:fldCharType="end"/>
      </w:r>
      <w:r w:rsidR="00487D56">
        <w:t>)</w:t>
      </w:r>
      <w:r w:rsidR="00C571DF">
        <w:t xml:space="preserve">. The results were </w:t>
      </w:r>
      <w:r w:rsidR="00487D56">
        <w:t xml:space="preserve">encouraging, and some level of thrust was observed. The simple design was </w:t>
      </w:r>
      <w:r w:rsidR="007F4FC5">
        <w:t xml:space="preserve">mounted on a foam hull and tested in the Round </w:t>
      </w:r>
      <w:proofErr w:type="gramStart"/>
      <w:r w:rsidR="007F4FC5">
        <w:t>pond</w:t>
      </w:r>
      <w:r w:rsidR="00CB38CF">
        <w:t>(</w:t>
      </w:r>
      <w:proofErr w:type="gramEnd"/>
      <w:r w:rsidR="00CB38CF">
        <w:fldChar w:fldCharType="begin"/>
      </w:r>
      <w:r w:rsidR="00CB38CF">
        <w:instrText xml:space="preserve"> REF _Ref7445218 \h </w:instrText>
      </w:r>
      <w:r w:rsidR="00CB38CF">
        <w:fldChar w:fldCharType="separate"/>
      </w:r>
      <w:r w:rsidR="00D61503">
        <w:t xml:space="preserve">Figure </w:t>
      </w:r>
      <w:r w:rsidR="00D61503">
        <w:rPr>
          <w:noProof/>
        </w:rPr>
        <w:t>3</w:t>
      </w:r>
      <w:r w:rsidR="00CB38CF">
        <w:fldChar w:fldCharType="end"/>
      </w:r>
      <w:r w:rsidR="00CB38CF">
        <w:t>)</w:t>
      </w:r>
      <w:r w:rsidR="007F4FC5">
        <w:t xml:space="preserve">. There was enough propulsion to travel </w:t>
      </w:r>
      <w:r w:rsidR="006F5F0E">
        <w:t>1 meter in 15 seconds.</w:t>
      </w:r>
    </w:p>
    <w:tbl>
      <w:tblPr>
        <w:tblStyle w:val="TableGrid"/>
        <w:tblW w:w="11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2"/>
        <w:gridCol w:w="6006"/>
        <w:gridCol w:w="222"/>
      </w:tblGrid>
      <w:tr w:rsidR="00065EB9" w14:paraId="1603109B" w14:textId="2DF869C8" w:rsidTr="00065EB9">
        <w:tc>
          <w:tcPr>
            <w:tcW w:w="5502" w:type="dxa"/>
          </w:tcPr>
          <w:p w14:paraId="3FE208F9" w14:textId="77777777" w:rsidR="00065EB9" w:rsidRDefault="00065EB9" w:rsidP="00EC5B71">
            <w:r>
              <w:rPr>
                <w:noProof/>
              </w:rPr>
              <w:drawing>
                <wp:inline distT="0" distB="0" distL="0" distR="0" wp14:anchorId="7D32B14D" wp14:editId="24F09210">
                  <wp:extent cx="3356784"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7997" cy="2153439"/>
                          </a:xfrm>
                          <a:prstGeom prst="rect">
                            <a:avLst/>
                          </a:prstGeom>
                        </pic:spPr>
                      </pic:pic>
                    </a:graphicData>
                  </a:graphic>
                </wp:inline>
              </w:drawing>
            </w:r>
          </w:p>
          <w:p w14:paraId="5D7F13A5" w14:textId="1138BA29" w:rsidR="00065EB9" w:rsidRDefault="00065EB9" w:rsidP="006F5F0E">
            <w:pPr>
              <w:pStyle w:val="Caption"/>
            </w:pPr>
            <w:bookmarkStart w:id="4" w:name="_Ref7442088"/>
            <w:r>
              <w:t xml:space="preserve">Figure </w:t>
            </w:r>
            <w:r>
              <w:fldChar w:fldCharType="begin"/>
            </w:r>
            <w:r>
              <w:instrText xml:space="preserve"> SEQ Figure \* ARABIC </w:instrText>
            </w:r>
            <w:r>
              <w:fldChar w:fldCharType="separate"/>
            </w:r>
            <w:r w:rsidR="00D61503">
              <w:rPr>
                <w:noProof/>
              </w:rPr>
              <w:t>2</w:t>
            </w:r>
            <w:r>
              <w:fldChar w:fldCharType="end"/>
            </w:r>
            <w:bookmarkEnd w:id="4"/>
            <w:r>
              <w:t>: Duck feet MK 1</w:t>
            </w:r>
          </w:p>
          <w:p w14:paraId="7DA53FCC" w14:textId="19E05BD8" w:rsidR="00065EB9" w:rsidRDefault="00065EB9" w:rsidP="00EC5B71"/>
        </w:tc>
        <w:tc>
          <w:tcPr>
            <w:tcW w:w="6006" w:type="dxa"/>
          </w:tcPr>
          <w:p w14:paraId="21829AE4" w14:textId="661B66A1" w:rsidR="00065EB9" w:rsidRDefault="00065EB9" w:rsidP="00377DD2">
            <w:pPr>
              <w:keepNext/>
            </w:pPr>
            <w:r>
              <w:rPr>
                <w:noProof/>
              </w:rPr>
              <w:drawing>
                <wp:inline distT="0" distB="0" distL="0" distR="0" wp14:anchorId="443D1CDC" wp14:editId="253C4997">
                  <wp:extent cx="2660072" cy="217978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962" b="12534"/>
                          <a:stretch/>
                        </pic:blipFill>
                        <pic:spPr bwMode="auto">
                          <a:xfrm>
                            <a:off x="0" y="0"/>
                            <a:ext cx="2680476" cy="2196503"/>
                          </a:xfrm>
                          <a:prstGeom prst="rect">
                            <a:avLst/>
                          </a:prstGeom>
                          <a:ln>
                            <a:noFill/>
                          </a:ln>
                          <a:extLst>
                            <a:ext uri="{53640926-AAD7-44D8-BBD7-CCE9431645EC}">
                              <a14:shadowObscured xmlns:a14="http://schemas.microsoft.com/office/drawing/2010/main"/>
                            </a:ext>
                          </a:extLst>
                        </pic:spPr>
                      </pic:pic>
                    </a:graphicData>
                  </a:graphic>
                </wp:inline>
              </w:drawing>
            </w:r>
          </w:p>
          <w:p w14:paraId="478D625B" w14:textId="7003B83E" w:rsidR="00065EB9" w:rsidRDefault="00065EB9" w:rsidP="00377DD2">
            <w:pPr>
              <w:pStyle w:val="Caption"/>
            </w:pPr>
            <w:bookmarkStart w:id="5" w:name="_Ref7445218"/>
            <w:r>
              <w:t xml:space="preserve">Figure </w:t>
            </w:r>
            <w:r>
              <w:fldChar w:fldCharType="begin"/>
            </w:r>
            <w:r>
              <w:instrText xml:space="preserve"> SEQ Figure \* ARABIC </w:instrText>
            </w:r>
            <w:r>
              <w:fldChar w:fldCharType="separate"/>
            </w:r>
            <w:r w:rsidR="00D61503">
              <w:rPr>
                <w:noProof/>
              </w:rPr>
              <w:t>3</w:t>
            </w:r>
            <w:r>
              <w:fldChar w:fldCharType="end"/>
            </w:r>
            <w:bookmarkEnd w:id="5"/>
            <w:r>
              <w:t>: early duck</w:t>
            </w:r>
          </w:p>
        </w:tc>
        <w:tc>
          <w:tcPr>
            <w:tcW w:w="222" w:type="dxa"/>
          </w:tcPr>
          <w:p w14:paraId="2DFEFA32" w14:textId="70A3C6BA" w:rsidR="00065EB9" w:rsidRDefault="00065EB9" w:rsidP="00377DD2">
            <w:pPr>
              <w:keepNext/>
              <w:rPr>
                <w:noProof/>
              </w:rPr>
            </w:pPr>
          </w:p>
        </w:tc>
      </w:tr>
    </w:tbl>
    <w:p w14:paraId="1234AA02" w14:textId="75321BA9" w:rsidR="006E0D14" w:rsidRDefault="00065EB9" w:rsidP="00EC5B71">
      <w:r>
        <w:t xml:space="preserve">At this point, it was decided that </w:t>
      </w:r>
      <w:proofErr w:type="gramStart"/>
      <w:r>
        <w:t>in order to</w:t>
      </w:r>
      <w:proofErr w:type="gramEnd"/>
      <w:r>
        <w:t xml:space="preserve"> more accurately replicate duck motion</w:t>
      </w:r>
      <w:r w:rsidR="00946715">
        <w:t xml:space="preserve"> </w:t>
      </w:r>
      <w:r>
        <w:t xml:space="preserve">replicate </w:t>
      </w:r>
      <w:r w:rsidR="00946715">
        <w:t xml:space="preserve">duck feet motion, a 2 </w:t>
      </w:r>
      <w:proofErr w:type="spellStart"/>
      <w:r w:rsidR="00946715">
        <w:t>d.o.f</w:t>
      </w:r>
      <w:proofErr w:type="spellEnd"/>
      <w:r w:rsidR="00946715">
        <w:t xml:space="preserve"> foot system would be required. Several different prototypes were built, as seen in </w:t>
      </w:r>
      <w:r w:rsidR="00361804">
        <w:fldChar w:fldCharType="begin"/>
      </w:r>
      <w:r w:rsidR="00361804">
        <w:instrText xml:space="preserve"> REF _Ref7445028 \h </w:instrText>
      </w:r>
      <w:r w:rsidR="00361804">
        <w:fldChar w:fldCharType="separate"/>
      </w:r>
      <w:r w:rsidR="00D61503">
        <w:t xml:space="preserve">Figure </w:t>
      </w:r>
      <w:r w:rsidR="00D61503">
        <w:rPr>
          <w:noProof/>
        </w:rPr>
        <w:t>4</w:t>
      </w:r>
      <w:r w:rsidR="00361804">
        <w:fldChar w:fldCharType="end"/>
      </w:r>
      <w:r w:rsidR="00361804">
        <w:t xml:space="preserve">. These mechanisms were improved upon until a reliable </w:t>
      </w:r>
      <w:r w:rsidR="0089108F">
        <w:t>mechanism was working. The early porotypes had tendency of getting stuck, or not having the right stroke path that could generate propulsion.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7"/>
        <w:gridCol w:w="3958"/>
        <w:gridCol w:w="3061"/>
      </w:tblGrid>
      <w:tr w:rsidR="00361804" w14:paraId="4A4D13BC" w14:textId="77777777" w:rsidTr="00361804">
        <w:tc>
          <w:tcPr>
            <w:tcW w:w="4351" w:type="dxa"/>
          </w:tcPr>
          <w:p w14:paraId="7422FA28" w14:textId="3B747DCE" w:rsidR="00361804" w:rsidRDefault="00361804" w:rsidP="00EC5B71"/>
        </w:tc>
        <w:tc>
          <w:tcPr>
            <w:tcW w:w="2040" w:type="dxa"/>
          </w:tcPr>
          <w:p w14:paraId="07CEA110" w14:textId="77777777" w:rsidR="00361804" w:rsidRDefault="00361804" w:rsidP="00EC5B71"/>
        </w:tc>
        <w:tc>
          <w:tcPr>
            <w:tcW w:w="4075" w:type="dxa"/>
          </w:tcPr>
          <w:p w14:paraId="7CE3CD6F" w14:textId="0272C3D0" w:rsidR="00361804" w:rsidRDefault="00361804" w:rsidP="00EC5B71"/>
        </w:tc>
      </w:tr>
      <w:tr w:rsidR="00361804" w14:paraId="22BB120B" w14:textId="77777777" w:rsidTr="00361804">
        <w:tc>
          <w:tcPr>
            <w:tcW w:w="4351" w:type="dxa"/>
          </w:tcPr>
          <w:p w14:paraId="09FAE93E" w14:textId="3BED2684" w:rsidR="00361804" w:rsidRDefault="00361804" w:rsidP="00EC5B71">
            <w:r>
              <w:rPr>
                <w:noProof/>
              </w:rPr>
              <w:drawing>
                <wp:inline distT="0" distB="0" distL="0" distR="0" wp14:anchorId="13EB60CF" wp14:editId="7F17FC70">
                  <wp:extent cx="2550160" cy="1707358"/>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4718" cy="1717105"/>
                          </a:xfrm>
                          <a:prstGeom prst="rect">
                            <a:avLst/>
                          </a:prstGeom>
                        </pic:spPr>
                      </pic:pic>
                    </a:graphicData>
                  </a:graphic>
                </wp:inline>
              </w:drawing>
            </w:r>
          </w:p>
        </w:tc>
        <w:tc>
          <w:tcPr>
            <w:tcW w:w="2040" w:type="dxa"/>
          </w:tcPr>
          <w:p w14:paraId="5251EEC3" w14:textId="16460EC0" w:rsidR="00361804" w:rsidRDefault="00361804" w:rsidP="00EC5B71">
            <w:pPr>
              <w:rPr>
                <w:noProof/>
              </w:rPr>
            </w:pPr>
            <w:r>
              <w:rPr>
                <w:noProof/>
              </w:rPr>
              <w:drawing>
                <wp:inline distT="0" distB="0" distL="0" distR="0" wp14:anchorId="6E46661E" wp14:editId="5B59386A">
                  <wp:extent cx="2956092" cy="16623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4600" cy="1667157"/>
                          </a:xfrm>
                          <a:prstGeom prst="rect">
                            <a:avLst/>
                          </a:prstGeom>
                          <a:noFill/>
                          <a:ln>
                            <a:noFill/>
                          </a:ln>
                        </pic:spPr>
                      </pic:pic>
                    </a:graphicData>
                  </a:graphic>
                </wp:inline>
              </w:drawing>
            </w:r>
          </w:p>
        </w:tc>
        <w:tc>
          <w:tcPr>
            <w:tcW w:w="4075" w:type="dxa"/>
          </w:tcPr>
          <w:p w14:paraId="79D2B01C" w14:textId="65A6FD57" w:rsidR="00361804" w:rsidRDefault="00361804" w:rsidP="00361804">
            <w:pPr>
              <w:keepNext/>
            </w:pPr>
            <w:r>
              <w:rPr>
                <w:noProof/>
              </w:rPr>
              <w:drawing>
                <wp:inline distT="0" distB="0" distL="0" distR="0" wp14:anchorId="174D3F2A" wp14:editId="64A965BC">
                  <wp:extent cx="2244436" cy="16837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4478" cy="1691319"/>
                          </a:xfrm>
                          <a:prstGeom prst="rect">
                            <a:avLst/>
                          </a:prstGeom>
                          <a:noFill/>
                          <a:ln>
                            <a:noFill/>
                          </a:ln>
                        </pic:spPr>
                      </pic:pic>
                    </a:graphicData>
                  </a:graphic>
                </wp:inline>
              </w:drawing>
            </w:r>
          </w:p>
        </w:tc>
      </w:tr>
    </w:tbl>
    <w:p w14:paraId="785049DA" w14:textId="7729FF2E" w:rsidR="00376921" w:rsidRDefault="00361804" w:rsidP="00361804">
      <w:pPr>
        <w:pStyle w:val="Caption"/>
      </w:pPr>
      <w:bookmarkStart w:id="6" w:name="_Ref7445028"/>
      <w:r>
        <w:t xml:space="preserve">Figure </w:t>
      </w:r>
      <w:r>
        <w:fldChar w:fldCharType="begin"/>
      </w:r>
      <w:r>
        <w:instrText xml:space="preserve"> SEQ Figure \* ARABIC </w:instrText>
      </w:r>
      <w:r>
        <w:fldChar w:fldCharType="separate"/>
      </w:r>
      <w:r w:rsidR="00D61503">
        <w:rPr>
          <w:noProof/>
        </w:rPr>
        <w:t>4</w:t>
      </w:r>
      <w:r>
        <w:fldChar w:fldCharType="end"/>
      </w:r>
      <w:bookmarkEnd w:id="6"/>
      <w:r>
        <w:t>: Several different 4 bar linkage mechanism prototypes.</w:t>
      </w:r>
    </w:p>
    <w:p w14:paraId="4F91323A" w14:textId="5FA1C32A" w:rsidR="009D6E10" w:rsidRPr="00EC5B71" w:rsidRDefault="009D6E10" w:rsidP="009D6E10">
      <w:pPr>
        <w:pStyle w:val="Heading1"/>
      </w:pPr>
      <w:bookmarkStart w:id="7" w:name="_Toc7445613"/>
      <w:commentRangeStart w:id="8"/>
      <w:r>
        <w:t>Final Model</w:t>
      </w:r>
      <w:commentRangeEnd w:id="8"/>
      <w:r>
        <w:rPr>
          <w:rStyle w:val="CommentReference"/>
          <w:rFonts w:asciiTheme="minorHAnsi" w:eastAsiaTheme="minorEastAsia" w:hAnsiTheme="minorHAnsi" w:cstheme="minorBidi"/>
          <w:b w:val="0"/>
          <w:bCs w:val="0"/>
          <w:caps w:val="0"/>
          <w:spacing w:val="0"/>
        </w:rPr>
        <w:commentReference w:id="8"/>
      </w:r>
      <w:bookmarkEnd w:id="7"/>
    </w:p>
    <w:p w14:paraId="4E48DFAB" w14:textId="2C36388E" w:rsidR="00502D79" w:rsidRDefault="000C1105" w:rsidP="00502D79">
      <w:r>
        <w:rPr>
          <w:noProof/>
        </w:rPr>
        <w:drawing>
          <wp:inline distT="0" distB="0" distL="0" distR="0" wp14:anchorId="662C285E" wp14:editId="4292AA9A">
            <wp:extent cx="5731510" cy="2937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7510"/>
                    </a:xfrm>
                    <a:prstGeom prst="rect">
                      <a:avLst/>
                    </a:prstGeom>
                  </pic:spPr>
                </pic:pic>
              </a:graphicData>
            </a:graphic>
          </wp:inline>
        </w:drawing>
      </w:r>
    </w:p>
    <w:p w14:paraId="37245C94" w14:textId="7E6C0FC3" w:rsidR="00281089" w:rsidRPr="00502D79" w:rsidRDefault="00281089" w:rsidP="00502D79">
      <w:r>
        <w:t>The final model was</w:t>
      </w:r>
      <w:r w:rsidR="00E82E4B">
        <w:t xml:space="preserve"> </w:t>
      </w:r>
      <w:r w:rsidR="0089108F">
        <w:t xml:space="preserve">built and </w:t>
      </w:r>
      <w:r w:rsidR="00E82E4B">
        <w:t>tested in the pond, immersed in water and performed as expected.</w:t>
      </w:r>
      <w:r w:rsidR="0089108F">
        <w:t xml:space="preserve"> It was run for several minute</w:t>
      </w:r>
      <w:r w:rsidR="00F61135">
        <w:t>s in the pond, propelling itself forward, much to the amusement of many human visitors to the Round Pond.</w:t>
      </w:r>
    </w:p>
    <w:p w14:paraId="41703166" w14:textId="77777777" w:rsidR="00380E13" w:rsidRDefault="00380E13" w:rsidP="00380E13">
      <w:pPr>
        <w:pStyle w:val="Heading1"/>
      </w:pPr>
      <w:bookmarkStart w:id="9" w:name="_Toc7445614"/>
      <w:r>
        <w:t>Human interaction</w:t>
      </w:r>
      <w:bookmarkEnd w:id="9"/>
    </w:p>
    <w:p w14:paraId="0823F96A" w14:textId="3398FCA3" w:rsidR="00380E13" w:rsidRDefault="00380E13" w:rsidP="00380E13">
      <w:r>
        <w:t>Control of the duck comes from the human operator, who changes the position of the stick on the remote-control transmitter. The duck uses 2 channels to transmit information. One channel transmits the speed and one channel transmits the direction of movement of the duck. Therefore, the operator can control the velocity of the duck by controlling its direction and magnitude.</w:t>
      </w:r>
      <w:r w:rsidR="008279ED">
        <w:t xml:space="preserve"> This allows the operator to send the duck anywhere he wants on water, including behind other real ducks on the pond.</w:t>
      </w:r>
    </w:p>
    <w:p w14:paraId="49839F51" w14:textId="77777777" w:rsidR="003E1378" w:rsidRDefault="003E1378" w:rsidP="00F33BD3">
      <w:pPr>
        <w:pStyle w:val="Heading1"/>
      </w:pPr>
      <w:bookmarkStart w:id="10" w:name="_Toc7445615"/>
      <w:commentRangeStart w:id="11"/>
      <w:r>
        <w:t>Electrical subsystem</w:t>
      </w:r>
      <w:commentRangeEnd w:id="11"/>
      <w:r w:rsidR="007C03F5">
        <w:rPr>
          <w:rStyle w:val="CommentReference"/>
          <w:rFonts w:asciiTheme="minorHAnsi" w:eastAsiaTheme="minorEastAsia" w:hAnsiTheme="minorHAnsi" w:cstheme="minorBidi"/>
          <w:b w:val="0"/>
          <w:bCs w:val="0"/>
          <w:caps w:val="0"/>
          <w:spacing w:val="0"/>
        </w:rPr>
        <w:commentReference w:id="11"/>
      </w:r>
      <w:bookmarkEnd w:id="10"/>
    </w:p>
    <w:p w14:paraId="63843227" w14:textId="520DEA43" w:rsidR="008673C2" w:rsidRDefault="003E1378" w:rsidP="00F33BD3">
      <w:r>
        <w:t xml:space="preserve">The electrical system is the most important system, taking </w:t>
      </w:r>
      <w:r w:rsidR="005A2788">
        <w:t>signals</w:t>
      </w:r>
      <w:r>
        <w:t xml:space="preserve"> from the </w:t>
      </w:r>
      <w:r w:rsidR="005A2788">
        <w:t>remote-control</w:t>
      </w:r>
      <w:r>
        <w:t xml:space="preserve"> transmitter,</w:t>
      </w:r>
      <w:r w:rsidR="00F33BD3">
        <w:t xml:space="preserve"> </w:t>
      </w:r>
      <w:r>
        <w:t>decoding them and accordingly moving the legs of the ducks.</w:t>
      </w:r>
      <w:r w:rsidR="00A26A53">
        <w:t xml:space="preserve"> A block diagram of all electronics components is presented in </w:t>
      </w:r>
      <w:r w:rsidR="00A26A53">
        <w:fldChar w:fldCharType="begin"/>
      </w:r>
      <w:r w:rsidR="00A26A53">
        <w:instrText xml:space="preserve"> REF _Ref7190912 \h </w:instrText>
      </w:r>
      <w:r w:rsidR="00A26A53">
        <w:fldChar w:fldCharType="separate"/>
      </w:r>
      <w:r w:rsidR="00D61503">
        <w:t xml:space="preserve">Figure </w:t>
      </w:r>
      <w:r w:rsidR="00D61503">
        <w:rPr>
          <w:noProof/>
        </w:rPr>
        <w:t>5</w:t>
      </w:r>
      <w:r w:rsidR="00A26A53">
        <w:fldChar w:fldCharType="end"/>
      </w:r>
      <w:r w:rsidR="00A26A53">
        <w:t>.</w:t>
      </w:r>
      <w:r w:rsidR="009E7BD5">
        <w:t xml:space="preserve"> A more complete circuit diagram of the components is found in </w:t>
      </w:r>
      <w:r w:rsidR="009E7BD5">
        <w:fldChar w:fldCharType="begin"/>
      </w:r>
      <w:r w:rsidR="009E7BD5">
        <w:instrText xml:space="preserve"> REF _Ref7192709 \h </w:instrText>
      </w:r>
      <w:r w:rsidR="009E7BD5">
        <w:fldChar w:fldCharType="separate"/>
      </w:r>
      <w:r w:rsidR="00D61503">
        <w:t>Appendix A</w:t>
      </w:r>
      <w:r w:rsidR="009E7BD5">
        <w:fldChar w:fldCharType="end"/>
      </w:r>
      <w:r w:rsidR="00817731">
        <w:t xml:space="preserve"> in </w:t>
      </w:r>
      <w:r w:rsidR="00817731">
        <w:fldChar w:fldCharType="begin"/>
      </w:r>
      <w:r w:rsidR="00817731">
        <w:instrText xml:space="preserve"> REF _Ref7192727 \h </w:instrText>
      </w:r>
      <w:r w:rsidR="00817731">
        <w:fldChar w:fldCharType="separate"/>
      </w:r>
      <w:r w:rsidR="00D61503">
        <w:t xml:space="preserve">Figure </w:t>
      </w:r>
      <w:r w:rsidR="00D61503">
        <w:rPr>
          <w:noProof/>
        </w:rPr>
        <w:t>21</w:t>
      </w:r>
      <w:r w:rsidR="00817731">
        <w:fldChar w:fldCharType="end"/>
      </w:r>
      <w:r w:rsidR="00817731">
        <w:t>.</w:t>
      </w:r>
    </w:p>
    <w:p w14:paraId="025AF409" w14:textId="77777777" w:rsidR="00A26A53" w:rsidRDefault="00A26A53" w:rsidP="00A26A53">
      <w:pPr>
        <w:keepNext/>
      </w:pPr>
      <w:r>
        <w:rPr>
          <w:noProof/>
        </w:rPr>
        <w:drawing>
          <wp:inline distT="0" distB="0" distL="0" distR="0" wp14:anchorId="0BD0C324" wp14:editId="4FE548D7">
            <wp:extent cx="5710163" cy="257175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8925" cy="2598215"/>
                    </a:xfrm>
                    <a:prstGeom prst="rect">
                      <a:avLst/>
                    </a:prstGeom>
                    <a:noFill/>
                  </pic:spPr>
                </pic:pic>
              </a:graphicData>
            </a:graphic>
          </wp:inline>
        </w:drawing>
      </w:r>
    </w:p>
    <w:p w14:paraId="788040D2" w14:textId="73F8B53E" w:rsidR="00A26A53" w:rsidRDefault="00A26A53" w:rsidP="00A26A53">
      <w:pPr>
        <w:pStyle w:val="Caption"/>
      </w:pPr>
      <w:bookmarkStart w:id="12" w:name="_Ref7190912"/>
      <w:r>
        <w:t xml:space="preserve">Figure </w:t>
      </w:r>
      <w:r>
        <w:fldChar w:fldCharType="begin"/>
      </w:r>
      <w:r>
        <w:instrText xml:space="preserve"> SEQ Figure \* ARABIC </w:instrText>
      </w:r>
      <w:r>
        <w:fldChar w:fldCharType="separate"/>
      </w:r>
      <w:r w:rsidR="00D61503">
        <w:rPr>
          <w:noProof/>
        </w:rPr>
        <w:t>5</w:t>
      </w:r>
      <w:r>
        <w:fldChar w:fldCharType="end"/>
      </w:r>
      <w:bookmarkEnd w:id="12"/>
      <w:r>
        <w:t>: Block Diagram of all electrical components</w:t>
      </w:r>
    </w:p>
    <w:p w14:paraId="1617FAFB" w14:textId="77777777" w:rsidR="003E1378" w:rsidRDefault="003E1378" w:rsidP="00A43712">
      <w:pPr>
        <w:pStyle w:val="Heading2"/>
      </w:pPr>
      <w:bookmarkStart w:id="13" w:name="_Toc7445616"/>
      <w:r>
        <w:t>Power supply</w:t>
      </w:r>
      <w:bookmarkEnd w:id="13"/>
    </w:p>
    <w:p w14:paraId="31041DB7" w14:textId="2BC0E87D" w:rsidR="005A2788" w:rsidRDefault="003E1378" w:rsidP="00F33BD3">
      <w:r>
        <w:t xml:space="preserve">The mechanical duck is powered by a </w:t>
      </w:r>
      <w:r w:rsidR="005A2788">
        <w:t>3-cell</w:t>
      </w:r>
      <w:r>
        <w:t xml:space="preserve"> lithium polymer battery, </w:t>
      </w:r>
      <w:r w:rsidR="005A2788">
        <w:t xml:space="preserve">generating a voltage of </w:t>
      </w:r>
      <w:r w:rsidRPr="00461D4C">
        <w:rPr>
          <w:b/>
        </w:rPr>
        <w:t>11.1V</w:t>
      </w:r>
      <w:r>
        <w:t xml:space="preserve">. </w:t>
      </w:r>
      <w:r w:rsidR="005A2788">
        <w:t xml:space="preserve"> </w:t>
      </w:r>
      <w:r>
        <w:t>The voltage is</w:t>
      </w:r>
      <w:r w:rsidR="00F33BD3">
        <w:t xml:space="preserve"> </w:t>
      </w:r>
      <w:r>
        <w:t xml:space="preserve">too high for most of the </w:t>
      </w:r>
      <w:r w:rsidR="00294729">
        <w:t>components,</w:t>
      </w:r>
      <w:r>
        <w:t xml:space="preserve"> so it </w:t>
      </w:r>
      <w:r w:rsidR="00087F52">
        <w:t>stepped down</w:t>
      </w:r>
      <w:r>
        <w:t xml:space="preserve"> to </w:t>
      </w:r>
      <w:r w:rsidRPr="00E61E5B">
        <w:rPr>
          <w:b/>
        </w:rPr>
        <w:t>6V</w:t>
      </w:r>
      <w:r>
        <w:t xml:space="preserve"> with a DC-to-DC buck converter, the</w:t>
      </w:r>
      <w:r w:rsidR="00B8736B">
        <w:t xml:space="preserve"> </w:t>
      </w:r>
      <w:r>
        <w:t>LM</w:t>
      </w:r>
      <w:r w:rsidR="00B8736B">
        <w:t>25976</w:t>
      </w:r>
      <w:r w:rsidR="002D6672">
        <w:t xml:space="preserve">. </w:t>
      </w:r>
      <w:r>
        <w:t xml:space="preserve">The power </w:t>
      </w:r>
      <w:r w:rsidR="00087F52">
        <w:t xml:space="preserve">was </w:t>
      </w:r>
      <w:r>
        <w:t>then distributed in parallel to the 4 servos and the Arduino microcontroller.</w:t>
      </w:r>
      <w:r w:rsidR="005A2788">
        <w:t xml:space="preserve"> </w:t>
      </w:r>
      <w:r>
        <w:t xml:space="preserve">The microcontroller </w:t>
      </w:r>
      <w:r w:rsidR="00087F52">
        <w:t>was</w:t>
      </w:r>
      <w:r>
        <w:t xml:space="preserve"> decoupled from the power supply with 2 large capacitors</w:t>
      </w:r>
      <w:r w:rsidR="00D869CE">
        <w:t xml:space="preserve"> across its terminals.</w:t>
      </w:r>
      <w:r w:rsidR="00F33BD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1"/>
        <w:gridCol w:w="4835"/>
      </w:tblGrid>
      <w:tr w:rsidR="00B31CDE" w14:paraId="444C3A63" w14:textId="77777777" w:rsidTr="00B31CDE">
        <w:tc>
          <w:tcPr>
            <w:tcW w:w="5228" w:type="dxa"/>
          </w:tcPr>
          <w:p w14:paraId="0B0688BA" w14:textId="77777777" w:rsidR="00B31CDE" w:rsidRDefault="00B31CDE" w:rsidP="00F33BD3">
            <w:pPr>
              <w:rPr>
                <w:noProof/>
              </w:rPr>
            </w:pPr>
          </w:p>
          <w:p w14:paraId="14B810A1" w14:textId="40059E4E" w:rsidR="00B31CDE" w:rsidRDefault="00B31CDE" w:rsidP="00B31CDE">
            <w:pPr>
              <w:keepNext/>
            </w:pPr>
            <w:r>
              <w:rPr>
                <w:noProof/>
              </w:rPr>
              <w:drawing>
                <wp:inline distT="0" distB="0" distL="0" distR="0" wp14:anchorId="3296E34A" wp14:editId="619A5643">
                  <wp:extent cx="3438525" cy="19326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2537" cy="1940484"/>
                          </a:xfrm>
                          <a:prstGeom prst="rect">
                            <a:avLst/>
                          </a:prstGeom>
                          <a:noFill/>
                          <a:ln>
                            <a:noFill/>
                          </a:ln>
                        </pic:spPr>
                      </pic:pic>
                    </a:graphicData>
                  </a:graphic>
                </wp:inline>
              </w:drawing>
            </w:r>
          </w:p>
          <w:p w14:paraId="7462A7C8" w14:textId="54D91585" w:rsidR="00B31CDE" w:rsidRDefault="00B31CDE" w:rsidP="00B31CDE">
            <w:pPr>
              <w:pStyle w:val="Caption"/>
            </w:pPr>
            <w:bookmarkStart w:id="14" w:name="_Ref7193440"/>
            <w:r>
              <w:t xml:space="preserve">Figure </w:t>
            </w:r>
            <w:r>
              <w:fldChar w:fldCharType="begin"/>
            </w:r>
            <w:r>
              <w:instrText xml:space="preserve"> SEQ Figure \* ARABIC </w:instrText>
            </w:r>
            <w:r>
              <w:fldChar w:fldCharType="separate"/>
            </w:r>
            <w:r w:rsidR="00D61503">
              <w:rPr>
                <w:noProof/>
              </w:rPr>
              <w:t>6</w:t>
            </w:r>
            <w:r>
              <w:fldChar w:fldCharType="end"/>
            </w:r>
            <w:bookmarkEnd w:id="14"/>
            <w:r>
              <w:t>: Oscilloscope view of the voltage across the output of the boost converter. Note that the vertical divisions are 2V and the stable voltage on screen is 6V. However, there are troughs that fall below 4V, causing a brownout and reset of the microcontroller.</w:t>
            </w:r>
          </w:p>
          <w:p w14:paraId="720CE2BD" w14:textId="37FF89FE" w:rsidR="00B31CDE" w:rsidRDefault="00B31CDE" w:rsidP="00F33BD3"/>
        </w:tc>
        <w:tc>
          <w:tcPr>
            <w:tcW w:w="5228" w:type="dxa"/>
          </w:tcPr>
          <w:p w14:paraId="736351F6" w14:textId="4BAEB611" w:rsidR="00B31CDE" w:rsidRDefault="00B31CDE" w:rsidP="00F33BD3">
            <w:r>
              <w:rPr>
                <w:noProof/>
              </w:rPr>
              <mc:AlternateContent>
                <mc:Choice Requires="wps">
                  <w:drawing>
                    <wp:anchor distT="0" distB="0" distL="114300" distR="114300" simplePos="0" relativeHeight="251666432" behindDoc="0" locked="0" layoutInCell="1" allowOverlap="1" wp14:anchorId="088B8884" wp14:editId="4828D1FE">
                      <wp:simplePos x="0" y="0"/>
                      <wp:positionH relativeFrom="column">
                        <wp:posOffset>77470</wp:posOffset>
                      </wp:positionH>
                      <wp:positionV relativeFrom="paragraph">
                        <wp:posOffset>2153285</wp:posOffset>
                      </wp:positionV>
                      <wp:extent cx="263842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14:paraId="13AC7276" w14:textId="7E7867AC" w:rsidR="00B31CDE" w:rsidRDefault="00B31CDE" w:rsidP="00B31CDE">
                                  <w:pPr>
                                    <w:pStyle w:val="Caption"/>
                                    <w:rPr>
                                      <w:noProof/>
                                    </w:rPr>
                                  </w:pPr>
                                  <w:r>
                                    <w:t xml:space="preserve">Figure </w:t>
                                  </w:r>
                                  <w:r>
                                    <w:fldChar w:fldCharType="begin"/>
                                  </w:r>
                                  <w:r>
                                    <w:instrText xml:space="preserve"> SEQ Figure \* ARABIC </w:instrText>
                                  </w:r>
                                  <w:r>
                                    <w:fldChar w:fldCharType="separate"/>
                                  </w:r>
                                  <w:r w:rsidR="00D61503">
                                    <w:rPr>
                                      <w:noProof/>
                                    </w:rPr>
                                    <w:t>7</w:t>
                                  </w:r>
                                  <w:r>
                                    <w:fldChar w:fldCharType="end"/>
                                  </w:r>
                                  <w:r>
                                    <w:t>: view of Arduino microcontroller and capacitor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B8884" id="Text Box 32" o:spid="_x0000_s1028" type="#_x0000_t202" style="position:absolute;left:0;text-align:left;margin-left:6.1pt;margin-top:169.55pt;width:207.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i9LwIAAGY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" stroked="f">
                      <v:textbox style="mso-fit-shape-to-text:t" inset="0,0,0,0">
                        <w:txbxContent>
                          <w:p w14:paraId="13AC7276" w14:textId="7E7867AC" w:rsidR="00B31CDE" w:rsidRDefault="00B31CDE" w:rsidP="00B31CDE">
                            <w:pPr>
                              <w:pStyle w:val="Caption"/>
                              <w:rPr>
                                <w:noProof/>
                              </w:rPr>
                            </w:pPr>
                            <w:r>
                              <w:t xml:space="preserve">Figure </w:t>
                            </w:r>
                            <w:r>
                              <w:fldChar w:fldCharType="begin"/>
                            </w:r>
                            <w:r>
                              <w:instrText xml:space="preserve"> SEQ Figure \* ARABIC </w:instrText>
                            </w:r>
                            <w:r>
                              <w:fldChar w:fldCharType="separate"/>
                            </w:r>
                            <w:r w:rsidR="00D61503">
                              <w:rPr>
                                <w:noProof/>
                              </w:rPr>
                              <w:t>7</w:t>
                            </w:r>
                            <w:r>
                              <w:fldChar w:fldCharType="end"/>
                            </w:r>
                            <w:r>
                              <w:t>: view of Arduino microcontroller and capacitor</w:t>
                            </w:r>
                          </w:p>
                        </w:txbxContent>
                      </v:textbox>
                      <w10:wrap type="square"/>
                    </v:shape>
                  </w:pict>
                </mc:Fallback>
              </mc:AlternateContent>
            </w:r>
            <w:r>
              <w:rPr>
                <w:noProof/>
              </w:rPr>
              <w:drawing>
                <wp:anchor distT="0" distB="0" distL="114300" distR="114300" simplePos="0" relativeHeight="251664384" behindDoc="0" locked="0" layoutInCell="1" allowOverlap="1" wp14:anchorId="4B748664" wp14:editId="1C3F62F3">
                  <wp:simplePos x="0" y="0"/>
                  <wp:positionH relativeFrom="column">
                    <wp:posOffset>4022</wp:posOffset>
                  </wp:positionH>
                  <wp:positionV relativeFrom="paragraph">
                    <wp:posOffset>428625</wp:posOffset>
                  </wp:positionV>
                  <wp:extent cx="2638425" cy="1484114"/>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8425" cy="1484114"/>
                          </a:xfrm>
                          <a:prstGeom prst="rect">
                            <a:avLst/>
                          </a:prstGeom>
                          <a:noFill/>
                          <a:ln>
                            <a:noFill/>
                          </a:ln>
                        </pic:spPr>
                      </pic:pic>
                    </a:graphicData>
                  </a:graphic>
                </wp:anchor>
              </w:drawing>
            </w:r>
          </w:p>
        </w:tc>
      </w:tr>
    </w:tbl>
    <w:p w14:paraId="05F4C79B" w14:textId="767A9D3F" w:rsidR="00186D88" w:rsidRDefault="00186D88" w:rsidP="00F33BD3">
      <w:r>
        <w:t xml:space="preserve">During testing, it was observed that the Arduino microcontroller seemed to brown-out a few seconds after the feet started moving. </w:t>
      </w:r>
      <w:r w:rsidR="003E1378">
        <w:t>On further inspection with an oscilloscope, it was seen that when all 4 servos switched directions at the</w:t>
      </w:r>
      <w:r w:rsidR="00F33BD3">
        <w:t xml:space="preserve"> </w:t>
      </w:r>
      <w:r w:rsidR="003E1378">
        <w:t>same time, the voltage across the microcontroller terminals dropped dangerously low to approximately 4</w:t>
      </w:r>
      <w:r w:rsidR="00F33BD3">
        <w:t xml:space="preserve"> </w:t>
      </w:r>
      <w:proofErr w:type="gramStart"/>
      <w:r w:rsidR="003E1378">
        <w:t>volts</w:t>
      </w:r>
      <w:r w:rsidR="00FC0471">
        <w:t>(</w:t>
      </w:r>
      <w:proofErr w:type="gramEnd"/>
      <w:r w:rsidR="00FC0471">
        <w:t xml:space="preserve">See </w:t>
      </w:r>
      <w:r w:rsidR="00FC0471">
        <w:fldChar w:fldCharType="begin"/>
      </w:r>
      <w:r w:rsidR="00FC0471">
        <w:instrText xml:space="preserve"> REF _Ref7193440 \h </w:instrText>
      </w:r>
      <w:r w:rsidR="00FC0471">
        <w:fldChar w:fldCharType="separate"/>
      </w:r>
      <w:r w:rsidR="00D61503">
        <w:t xml:space="preserve">Figure </w:t>
      </w:r>
      <w:r w:rsidR="00D61503">
        <w:rPr>
          <w:noProof/>
        </w:rPr>
        <w:t>6</w:t>
      </w:r>
      <w:r w:rsidR="00FC0471">
        <w:fldChar w:fldCharType="end"/>
      </w:r>
      <w:r w:rsidR="00FC0471">
        <w:t xml:space="preserve"> for Oscilloscope view)</w:t>
      </w:r>
      <w:r w:rsidR="003E1378">
        <w:t xml:space="preserve">. According to the datasheet for the </w:t>
      </w:r>
      <w:r w:rsidR="005A2788">
        <w:t>Arduino</w:t>
      </w:r>
      <w:r w:rsidR="003E1378">
        <w:t xml:space="preserve"> microcontroller, it expects an input voltage of </w:t>
      </w:r>
      <w:r w:rsidR="003E1378" w:rsidRPr="00087F52">
        <w:rPr>
          <w:b/>
        </w:rPr>
        <w:t>6-12 volts</w:t>
      </w:r>
      <w:r w:rsidR="003E1378">
        <w:t>.</w:t>
      </w:r>
      <w:r w:rsidR="00F33BD3">
        <w:t xml:space="preserve"> </w:t>
      </w:r>
    </w:p>
    <w:p w14:paraId="1ACF1352" w14:textId="77777777" w:rsidR="003E1378" w:rsidRDefault="003E1378" w:rsidP="00F33BD3">
      <w:r>
        <w:t>The solution was to place a large capacitor across the power input pins of the microcontroller to</w:t>
      </w:r>
      <w:r w:rsidR="00F33BD3">
        <w:t xml:space="preserve"> </w:t>
      </w:r>
      <w:r>
        <w:t>supply current to the microcontroller during a voltage drop to maintain a high enough voltage across</w:t>
      </w:r>
      <w:r w:rsidR="00F33BD3">
        <w:t xml:space="preserve"> </w:t>
      </w:r>
      <w:r>
        <w:t>the power line and ground.</w:t>
      </w:r>
      <w:r w:rsidR="005A2788">
        <w:t xml:space="preserve"> The capacitance value was chosen to be </w:t>
      </w:r>
      <w:r w:rsidR="005A2788" w:rsidRPr="00087F52">
        <w:rPr>
          <w:b/>
        </w:rPr>
        <w:t>400uF</w:t>
      </w:r>
      <w:r w:rsidR="005A2788">
        <w:t>.</w:t>
      </w:r>
      <w:r>
        <w:t xml:space="preserve"> The decoupling capacitor acts a local energy store that instantly supplies</w:t>
      </w:r>
      <w:r w:rsidR="00F33BD3">
        <w:t xml:space="preserve"> </w:t>
      </w:r>
      <w:r>
        <w:t>current to the microcontroller during a voltage drop, thus maintain a relatively stable input voltage.</w:t>
      </w:r>
      <w:r w:rsidR="00F33BD3">
        <w:t xml:space="preserve"> </w:t>
      </w:r>
      <w:r>
        <w:t>This solution worked and no further browning out of microcontroller was seen during normal operation.</w:t>
      </w:r>
    </w:p>
    <w:p w14:paraId="0C80025F" w14:textId="2167AA18" w:rsidR="00EE1D22" w:rsidRDefault="00EE1D22" w:rsidP="00EE1D22">
      <w:pPr>
        <w:pStyle w:val="Heading2"/>
      </w:pPr>
      <w:bookmarkStart w:id="15" w:name="_Toc7445617"/>
      <w:commentRangeStart w:id="16"/>
      <w:r>
        <w:t>Power consumption</w:t>
      </w:r>
      <w:commentRangeEnd w:id="16"/>
      <w:r>
        <w:rPr>
          <w:rStyle w:val="CommentReference"/>
          <w:rFonts w:asciiTheme="minorHAnsi" w:eastAsiaTheme="minorEastAsia" w:hAnsiTheme="minorHAnsi" w:cstheme="minorBidi"/>
          <w:b w:val="0"/>
          <w:bCs w:val="0"/>
        </w:rPr>
        <w:commentReference w:id="16"/>
      </w:r>
      <w:bookmarkEnd w:id="15"/>
    </w:p>
    <w:p w14:paraId="20F52101" w14:textId="3A5667D3" w:rsidR="009B35EA" w:rsidRPr="009B35EA" w:rsidRDefault="009B35EA" w:rsidP="009B35EA">
      <w:r>
        <w:t xml:space="preserve">The battery selected </w:t>
      </w:r>
      <w:r w:rsidR="00C729D9">
        <w:t xml:space="preserve">had a capacity of </w:t>
      </w:r>
      <m:oMath>
        <m:r>
          <w:rPr>
            <w:rFonts w:ascii="Cambria Math" w:hAnsi="Cambria Math"/>
          </w:rPr>
          <m:t>1000mAh</m:t>
        </m:r>
      </m:oMath>
      <w:r w:rsidR="00C729D9">
        <w:t xml:space="preserve"> at the </w:t>
      </w:r>
      <m:oMath>
        <m:r>
          <w:rPr>
            <w:rFonts w:ascii="Cambria Math" w:hAnsi="Cambria Math"/>
          </w:rPr>
          <m:t>11.1V</m:t>
        </m:r>
      </m:oMath>
      <w:r w:rsidR="00C729D9">
        <w:t xml:space="preserve">. </w:t>
      </w:r>
      <w:r w:rsidR="005725A7">
        <w:t xml:space="preserve"> During testing, while running all the servos, the peak current drawn was 2.0 A. At 6V</w:t>
      </w:r>
      <w:r w:rsidR="005C7F28">
        <w:t xml:space="preserve">, this </w:t>
      </w:r>
      <w:r w:rsidR="000400E6">
        <w:t>translates</w:t>
      </w:r>
      <w:r w:rsidR="005C7F28">
        <w:t xml:space="preserve"> to a power consumption of </w:t>
      </w:r>
      <m:oMath>
        <m:r>
          <w:rPr>
            <w:rFonts w:ascii="Cambria Math" w:hAnsi="Cambria Math"/>
          </w:rPr>
          <m:t>6V×2A=12W</m:t>
        </m:r>
      </m:oMath>
      <w:r w:rsidR="0096540A">
        <w:t>. The battery is rated for 1000mAh at 11.1V</w:t>
      </w:r>
      <w:r w:rsidR="00665DBA">
        <w:t xml:space="preserve">, giving a total capacity at </w:t>
      </w:r>
      <m:oMath>
        <m:r>
          <m:rPr>
            <m:sty m:val="p"/>
          </m:rPr>
          <w:rPr>
            <w:rFonts w:ascii="Cambria Math" w:hAnsi="Cambria Math"/>
          </w:rPr>
          <m:t>11.1</m:t>
        </m:r>
        <m:r>
          <m:rPr>
            <m:sty m:val="p"/>
          </m:rPr>
          <w:rPr>
            <w:rFonts w:ascii="Cambria Math"/>
          </w:rPr>
          <m:t>V</m:t>
        </m:r>
        <m:r>
          <m:rPr>
            <m:sty m:val="p"/>
          </m:rPr>
          <w:rPr>
            <w:rFonts w:ascii="Cambria Math" w:hAnsi="Cambria Math"/>
          </w:rPr>
          <m:t>×</m:t>
        </m:r>
        <m:r>
          <m:rPr>
            <m:sty m:val="p"/>
          </m:rPr>
          <w:rPr>
            <w:rFonts w:ascii="Cambria Math"/>
          </w:rPr>
          <m:t>1000mA</m:t>
        </m:r>
        <m:r>
          <m:rPr>
            <m:sty m:val="p"/>
          </m:rPr>
          <w:rPr>
            <w:rFonts w:ascii="Cambria Math" w:hAnsi="Cambria Math"/>
          </w:rPr>
          <m:t>×</m:t>
        </m:r>
        <m:r>
          <m:rPr>
            <m:sty m:val="p"/>
          </m:rPr>
          <w:rPr>
            <w:rFonts w:ascii="Cambria Math"/>
          </w:rPr>
          <m:t xml:space="preserve">1h=39960 joules </m:t>
        </m:r>
      </m:oMath>
      <w:r w:rsidR="00553DC3">
        <w:t xml:space="preserve">of energy. Running at </w:t>
      </w:r>
      <m:oMath>
        <m:r>
          <w:rPr>
            <w:rFonts w:ascii="Cambria Math" w:hAnsi="Cambria Math"/>
          </w:rPr>
          <m:t>12W</m:t>
        </m:r>
      </m:oMath>
      <w:r w:rsidR="00125ACC">
        <w:t>, the</w:t>
      </w:r>
      <w:r w:rsidR="000400E6">
        <w:t xml:space="preserve"> run time </w:t>
      </w:r>
      <w:r w:rsidR="000F27DE">
        <w:t xml:space="preserve">is expected to be </w:t>
      </w:r>
      <w:r w:rsidR="000F27DE" w:rsidRPr="000F27DE">
        <w:rPr>
          <w:b/>
          <w:i/>
        </w:rPr>
        <w:t>55.5 hours</w:t>
      </w:r>
      <w:r w:rsidR="000F27DE">
        <w:t>,</w:t>
      </w:r>
      <w:r w:rsidR="00D62BA4">
        <w:t xml:space="preserve"> well above the required run time. This would potentially mean that the </w:t>
      </w:r>
      <w:r w:rsidR="001B4E73">
        <w:t xml:space="preserve">operator can drive the duck around the pond </w:t>
      </w:r>
      <w:r w:rsidR="00A74531">
        <w:t>for many hours without ever having to recharge the battery. In hindsight, it would have been more appropriate to use a lower capacity battery</w:t>
      </w:r>
      <w:r w:rsidR="00B84BDD">
        <w:t xml:space="preserve"> such as a 350mAh battery. It would still give </w:t>
      </w:r>
      <w:r w:rsidR="001E6BC3">
        <w:t>an approximate run time of 17 hours.</w:t>
      </w:r>
    </w:p>
    <w:p w14:paraId="396B8562" w14:textId="7A3FC38C" w:rsidR="00FC22B0" w:rsidRDefault="00FC22B0" w:rsidP="0079724D">
      <w:pPr>
        <w:pStyle w:val="Heading2"/>
      </w:pPr>
      <w:bookmarkStart w:id="17" w:name="_Toc7445618"/>
      <w:r>
        <w:t>Communication between remote control and duck</w:t>
      </w:r>
      <w:bookmarkEnd w:id="17"/>
    </w:p>
    <w:p w14:paraId="7B3DC030" w14:textId="105C8E90" w:rsidR="00FC22B0" w:rsidRDefault="00FC22B0" w:rsidP="00FC22B0">
      <w:r>
        <w:t xml:space="preserve">A commercially available remote-control set, transmitter and receiver were used in this project. The transmitter, the Hobby King </w:t>
      </w:r>
      <w:r w:rsidRPr="00FC22B0">
        <w:t xml:space="preserve">HK-T4A V2 </w:t>
      </w:r>
      <w:r>
        <w:t xml:space="preserve">transmitter and </w:t>
      </w:r>
      <w:r w:rsidRPr="00FC22B0">
        <w:t>HK-TR6A V2 Receiver</w:t>
      </w:r>
      <w:r>
        <w:t xml:space="preserve">. The transmitter and receiver have 4 independent channels of communication but only 2 were used in this project. One channel transmitted information on speed and other transmitted directional information, thus allowing the operator to control the </w:t>
      </w:r>
      <w:r w:rsidRPr="00FC22B0">
        <w:rPr>
          <w:i/>
        </w:rPr>
        <w:t>velocity</w:t>
      </w:r>
      <w:r>
        <w:t xml:space="preserve">, </w:t>
      </w:r>
      <m:oMath>
        <m:acc>
          <m:accPr>
            <m:chr m:val="⃗"/>
            <m:ctrlPr>
              <w:rPr>
                <w:rFonts w:ascii="Cambria Math" w:hAnsi="Cambria Math"/>
                <w:i/>
              </w:rPr>
            </m:ctrlPr>
          </m:accPr>
          <m:e>
            <m:r>
              <w:rPr>
                <w:rFonts w:ascii="Cambria Math" w:hAnsi="Cambria Math"/>
              </w:rPr>
              <m:t>v</m:t>
            </m:r>
          </m:e>
        </m:acc>
      </m:oMath>
      <w:r>
        <w:t>, of the duck.</w:t>
      </w:r>
    </w:p>
    <w:p w14:paraId="49D5E415" w14:textId="5A8CBD17" w:rsidR="00FC22B0" w:rsidRDefault="00FC22B0" w:rsidP="00FC22B0">
      <w:pPr>
        <w:rPr>
          <w:rFonts w:ascii="Arial" w:hAnsi="Arial" w:cs="Arial"/>
          <w:bCs/>
          <w:color w:val="000000"/>
          <w:sz w:val="21"/>
          <w:szCs w:val="21"/>
          <w:shd w:val="clear" w:color="auto" w:fill="FFFFFF"/>
        </w:rPr>
      </w:pPr>
      <w:r>
        <w:t xml:space="preserve">The transmitter transmits on the </w:t>
      </w:r>
      <w:r w:rsidRPr="00A91DD5">
        <w:rPr>
          <w:b/>
        </w:rPr>
        <w:t>2.4GHz</w:t>
      </w:r>
      <w:r>
        <w:t xml:space="preserve"> </w:t>
      </w:r>
      <w:commentRangeStart w:id="18"/>
      <w:r>
        <w:t>band</w:t>
      </w:r>
      <w:commentRangeEnd w:id="18"/>
      <w:r>
        <w:rPr>
          <w:rStyle w:val="CommentReference"/>
        </w:rPr>
        <w:commentReference w:id="18"/>
      </w:r>
      <w:r>
        <w:t xml:space="preserve"> using the Gaussian Frequency Shift </w:t>
      </w:r>
      <w:proofErr w:type="gramStart"/>
      <w:r>
        <w:t>Keying(</w:t>
      </w:r>
      <w:proofErr w:type="gramEnd"/>
      <w:r w:rsidRPr="00A91DD5">
        <w:rPr>
          <w:rFonts w:ascii="Arial" w:hAnsi="Arial" w:cs="Arial"/>
          <w:b/>
          <w:bCs/>
          <w:color w:val="000000"/>
          <w:sz w:val="21"/>
          <w:szCs w:val="21"/>
          <w:shd w:val="clear" w:color="auto" w:fill="FFFFFF"/>
        </w:rPr>
        <w:t>GFSK</w:t>
      </w:r>
      <w:r>
        <w:rPr>
          <w:rFonts w:ascii="Arial" w:hAnsi="Arial" w:cs="Arial"/>
          <w:b/>
          <w:bCs/>
          <w:color w:val="000000"/>
          <w:sz w:val="21"/>
          <w:szCs w:val="21"/>
          <w:shd w:val="clear" w:color="auto" w:fill="FFFFFF"/>
        </w:rPr>
        <w:t>)</w:t>
      </w:r>
      <w:r>
        <w:t xml:space="preserve"> modulation scheme to </w:t>
      </w:r>
      <w:r w:rsidR="00A91DD5">
        <w:t xml:space="preserve">transmit information between transmitter and receiver. The maximum RF power is </w:t>
      </w:r>
      <w:r w:rsidR="00A91DD5" w:rsidRPr="00FC22B0">
        <w:rPr>
          <w:rFonts w:ascii="Arial" w:hAnsi="Arial" w:cs="Arial"/>
          <w:b/>
          <w:bCs/>
          <w:color w:val="000000"/>
          <w:sz w:val="21"/>
          <w:szCs w:val="21"/>
          <w:shd w:val="clear" w:color="auto" w:fill="FFFFFF"/>
        </w:rPr>
        <w:t>19db</w:t>
      </w:r>
      <w:r w:rsidR="00A91DD5">
        <w:rPr>
          <w:rFonts w:ascii="Arial" w:hAnsi="Arial" w:cs="Arial"/>
          <w:b/>
          <w:bCs/>
          <w:color w:val="000000"/>
          <w:sz w:val="21"/>
          <w:szCs w:val="21"/>
          <w:shd w:val="clear" w:color="auto" w:fill="FFFFFF"/>
        </w:rPr>
        <w:t xml:space="preserve">m </w:t>
      </w:r>
      <w:r w:rsidR="00A91DD5">
        <w:rPr>
          <w:rFonts w:ascii="Arial" w:hAnsi="Arial" w:cs="Arial"/>
          <w:bCs/>
          <w:color w:val="000000"/>
          <w:sz w:val="21"/>
          <w:szCs w:val="21"/>
          <w:shd w:val="clear" w:color="auto" w:fill="FFFFFF"/>
        </w:rPr>
        <w:t xml:space="preserve">or </w:t>
      </w:r>
      <w:r w:rsidR="00A91DD5" w:rsidRPr="00A91DD5">
        <w:rPr>
          <w:rFonts w:ascii="Arial" w:hAnsi="Arial" w:cs="Arial"/>
          <w:b/>
          <w:bCs/>
          <w:color w:val="000000"/>
          <w:sz w:val="21"/>
          <w:szCs w:val="21"/>
          <w:shd w:val="clear" w:color="auto" w:fill="FFFFFF"/>
        </w:rPr>
        <w:t>79mW</w:t>
      </w:r>
      <w:r w:rsidR="00A91DD5">
        <w:rPr>
          <w:rFonts w:ascii="Arial" w:hAnsi="Arial" w:cs="Arial"/>
          <w:bCs/>
          <w:color w:val="000000"/>
          <w:sz w:val="21"/>
          <w:szCs w:val="21"/>
          <w:shd w:val="clear" w:color="auto" w:fill="FFFFFF"/>
        </w:rPr>
        <w:t xml:space="preserve">, giving a physical range of up to </w:t>
      </w:r>
      <w:r w:rsidR="00A91DD5" w:rsidRPr="00E61E5B">
        <w:rPr>
          <w:rFonts w:ascii="Arial" w:hAnsi="Arial" w:cs="Arial"/>
          <w:b/>
          <w:bCs/>
          <w:color w:val="000000"/>
          <w:sz w:val="21"/>
          <w:szCs w:val="21"/>
          <w:shd w:val="clear" w:color="auto" w:fill="FFFFFF"/>
        </w:rPr>
        <w:t>300m</w:t>
      </w:r>
      <w:r w:rsidR="00A91DD5">
        <w:rPr>
          <w:rFonts w:ascii="Arial" w:hAnsi="Arial" w:cs="Arial"/>
          <w:bCs/>
          <w:color w:val="000000"/>
          <w:sz w:val="21"/>
          <w:szCs w:val="21"/>
          <w:shd w:val="clear" w:color="auto" w:fill="FFFFFF"/>
        </w:rPr>
        <w:t xml:space="preserve"> with a direct line of sight. </w:t>
      </w:r>
    </w:p>
    <w:p w14:paraId="643EF7AA" w14:textId="372ABF01" w:rsidR="0079724D" w:rsidRPr="00A91DD5" w:rsidRDefault="0079724D" w:rsidP="00FC22B0">
      <w:r>
        <w:t xml:space="preserve">The transmission protocol uses </w:t>
      </w:r>
      <w:r w:rsidR="00AB6ED9">
        <w:t xml:space="preserve">a proprietary </w:t>
      </w:r>
      <w:r w:rsidR="00AB6ED9" w:rsidRPr="00AB6ED9">
        <w:t>Frequency-hopping spread spectrum (</w:t>
      </w:r>
      <w:r w:rsidR="00AB6ED9" w:rsidRPr="00AB6ED9">
        <w:rPr>
          <w:b/>
        </w:rPr>
        <w:t>FHSS</w:t>
      </w:r>
      <w:r w:rsidR="00AB6ED9" w:rsidRPr="00AB6ED9">
        <w:t>) method of transmitting radio signals by rapidly switching a carrier among many frequency channels</w:t>
      </w:r>
      <w:r w:rsidR="00AB6ED9">
        <w:t xml:space="preserve"> in a pseudorandom sequence known to both the transmitter and receiver. This is done to avoid narrow band interference from other transmitters in the vicinity </w:t>
      </w:r>
      <w:commentRangeStart w:id="19"/>
      <w:r w:rsidR="00AB6ED9">
        <w:t xml:space="preserve">thus </w:t>
      </w:r>
      <w:commentRangeEnd w:id="19"/>
      <w:r w:rsidR="00AB6ED9">
        <w:rPr>
          <w:rStyle w:val="CommentReference"/>
        </w:rPr>
        <w:commentReference w:id="19"/>
      </w:r>
      <w:r w:rsidR="00AB6ED9">
        <w:t>avoiding continuous interference on a single carrier frequency.</w:t>
      </w:r>
      <w:r w:rsidR="00E209D4">
        <w:t xml:space="preserve"> This therefore improves the robustness of the communication link.</w:t>
      </w:r>
    </w:p>
    <w:p w14:paraId="43D7308E" w14:textId="68BA40B6" w:rsidR="003E1378" w:rsidRDefault="003E1378" w:rsidP="00A43712">
      <w:pPr>
        <w:pStyle w:val="Heading2"/>
      </w:pPr>
      <w:bookmarkStart w:id="20" w:name="_Toc7445619"/>
      <w:r>
        <w:t>Communication protocol</w:t>
      </w:r>
      <w:r w:rsidR="007C03F5">
        <w:t xml:space="preserve"> between components</w:t>
      </w:r>
      <w:bookmarkEnd w:id="20"/>
    </w:p>
    <w:p w14:paraId="108CEDBF" w14:textId="085E5E16" w:rsidR="00FC0471" w:rsidRDefault="00EA1C0A" w:rsidP="00FC0471">
      <w:pPr>
        <w:keepNext/>
      </w:pPr>
      <w:r>
        <w:rPr>
          <w:noProof/>
        </w:rPr>
        <w:drawing>
          <wp:inline distT="0" distB="0" distL="0" distR="0" wp14:anchorId="6770E578" wp14:editId="13FB602B">
            <wp:extent cx="3186606" cy="23907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9905" cy="2393250"/>
                    </a:xfrm>
                    <a:prstGeom prst="rect">
                      <a:avLst/>
                    </a:prstGeom>
                    <a:noFill/>
                    <a:ln>
                      <a:noFill/>
                    </a:ln>
                  </pic:spPr>
                </pic:pic>
              </a:graphicData>
            </a:graphic>
          </wp:inline>
        </w:drawing>
      </w:r>
      <w:r w:rsidR="00D954D2" w:rsidRPr="00D954D2">
        <w:rPr>
          <w:noProof/>
        </w:rPr>
        <w:t xml:space="preserve"> </w:t>
      </w:r>
      <w:r w:rsidR="00D954D2">
        <w:rPr>
          <w:noProof/>
        </w:rPr>
        <w:drawing>
          <wp:inline distT="0" distB="0" distL="0" distR="0" wp14:anchorId="52E1B32A" wp14:editId="048B536F">
            <wp:extent cx="2391603" cy="1905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124" r="17105" b="13615"/>
                    <a:stretch/>
                  </pic:blipFill>
                  <pic:spPr bwMode="auto">
                    <a:xfrm>
                      <a:off x="0" y="0"/>
                      <a:ext cx="2414641" cy="1923351"/>
                    </a:xfrm>
                    <a:prstGeom prst="rect">
                      <a:avLst/>
                    </a:prstGeom>
                    <a:ln>
                      <a:noFill/>
                    </a:ln>
                    <a:extLst>
                      <a:ext uri="{53640926-AAD7-44D8-BBD7-CCE9431645EC}">
                        <a14:shadowObscured xmlns:a14="http://schemas.microsoft.com/office/drawing/2010/main"/>
                      </a:ext>
                    </a:extLst>
                  </pic:spPr>
                </pic:pic>
              </a:graphicData>
            </a:graphic>
          </wp:inline>
        </w:drawing>
      </w:r>
    </w:p>
    <w:p w14:paraId="4C5180A0" w14:textId="6C1D7B26" w:rsidR="00EA1C0A" w:rsidRPr="00EA1C0A" w:rsidRDefault="00FC0471" w:rsidP="00FC0471">
      <w:pPr>
        <w:pStyle w:val="Caption"/>
      </w:pPr>
      <w:bookmarkStart w:id="21" w:name="_Ref7431705"/>
      <w:r>
        <w:t xml:space="preserve">Figure </w:t>
      </w:r>
      <w:r>
        <w:fldChar w:fldCharType="begin"/>
      </w:r>
      <w:r>
        <w:instrText xml:space="preserve"> SEQ Figure \* ARABIC </w:instrText>
      </w:r>
      <w:r>
        <w:fldChar w:fldCharType="separate"/>
      </w:r>
      <w:r w:rsidR="00D61503">
        <w:rPr>
          <w:noProof/>
        </w:rPr>
        <w:t>8</w:t>
      </w:r>
      <w:r>
        <w:fldChar w:fldCharType="end"/>
      </w:r>
      <w:bookmarkEnd w:id="21"/>
      <w:r>
        <w:t xml:space="preserve">: PWM signal generated by the radio receiver. The frequency is </w:t>
      </w:r>
      <w:r w:rsidR="007C1FF1">
        <w:t>50</w:t>
      </w:r>
      <w:r>
        <w:t xml:space="preserve">hz with a duty cycle ranging from </w:t>
      </w:r>
      <w:r w:rsidR="007C1FF1">
        <w:t>1-2ms.</w:t>
      </w:r>
    </w:p>
    <w:p w14:paraId="305AF429" w14:textId="77777777" w:rsidR="0079724D" w:rsidRDefault="003E1378" w:rsidP="00F33BD3">
      <w:r>
        <w:t xml:space="preserve">The radio receiver and servos </w:t>
      </w:r>
      <w:r w:rsidR="0079724D">
        <w:t>use</w:t>
      </w:r>
      <w:r>
        <w:t xml:space="preserve"> the same protocol</w:t>
      </w:r>
      <w:r w:rsidR="0079724D">
        <w:t xml:space="preserve"> to communicate with each other. In the duck, the communication is intercepted by the microcontroller, modified, before being sent to the servo</w:t>
      </w:r>
      <w:r>
        <w:t xml:space="preserve">. </w:t>
      </w:r>
    </w:p>
    <w:p w14:paraId="700FE1D1" w14:textId="36A41D1D" w:rsidR="003E1378" w:rsidRDefault="003E1378" w:rsidP="00F33BD3">
      <w:r>
        <w:t xml:space="preserve">The protocol for data transmission is a </w:t>
      </w:r>
      <w:r w:rsidR="006608F1">
        <w:t>50</w:t>
      </w:r>
      <w:r w:rsidR="00FC0471">
        <w:t xml:space="preserve">hz </w:t>
      </w:r>
      <w:r>
        <w:t>Pulse Width</w:t>
      </w:r>
      <w:r w:rsidR="00F33BD3">
        <w:t xml:space="preserve"> Modulated (</w:t>
      </w:r>
      <w:r>
        <w:t xml:space="preserve">PWM) signal with a duty cycle that indicates a </w:t>
      </w:r>
      <w:proofErr w:type="gramStart"/>
      <w:r>
        <w:t>value</w:t>
      </w:r>
      <w:r w:rsidR="0073096A">
        <w:t>(</w:t>
      </w:r>
      <w:proofErr w:type="gramEnd"/>
      <w:r w:rsidR="0073096A">
        <w:t xml:space="preserve">See </w:t>
      </w:r>
      <w:r w:rsidR="0073096A">
        <w:fldChar w:fldCharType="begin"/>
      </w:r>
      <w:r w:rsidR="0073096A">
        <w:instrText xml:space="preserve"> REF _Ref7431705 \h </w:instrText>
      </w:r>
      <w:r w:rsidR="0073096A">
        <w:fldChar w:fldCharType="separate"/>
      </w:r>
      <w:r w:rsidR="00D61503">
        <w:t xml:space="preserve">Figure </w:t>
      </w:r>
      <w:r w:rsidR="00D61503">
        <w:rPr>
          <w:noProof/>
        </w:rPr>
        <w:t>8</w:t>
      </w:r>
      <w:r w:rsidR="0073096A">
        <w:fldChar w:fldCharType="end"/>
      </w:r>
      <w:r w:rsidR="0073096A">
        <w:t>)</w:t>
      </w:r>
      <w:r>
        <w:t xml:space="preserve">. </w:t>
      </w:r>
      <w:commentRangeStart w:id="22"/>
      <w:r w:rsidR="005A2788">
        <w:t>T</w:t>
      </w:r>
      <w:r>
        <w:t xml:space="preserve">he </w:t>
      </w:r>
      <w:r w:rsidR="00F33BD3">
        <w:t>Arduino</w:t>
      </w:r>
      <w:r>
        <w:t xml:space="preserve"> microcontroller reads the PWM signal from the radio receiver, processes it, and accordingly sets the position of the arm of all the 4 servos that control both </w:t>
      </w:r>
      <w:r w:rsidR="0079724D">
        <w:t>legs by</w:t>
      </w:r>
      <w:r w:rsidR="00FC22B0">
        <w:t xml:space="preserve"> sending</w:t>
      </w:r>
      <w:r>
        <w:t xml:space="preserve"> another </w:t>
      </w:r>
      <w:r w:rsidR="005A2788">
        <w:t xml:space="preserve">internally </w:t>
      </w:r>
      <w:r>
        <w:t>generated PWM</w:t>
      </w:r>
      <w:r w:rsidR="005A2788">
        <w:t xml:space="preserve"> signal</w:t>
      </w:r>
      <w:r w:rsidR="00FC22B0">
        <w:t xml:space="preserve"> to the servos</w:t>
      </w:r>
      <w:r w:rsidR="005A2788">
        <w:t>.</w:t>
      </w:r>
      <w:commentRangeEnd w:id="22"/>
      <w:r w:rsidR="00DC1902">
        <w:rPr>
          <w:rStyle w:val="CommentReference"/>
        </w:rPr>
        <w:commentReference w:id="22"/>
      </w:r>
    </w:p>
    <w:p w14:paraId="2C56FAC0" w14:textId="0B608A3F" w:rsidR="003E1378" w:rsidRDefault="003E1378" w:rsidP="00A43712">
      <w:pPr>
        <w:pStyle w:val="Heading2"/>
      </w:pPr>
      <w:bookmarkStart w:id="23" w:name="_Toc7445620"/>
      <w:r>
        <w:t>Electrical water pro</w:t>
      </w:r>
      <w:r w:rsidR="00F33BD3">
        <w:t>ofi</w:t>
      </w:r>
      <w:r>
        <w:t>ng</w:t>
      </w:r>
      <w:bookmarkEnd w:id="23"/>
    </w:p>
    <w:p w14:paraId="0E034D01" w14:textId="4AF40407" w:rsidR="009D3E48" w:rsidRDefault="00CA1D70" w:rsidP="00CA1D70">
      <w:r>
        <w:t xml:space="preserve">The electrical subsystem was designed to be robust to shock and water ingress. Electronics and water don't mix well. However, in unfortunate and unexpected case that the duck sinks and electronics gets wet, it </w:t>
      </w:r>
      <w:r w:rsidR="00805737">
        <w:t xml:space="preserve">had to </w:t>
      </w:r>
      <w:r>
        <w:t>be forgiving enough to survive.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2983"/>
        <w:gridCol w:w="2975"/>
      </w:tblGrid>
      <w:tr w:rsidR="009D3E48" w14:paraId="724E36B2" w14:textId="77777777" w:rsidTr="009D3E48">
        <w:tc>
          <w:tcPr>
            <w:tcW w:w="3005" w:type="dxa"/>
          </w:tcPr>
          <w:p w14:paraId="3DF59E42" w14:textId="097111CE" w:rsidR="009D3E48" w:rsidRDefault="009D3E48" w:rsidP="00CA1D70">
            <w:r>
              <w:rPr>
                <w:noProof/>
              </w:rPr>
              <w:drawing>
                <wp:inline distT="0" distB="0" distL="0" distR="0" wp14:anchorId="51C4B259" wp14:editId="01FAE81D">
                  <wp:extent cx="2726012" cy="20452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2421" cy="2050018"/>
                          </a:xfrm>
                          <a:prstGeom prst="rect">
                            <a:avLst/>
                          </a:prstGeom>
                          <a:noFill/>
                          <a:ln>
                            <a:noFill/>
                          </a:ln>
                        </pic:spPr>
                      </pic:pic>
                    </a:graphicData>
                  </a:graphic>
                </wp:inline>
              </w:drawing>
            </w:r>
          </w:p>
        </w:tc>
        <w:tc>
          <w:tcPr>
            <w:tcW w:w="3005" w:type="dxa"/>
          </w:tcPr>
          <w:p w14:paraId="12C5138F" w14:textId="03D09106" w:rsidR="009D3E48" w:rsidRDefault="009D3E48" w:rsidP="00CA1D70">
            <w:r>
              <w:rPr>
                <w:noProof/>
              </w:rPr>
              <w:drawing>
                <wp:inline distT="0" distB="0" distL="0" distR="0" wp14:anchorId="73584CB9" wp14:editId="1D84423B">
                  <wp:extent cx="1324304" cy="2042371"/>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600" t="2473" r="14651" b="11709"/>
                          <a:stretch/>
                        </pic:blipFill>
                        <pic:spPr bwMode="auto">
                          <a:xfrm>
                            <a:off x="0" y="0"/>
                            <a:ext cx="1337226" cy="20623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6" w:type="dxa"/>
          </w:tcPr>
          <w:p w14:paraId="2D8C16AA" w14:textId="0AB66264" w:rsidR="009D3E48" w:rsidRDefault="009D3E48" w:rsidP="00CA1D70">
            <w:r>
              <w:rPr>
                <w:noProof/>
              </w:rPr>
              <w:drawing>
                <wp:inline distT="0" distB="0" distL="0" distR="0" wp14:anchorId="6F71E007" wp14:editId="2F46C86D">
                  <wp:extent cx="2026980" cy="1140176"/>
                  <wp:effectExtent l="5397"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054062" cy="1155410"/>
                          </a:xfrm>
                          <a:prstGeom prst="rect">
                            <a:avLst/>
                          </a:prstGeom>
                          <a:noFill/>
                          <a:ln>
                            <a:noFill/>
                          </a:ln>
                        </pic:spPr>
                      </pic:pic>
                    </a:graphicData>
                  </a:graphic>
                </wp:inline>
              </w:drawing>
            </w:r>
          </w:p>
        </w:tc>
      </w:tr>
    </w:tbl>
    <w:p w14:paraId="60A49780" w14:textId="3190A5E1" w:rsidR="001551EC" w:rsidRDefault="001551EC" w:rsidP="00CA1D70"/>
    <w:p w14:paraId="1FDE59EA" w14:textId="0F43A26A" w:rsidR="00186D88" w:rsidRDefault="003E1378" w:rsidP="00F33BD3">
      <w:r>
        <w:t xml:space="preserve">All the electronics, from the micro controller board, radio receiver and servo circuitry </w:t>
      </w:r>
      <w:r w:rsidR="005A2788">
        <w:t>were</w:t>
      </w:r>
      <w:r>
        <w:t xml:space="preserve"> covered in one</w:t>
      </w:r>
      <w:r w:rsidR="00F33BD3">
        <w:t xml:space="preserve"> </w:t>
      </w:r>
      <w:r>
        <w:t>of two types of waterproo</w:t>
      </w:r>
      <w:r w:rsidR="005A2788">
        <w:t>fi</w:t>
      </w:r>
      <w:r>
        <w:t xml:space="preserve">ng compounds: </w:t>
      </w:r>
      <w:r w:rsidRPr="00817731">
        <w:rPr>
          <w:b/>
        </w:rPr>
        <w:t xml:space="preserve">Acrylic Conformal </w:t>
      </w:r>
      <w:r w:rsidR="00817731" w:rsidRPr="00817731">
        <w:rPr>
          <w:b/>
        </w:rPr>
        <w:t>C</w:t>
      </w:r>
      <w:r w:rsidRPr="00817731">
        <w:rPr>
          <w:b/>
        </w:rPr>
        <w:t>oating</w:t>
      </w:r>
      <w:r>
        <w:t xml:space="preserve"> manufactured by MG </w:t>
      </w:r>
      <w:r w:rsidR="00A91DD5">
        <w:t>C</w:t>
      </w:r>
      <w:r>
        <w:t>hemicals</w:t>
      </w:r>
      <w:r w:rsidR="00F33BD3">
        <w:t xml:space="preserve"> </w:t>
      </w:r>
      <w:r>
        <w:t xml:space="preserve">and </w:t>
      </w:r>
      <w:r w:rsidRPr="00817731">
        <w:rPr>
          <w:b/>
        </w:rPr>
        <w:t>CorrosionX</w:t>
      </w:r>
      <w:r>
        <w:t xml:space="preserve"> manufactured by Corrosion Technologies. Each works in a di</w:t>
      </w:r>
      <w:r w:rsidR="005A2788">
        <w:t>ff</w:t>
      </w:r>
      <w:r>
        <w:t>erent way.</w:t>
      </w:r>
      <w:r w:rsidR="00F33BD3">
        <w:t xml:space="preserve"> </w:t>
      </w:r>
    </w:p>
    <w:p w14:paraId="302C2865" w14:textId="30BA7B86" w:rsidR="00186D88" w:rsidRDefault="003E1378" w:rsidP="00F33BD3">
      <w:r>
        <w:t xml:space="preserve">CorrosionX is a </w:t>
      </w:r>
      <w:r w:rsidR="005A2788">
        <w:t>green, oily</w:t>
      </w:r>
      <w:r>
        <w:t xml:space="preserve"> liquid that clings and is drawn into all the nooks and crannies of the</w:t>
      </w:r>
      <w:r w:rsidR="00F33BD3">
        <w:t xml:space="preserve"> </w:t>
      </w:r>
      <w:r>
        <w:t>electronics components via capillary action. This envelops all the components. This substance completely</w:t>
      </w:r>
      <w:r w:rsidR="00F33BD3">
        <w:t xml:space="preserve"> </w:t>
      </w:r>
      <w:r>
        <w:t>prevents water from passing through, completely water-pro</w:t>
      </w:r>
      <w:r w:rsidR="005A2788">
        <w:t>ofi</w:t>
      </w:r>
      <w:r>
        <w:t>ng the components. The substance does</w:t>
      </w:r>
      <w:r w:rsidR="00F33BD3">
        <w:t xml:space="preserve"> </w:t>
      </w:r>
      <w:r w:rsidR="00186D88">
        <w:t xml:space="preserve">not </w:t>
      </w:r>
      <w:r>
        <w:t>solidify. It stays in its liquid form for a long period of time</w:t>
      </w:r>
      <w:r w:rsidR="00A91DD5">
        <w:t>.</w:t>
      </w:r>
      <w:r w:rsidR="005A2788">
        <w:t xml:space="preserve"> </w:t>
      </w:r>
    </w:p>
    <w:p w14:paraId="291681FC" w14:textId="36CE7C2E" w:rsidR="003E1378" w:rsidRDefault="005A2788" w:rsidP="00F33BD3">
      <w:r>
        <w:t>The</w:t>
      </w:r>
      <w:r w:rsidR="003E1378">
        <w:t xml:space="preserve"> disadvantage is</w:t>
      </w:r>
      <w:r w:rsidR="00F33BD3">
        <w:t xml:space="preserve"> </w:t>
      </w:r>
      <w:r w:rsidR="003E1378">
        <w:t>this substance can be wiped o</w:t>
      </w:r>
      <w:r w:rsidR="00186D88">
        <w:t xml:space="preserve">ff </w:t>
      </w:r>
      <w:r w:rsidR="003E1378">
        <w:t>on contact since it is a liquid. Ideal use is for moving parts.</w:t>
      </w:r>
      <w:r w:rsidR="00186D88">
        <w:t xml:space="preserve"> </w:t>
      </w:r>
      <w:commentRangeStart w:id="24"/>
      <w:r w:rsidR="003E1378">
        <w:t>In</w:t>
      </w:r>
      <w:commentRangeEnd w:id="24"/>
      <w:r w:rsidR="009B77FF">
        <w:rPr>
          <w:rStyle w:val="CommentReference"/>
        </w:rPr>
        <w:commentReference w:id="24"/>
      </w:r>
      <w:r w:rsidR="003E1378">
        <w:t xml:space="preserve"> this</w:t>
      </w:r>
      <w:r w:rsidR="00F33BD3">
        <w:t xml:space="preserve"> </w:t>
      </w:r>
      <w:r w:rsidR="003E1378">
        <w:t>project, Corrosion X was used to waterproof the internal electronics of the SG90 servos</w:t>
      </w:r>
      <w:r w:rsidR="00447AD8">
        <w:t xml:space="preserve"> where there is moving parts</w:t>
      </w:r>
      <w:r w:rsidR="003E1378">
        <w:t>. The casing was</w:t>
      </w:r>
      <w:r w:rsidR="00F33BD3">
        <w:t xml:space="preserve"> </w:t>
      </w:r>
      <w:r w:rsidR="003E1378">
        <w:t>opened, PCB extracted and dipped in Corrosion X. It was reassembled, trapping the CorrosionX inside</w:t>
      </w:r>
      <w:r w:rsidR="00F33BD3">
        <w:t xml:space="preserve"> </w:t>
      </w:r>
      <w:r w:rsidR="003E1378">
        <w:t>the casing.</w:t>
      </w:r>
      <w:r w:rsidR="00F33BD3">
        <w:t xml:space="preserve"> </w:t>
      </w:r>
      <w:r w:rsidR="003E1378">
        <w:t xml:space="preserve">For static electronics components such as the Micro controller breakout </w:t>
      </w:r>
      <w:r>
        <w:t>board (</w:t>
      </w:r>
      <w:r w:rsidR="003E1378">
        <w:t>Arduino Nano), The</w:t>
      </w:r>
      <w:r w:rsidR="00F33BD3">
        <w:t xml:space="preserve"> </w:t>
      </w:r>
      <w:r w:rsidR="003E1378">
        <w:t>whole board was coated with Acrylic Conformal coating. The substance came in a spray can and was</w:t>
      </w:r>
      <w:r w:rsidR="00F33BD3">
        <w:t xml:space="preserve"> </w:t>
      </w:r>
      <w:r>
        <w:t>sprayed</w:t>
      </w:r>
      <w:r w:rsidR="003E1378">
        <w:t xml:space="preserve"> on to the boards.</w:t>
      </w:r>
    </w:p>
    <w:p w14:paraId="5F856B79" w14:textId="5F9C19D5" w:rsidR="003E1378" w:rsidRDefault="000730E4" w:rsidP="00BB5A98">
      <w:pPr>
        <w:pStyle w:val="Heading2"/>
      </w:pPr>
      <w:bookmarkStart w:id="25" w:name="_Toc7445621"/>
      <w:r>
        <w:t>W</w:t>
      </w:r>
      <w:r w:rsidR="003E1378">
        <w:t>ater pro</w:t>
      </w:r>
      <w:r w:rsidR="00F33BD3">
        <w:t>ofi</w:t>
      </w:r>
      <w:r w:rsidR="003E1378">
        <w:t>ng performance</w:t>
      </w:r>
      <w:bookmarkEnd w:id="25"/>
    </w:p>
    <w:p w14:paraId="1CC785EF" w14:textId="77777777" w:rsidR="00D257A1" w:rsidRDefault="00D257A1" w:rsidP="00D257A1">
      <w:pPr>
        <w:keepNext/>
        <w:jc w:val="center"/>
      </w:pPr>
      <w:r>
        <w:rPr>
          <w:noProof/>
        </w:rPr>
        <w:drawing>
          <wp:inline distT="0" distB="0" distL="0" distR="0" wp14:anchorId="04DC190D" wp14:editId="1A6C2867">
            <wp:extent cx="2809875" cy="1578610"/>
            <wp:effectExtent l="0" t="0" r="952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8202" cy="1588906"/>
                    </a:xfrm>
                    <a:prstGeom prst="rect">
                      <a:avLst/>
                    </a:prstGeom>
                    <a:noFill/>
                  </pic:spPr>
                </pic:pic>
              </a:graphicData>
            </a:graphic>
          </wp:inline>
        </w:drawing>
      </w:r>
    </w:p>
    <w:p w14:paraId="0297DEB8" w14:textId="7ACD639B" w:rsidR="00087319" w:rsidRPr="00087319" w:rsidRDefault="00D257A1" w:rsidP="00D257A1">
      <w:pPr>
        <w:pStyle w:val="Caption"/>
        <w:jc w:val="center"/>
      </w:pPr>
      <w:bookmarkStart w:id="26" w:name="_Ref7430320"/>
      <w:r>
        <w:t xml:space="preserve">Figure </w:t>
      </w:r>
      <w:r>
        <w:fldChar w:fldCharType="begin"/>
      </w:r>
      <w:r>
        <w:instrText xml:space="preserve"> SEQ Figure \* ARABIC </w:instrText>
      </w:r>
      <w:r>
        <w:fldChar w:fldCharType="separate"/>
      </w:r>
      <w:r w:rsidR="00D61503">
        <w:rPr>
          <w:noProof/>
        </w:rPr>
        <w:t>9</w:t>
      </w:r>
      <w:r>
        <w:fldChar w:fldCharType="end"/>
      </w:r>
      <w:bookmarkEnd w:id="26"/>
      <w:r>
        <w:t>: slight corrosion seen</w:t>
      </w:r>
    </w:p>
    <w:p w14:paraId="2838A7A9" w14:textId="21BA02B8" w:rsidR="008E0711" w:rsidRDefault="003F6518" w:rsidP="008E0711">
      <w:r>
        <w:t>All electronics</w:t>
      </w:r>
      <w:r w:rsidR="003E1378">
        <w:t xml:space="preserve"> worked after completely drenching the electronics in fresh-water during testing. All electronics continued to work 2 days after </w:t>
      </w:r>
      <w:r w:rsidR="009B77FF">
        <w:t>immersion (</w:t>
      </w:r>
      <w:r w:rsidR="003E1378">
        <w:t>during the actual live</w:t>
      </w:r>
      <w:r w:rsidR="00F33BD3">
        <w:t xml:space="preserve"> </w:t>
      </w:r>
      <w:r w:rsidR="003E1378">
        <w:t>demonstration for examiner) and 2 weeks later during a static demonstration.</w:t>
      </w:r>
      <w:r w:rsidR="00F33BD3">
        <w:t xml:space="preserve"> </w:t>
      </w:r>
      <w:r w:rsidR="003E1378">
        <w:t xml:space="preserve">Looking more closely at the PCBs, it was noted that there was indeed some corrosion at </w:t>
      </w:r>
      <w:commentRangeStart w:id="27"/>
      <w:r w:rsidR="003E1378">
        <w:t xml:space="preserve">a </w:t>
      </w:r>
      <w:commentRangeEnd w:id="27"/>
      <w:r w:rsidR="00281089">
        <w:t>component (</w:t>
      </w:r>
      <w:r w:rsidR="00D257A1">
        <w:t xml:space="preserve">see </w:t>
      </w:r>
      <w:r w:rsidR="009B77FF">
        <w:rPr>
          <w:rStyle w:val="CommentReference"/>
        </w:rPr>
        <w:commentReference w:id="27"/>
      </w:r>
      <w:r w:rsidR="00D257A1">
        <w:fldChar w:fldCharType="begin"/>
      </w:r>
      <w:r w:rsidR="00D257A1">
        <w:instrText xml:space="preserve"> REF _Ref7430320 \h </w:instrText>
      </w:r>
      <w:r w:rsidR="00D257A1">
        <w:fldChar w:fldCharType="separate"/>
      </w:r>
      <w:r w:rsidR="00D61503">
        <w:t xml:space="preserve">Figure </w:t>
      </w:r>
      <w:r w:rsidR="00D61503">
        <w:rPr>
          <w:noProof/>
        </w:rPr>
        <w:t>9</w:t>
      </w:r>
      <w:r w:rsidR="00D257A1">
        <w:fldChar w:fldCharType="end"/>
      </w:r>
      <w:r w:rsidR="00D257A1">
        <w:t>)</w:t>
      </w:r>
      <w:r w:rsidR="00F33BD3">
        <w:t xml:space="preserve">. </w:t>
      </w:r>
      <w:r w:rsidR="003E1378">
        <w:t>This is possibly due to improper application of the coating.</w:t>
      </w:r>
      <w:r w:rsidR="009B77FF">
        <w:t xml:space="preserve"> In the long run, it is likely that the water ingress would cause failure of the electrical system if it was improperly waterproofed. However, water proofing is only a last resort barrier and should not be </w:t>
      </w:r>
      <w:proofErr w:type="gramStart"/>
      <w:r w:rsidR="009B77FF">
        <w:t>put to use</w:t>
      </w:r>
      <w:proofErr w:type="gramEnd"/>
      <w:r w:rsidR="009B77FF">
        <w:t xml:space="preserve"> in normal operation of the duck. More external sealing of the electrical system would be necessary</w:t>
      </w:r>
      <w:r w:rsidR="008E0711">
        <w:t>, including using an O-ring rubber seal.</w:t>
      </w:r>
    </w:p>
    <w:p w14:paraId="79247EC1" w14:textId="4574ADB4" w:rsidR="006B5BB8" w:rsidRDefault="006B5BB8" w:rsidP="00BB238A">
      <w:pPr>
        <w:pStyle w:val="Heading2"/>
      </w:pPr>
      <w:bookmarkStart w:id="28" w:name="_Toc7445622"/>
      <w:r>
        <w:t>Hardware integration improvements</w:t>
      </w:r>
      <w:bookmarkEnd w:id="28"/>
    </w:p>
    <w:p w14:paraId="6FFE41EA" w14:textId="06A2BE93" w:rsidR="006B5BB8" w:rsidRDefault="006B5BB8" w:rsidP="006B5BB8">
      <w:r>
        <w:t xml:space="preserve">The electronic components </w:t>
      </w:r>
      <w:r w:rsidR="002E13C0">
        <w:t xml:space="preserve">come in 3 different separate parts: the buck converter, radio receiver, Arduino microcontroller. This iteration of the mechanical duck is indeed a prototype, </w:t>
      </w:r>
      <w:r w:rsidR="00E7504A">
        <w:t>utilising</w:t>
      </w:r>
      <w:r w:rsidR="002E13C0">
        <w:t xml:space="preserve"> off</w:t>
      </w:r>
      <w:r w:rsidR="00E7504A">
        <w:t>-</w:t>
      </w:r>
      <w:r w:rsidR="002E13C0">
        <w:t>the</w:t>
      </w:r>
      <w:r w:rsidR="00E7504A">
        <w:t>-</w:t>
      </w:r>
      <w:r w:rsidR="002E13C0">
        <w:t>shelf parts</w:t>
      </w:r>
      <w:r w:rsidR="00E7504A">
        <w:t>. However, for mechanical robustness, it would be much better to integrate all the components on a single Printed Circuit board</w:t>
      </w:r>
      <w:r w:rsidR="00866D75">
        <w:t xml:space="preserve"> </w:t>
      </w:r>
      <w:r w:rsidR="00E7504A">
        <w:t xml:space="preserve">(PCB). </w:t>
      </w:r>
      <w:r w:rsidR="00294729">
        <w:t>A single board for all the components will simplify the assembly.</w:t>
      </w:r>
    </w:p>
    <w:p w14:paraId="5E724DE8" w14:textId="77777777" w:rsidR="00223D32" w:rsidRDefault="00223D32" w:rsidP="00223D32">
      <w:pPr>
        <w:keepNext/>
      </w:pPr>
      <w:r>
        <w:rPr>
          <w:noProof/>
        </w:rPr>
        <w:drawing>
          <wp:inline distT="0" distB="0" distL="0" distR="0" wp14:anchorId="3F783836" wp14:editId="5BBE619D">
            <wp:extent cx="6511636" cy="4170218"/>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009" b="16362"/>
                    <a:stretch/>
                  </pic:blipFill>
                  <pic:spPr bwMode="auto">
                    <a:xfrm>
                      <a:off x="0" y="0"/>
                      <a:ext cx="6512387" cy="4170699"/>
                    </a:xfrm>
                    <a:prstGeom prst="rect">
                      <a:avLst/>
                    </a:prstGeom>
                    <a:noFill/>
                    <a:ln>
                      <a:noFill/>
                    </a:ln>
                    <a:extLst>
                      <a:ext uri="{53640926-AAD7-44D8-BBD7-CCE9431645EC}">
                        <a14:shadowObscured xmlns:a14="http://schemas.microsoft.com/office/drawing/2010/main"/>
                      </a:ext>
                    </a:extLst>
                  </pic:spPr>
                </pic:pic>
              </a:graphicData>
            </a:graphic>
          </wp:inline>
        </w:drawing>
      </w:r>
    </w:p>
    <w:p w14:paraId="2C75B065" w14:textId="4C0E1DAE" w:rsidR="00223D32" w:rsidRPr="006B5BB8" w:rsidRDefault="00223D32" w:rsidP="00223D32">
      <w:pPr>
        <w:pStyle w:val="Caption"/>
      </w:pPr>
      <w:r>
        <w:t xml:space="preserve">Figure </w:t>
      </w:r>
      <w:r>
        <w:fldChar w:fldCharType="begin"/>
      </w:r>
      <w:r>
        <w:instrText xml:space="preserve"> SEQ Figure \* ARABIC </w:instrText>
      </w:r>
      <w:r>
        <w:fldChar w:fldCharType="separate"/>
      </w:r>
      <w:r w:rsidR="00D61503">
        <w:rPr>
          <w:noProof/>
        </w:rPr>
        <w:t>10</w:t>
      </w:r>
      <w:r>
        <w:fldChar w:fldCharType="end"/>
      </w:r>
      <w:r>
        <w:t>: all the electronic components used in this duck.</w:t>
      </w:r>
    </w:p>
    <w:p w14:paraId="671D6B5C" w14:textId="77777777" w:rsidR="003E1378" w:rsidRDefault="003E1378" w:rsidP="002F65E9">
      <w:pPr>
        <w:pStyle w:val="Heading1"/>
      </w:pPr>
      <w:bookmarkStart w:id="29" w:name="_Toc7445623"/>
      <w:r>
        <w:t>Mechanical Subsystem</w:t>
      </w:r>
      <w:bookmarkEnd w:id="29"/>
    </w:p>
    <w:p w14:paraId="6EAC9F2E" w14:textId="2955D7E9" w:rsidR="003E1378" w:rsidRPr="00186D88" w:rsidRDefault="003E1378" w:rsidP="00F33BD3">
      <w:r>
        <w:t xml:space="preserve">The feet have </w:t>
      </w:r>
      <w:r w:rsidR="00904267" w:rsidRPr="00904267">
        <w:rPr>
          <w:i/>
        </w:rPr>
        <w:t>two</w:t>
      </w:r>
      <w:r>
        <w:t xml:space="preserve"> degrees of freedom, each </w:t>
      </w:r>
      <w:r w:rsidR="00186D88">
        <w:t>foot</w:t>
      </w:r>
      <w:r>
        <w:t xml:space="preserve"> controlled by 2 separate servos</w:t>
      </w:r>
      <w:r w:rsidR="00186D88">
        <w:t xml:space="preserve">. This allowed for plenty of optimisation of the gait of the duck by fine tuning the velocity of each servo. </w:t>
      </w:r>
      <w:r w:rsidR="00E209D4">
        <w:t xml:space="preserve">The duck feet follow the same path with each stroke, which means that it is a single degree of freedom system. </w:t>
      </w:r>
      <w:r w:rsidR="00186D88">
        <w:t xml:space="preserve">In theory, it is possible to drive each foot with a </w:t>
      </w:r>
      <w:r w:rsidR="00186D88" w:rsidRPr="00E209D4">
        <w:rPr>
          <w:b/>
          <w:i/>
        </w:rPr>
        <w:t>single</w:t>
      </w:r>
      <w:r w:rsidR="00186D88">
        <w:t xml:space="preserve"> motor using gearing or other transmission means. However, during the design of the duck, it was very beneficial to tinker with the gait of the duck through software and </w:t>
      </w:r>
      <w:r w:rsidR="00186D88" w:rsidRPr="00186D88">
        <w:rPr>
          <w:i/>
        </w:rPr>
        <w:t>two</w:t>
      </w:r>
      <w:r w:rsidR="00186D88">
        <w:rPr>
          <w:i/>
        </w:rPr>
        <w:t xml:space="preserve"> </w:t>
      </w:r>
      <w:r w:rsidR="00186D88">
        <w:t xml:space="preserve">independently controllable servos </w:t>
      </w:r>
      <w:r w:rsidR="009B77FF">
        <w:t>than to completely redesign the mechanical structure each time the gait had to be changed while running on a single motor.</w:t>
      </w:r>
    </w:p>
    <w:p w14:paraId="6F63A417" w14:textId="074990DA" w:rsidR="003E1378" w:rsidRDefault="00472768" w:rsidP="0088213B">
      <w:pPr>
        <w:pStyle w:val="Heading2"/>
      </w:pPr>
      <w:bookmarkStart w:id="30" w:name="_Toc7445624"/>
      <w:r>
        <w:t>Paddle design</w:t>
      </w:r>
      <w:bookmarkEnd w:id="30"/>
    </w:p>
    <w:p w14:paraId="5C9AF446" w14:textId="2865EDE1" w:rsidR="003E1378" w:rsidRDefault="003E1378" w:rsidP="00F33BD3">
      <w:r>
        <w:t xml:space="preserve">The duck is propelled with a unique </w:t>
      </w:r>
      <w:r w:rsidR="00186D88">
        <w:t>flapping</w:t>
      </w:r>
      <w:r>
        <w:t xml:space="preserve"> mechanism inspired by real duck feet. The </w:t>
      </w:r>
      <w:r w:rsidR="009B77FF">
        <w:t>fl</w:t>
      </w:r>
      <w:r>
        <w:t>aps open to its</w:t>
      </w:r>
      <w:r w:rsidR="00F33BD3">
        <w:t xml:space="preserve"> </w:t>
      </w:r>
      <w:r>
        <w:t>limit on the down stroke, accelerating water backwards, thus providing forward thrust to the duck</w:t>
      </w:r>
      <w:r w:rsidR="00BB238A">
        <w:t xml:space="preserve"> </w:t>
      </w:r>
      <w:r w:rsidR="008C7B44">
        <w:t xml:space="preserve">(see </w:t>
      </w:r>
      <w:r w:rsidR="008C7B44">
        <w:fldChar w:fldCharType="begin"/>
      </w:r>
      <w:r w:rsidR="008C7B44">
        <w:instrText xml:space="preserve"> REF _Ref7444887 \h </w:instrText>
      </w:r>
      <w:r w:rsidR="008C7B44">
        <w:fldChar w:fldCharType="separate"/>
      </w:r>
      <w:r w:rsidR="00D61503">
        <w:t xml:space="preserve">Figure </w:t>
      </w:r>
      <w:r w:rsidR="00D61503">
        <w:rPr>
          <w:noProof/>
        </w:rPr>
        <w:t>11</w:t>
      </w:r>
      <w:r w:rsidR="008C7B44">
        <w:fldChar w:fldCharType="end"/>
      </w:r>
      <w:r w:rsidR="008C7B44">
        <w:t>)</w:t>
      </w:r>
      <w:r>
        <w:t>. On</w:t>
      </w:r>
      <w:r w:rsidR="00F33BD3">
        <w:t xml:space="preserve"> </w:t>
      </w:r>
      <w:r>
        <w:t>the up</w:t>
      </w:r>
      <w:r w:rsidR="008C7B44">
        <w:t>-</w:t>
      </w:r>
      <w:r>
        <w:t xml:space="preserve">stroke, the </w:t>
      </w:r>
      <w:r w:rsidR="009B77FF">
        <w:t>fl</w:t>
      </w:r>
      <w:r>
        <w:t xml:space="preserve">aps </w:t>
      </w:r>
      <w:proofErr w:type="gramStart"/>
      <w:r w:rsidR="00087F52">
        <w:t>close up</w:t>
      </w:r>
      <w:proofErr w:type="gramEnd"/>
      <w:r>
        <w:t xml:space="preserve"> due to drag force applied by the rushing water, minimising resistance.</w:t>
      </w:r>
      <w:r w:rsidR="00F33BD3">
        <w:t xml:space="preserve"> </w:t>
      </w:r>
      <w:r>
        <w:t xml:space="preserve">As a result, there is a net force in one direction in each </w:t>
      </w:r>
      <w:commentRangeStart w:id="31"/>
      <w:r>
        <w:t>cycle of the feet movement</w:t>
      </w:r>
      <w:commentRangeEnd w:id="31"/>
      <w:r w:rsidR="00AB6ED9">
        <w:rPr>
          <w:rStyle w:val="CommentReference"/>
        </w:rPr>
        <w:commentReference w:id="31"/>
      </w:r>
      <w:r>
        <w:t>.</w:t>
      </w:r>
    </w:p>
    <w:p w14:paraId="3F86E8DE" w14:textId="72C170AD" w:rsidR="00562688" w:rsidRDefault="00562688" w:rsidP="00F33BD3"/>
    <w:tbl>
      <w:tblPr>
        <w:tblStyle w:val="TableGrid"/>
        <w:tblW w:w="0" w:type="auto"/>
        <w:tblLook w:val="04A0" w:firstRow="1" w:lastRow="0" w:firstColumn="1" w:lastColumn="0" w:noHBand="0" w:noVBand="1"/>
      </w:tblPr>
      <w:tblGrid>
        <w:gridCol w:w="3443"/>
        <w:gridCol w:w="3441"/>
        <w:gridCol w:w="3572"/>
      </w:tblGrid>
      <w:tr w:rsidR="006A2232" w14:paraId="7D3F3B2B" w14:textId="77777777" w:rsidTr="00562688">
        <w:tc>
          <w:tcPr>
            <w:tcW w:w="3485" w:type="dxa"/>
          </w:tcPr>
          <w:p w14:paraId="34EDF005" w14:textId="77777777" w:rsidR="00F34357" w:rsidRDefault="00562688" w:rsidP="00F34357">
            <w:pPr>
              <w:keepNext/>
            </w:pPr>
            <w:r>
              <w:rPr>
                <w:noProof/>
              </w:rPr>
              <w:drawing>
                <wp:inline distT="0" distB="0" distL="0" distR="0" wp14:anchorId="5E1D5779" wp14:editId="0DCCADD2">
                  <wp:extent cx="3127830" cy="175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249" t="-15" r="-25249" b="15"/>
                          <a:stretch/>
                        </pic:blipFill>
                        <pic:spPr bwMode="auto">
                          <a:xfrm>
                            <a:off x="0" y="0"/>
                            <a:ext cx="3133341" cy="1762049"/>
                          </a:xfrm>
                          <a:prstGeom prst="rect">
                            <a:avLst/>
                          </a:prstGeom>
                          <a:noFill/>
                          <a:ln>
                            <a:noFill/>
                          </a:ln>
                          <a:extLst>
                            <a:ext uri="{53640926-AAD7-44D8-BBD7-CCE9431645EC}">
                              <a14:shadowObscured xmlns:a14="http://schemas.microsoft.com/office/drawing/2010/main"/>
                            </a:ext>
                          </a:extLst>
                        </pic:spPr>
                      </pic:pic>
                    </a:graphicData>
                  </a:graphic>
                </wp:inline>
              </w:drawing>
            </w:r>
          </w:p>
          <w:p w14:paraId="69E44AE1" w14:textId="5031CBCF" w:rsidR="00562688" w:rsidRDefault="00F34357" w:rsidP="00F34357">
            <w:pPr>
              <w:pStyle w:val="Caption"/>
            </w:pPr>
            <w:bookmarkStart w:id="32" w:name="_Ref7444887"/>
            <w:r>
              <w:t xml:space="preserve">Figure </w:t>
            </w:r>
            <w:r>
              <w:fldChar w:fldCharType="begin"/>
            </w:r>
            <w:r>
              <w:instrText xml:space="preserve"> SEQ Figure \* ARABIC </w:instrText>
            </w:r>
            <w:r>
              <w:fldChar w:fldCharType="separate"/>
            </w:r>
            <w:r w:rsidR="00D61503">
              <w:rPr>
                <w:noProof/>
              </w:rPr>
              <w:t>11</w:t>
            </w:r>
            <w:r>
              <w:fldChar w:fldCharType="end"/>
            </w:r>
            <w:bookmarkEnd w:id="32"/>
            <w:r>
              <w:t>: flaps fully opened to the limit</w:t>
            </w:r>
          </w:p>
        </w:tc>
        <w:tc>
          <w:tcPr>
            <w:tcW w:w="3485" w:type="dxa"/>
          </w:tcPr>
          <w:p w14:paraId="4220D646" w14:textId="77777777" w:rsidR="00F34357" w:rsidRDefault="00562688" w:rsidP="00F34357">
            <w:pPr>
              <w:keepNext/>
            </w:pPr>
            <w:r>
              <w:rPr>
                <w:noProof/>
              </w:rPr>
              <w:drawing>
                <wp:inline distT="0" distB="0" distL="0" distR="0" wp14:anchorId="5D5F0DE6" wp14:editId="50275135">
                  <wp:extent cx="3116753" cy="17527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1743" cy="1755526"/>
                          </a:xfrm>
                          <a:prstGeom prst="rect">
                            <a:avLst/>
                          </a:prstGeom>
                          <a:noFill/>
                          <a:ln>
                            <a:noFill/>
                          </a:ln>
                        </pic:spPr>
                      </pic:pic>
                    </a:graphicData>
                  </a:graphic>
                </wp:inline>
              </w:drawing>
            </w:r>
          </w:p>
          <w:p w14:paraId="76197DD7" w14:textId="5E7F8308" w:rsidR="00562688" w:rsidRDefault="00F34357" w:rsidP="00F34357">
            <w:pPr>
              <w:pStyle w:val="Caption"/>
            </w:pPr>
            <w:r>
              <w:t xml:space="preserve">Figure </w:t>
            </w:r>
            <w:r>
              <w:fldChar w:fldCharType="begin"/>
            </w:r>
            <w:r>
              <w:instrText xml:space="preserve"> SEQ Figure \* ARABIC </w:instrText>
            </w:r>
            <w:r>
              <w:fldChar w:fldCharType="separate"/>
            </w:r>
            <w:r w:rsidR="00D61503">
              <w:rPr>
                <w:noProof/>
              </w:rPr>
              <w:t>12</w:t>
            </w:r>
            <w:r>
              <w:fldChar w:fldCharType="end"/>
            </w:r>
            <w:r>
              <w:t>:Flaps partially closed</w:t>
            </w:r>
          </w:p>
        </w:tc>
        <w:tc>
          <w:tcPr>
            <w:tcW w:w="3486" w:type="dxa"/>
          </w:tcPr>
          <w:p w14:paraId="15F5AEDE" w14:textId="77777777" w:rsidR="00F34357" w:rsidRDefault="006A2232" w:rsidP="00F34357">
            <w:pPr>
              <w:keepNext/>
            </w:pPr>
            <w:r>
              <w:rPr>
                <w:noProof/>
              </w:rPr>
              <w:drawing>
                <wp:inline distT="0" distB="0" distL="0" distR="0" wp14:anchorId="12428FD1" wp14:editId="5DE83371">
                  <wp:extent cx="3251733" cy="18286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21" t="3786" r="-16621" b="-3786"/>
                          <a:stretch/>
                        </pic:blipFill>
                        <pic:spPr bwMode="auto">
                          <a:xfrm>
                            <a:off x="0" y="0"/>
                            <a:ext cx="3264072" cy="1835566"/>
                          </a:xfrm>
                          <a:prstGeom prst="rect">
                            <a:avLst/>
                          </a:prstGeom>
                          <a:noFill/>
                          <a:ln>
                            <a:noFill/>
                          </a:ln>
                        </pic:spPr>
                      </pic:pic>
                    </a:graphicData>
                  </a:graphic>
                </wp:inline>
              </w:drawing>
            </w:r>
          </w:p>
          <w:p w14:paraId="4AFD94B8" w14:textId="3D5CCEEC" w:rsidR="00562688" w:rsidRDefault="00F34357" w:rsidP="00F34357">
            <w:pPr>
              <w:pStyle w:val="Caption"/>
            </w:pPr>
            <w:r>
              <w:t xml:space="preserve">Figure </w:t>
            </w:r>
            <w:r>
              <w:fldChar w:fldCharType="begin"/>
            </w:r>
            <w:r>
              <w:instrText xml:space="preserve"> SEQ Figure \* ARABIC </w:instrText>
            </w:r>
            <w:r>
              <w:fldChar w:fldCharType="separate"/>
            </w:r>
            <w:r w:rsidR="00D61503">
              <w:rPr>
                <w:noProof/>
              </w:rPr>
              <w:t>13</w:t>
            </w:r>
            <w:r>
              <w:fldChar w:fldCharType="end"/>
            </w:r>
            <w:r>
              <w:t>: Flaps almost fully open</w:t>
            </w:r>
          </w:p>
        </w:tc>
      </w:tr>
    </w:tbl>
    <w:p w14:paraId="78C9271B" w14:textId="5889F4F3" w:rsidR="0016172A" w:rsidRDefault="0016172A" w:rsidP="00F33BD3"/>
    <w:p w14:paraId="3F9A0D40" w14:textId="0DD48E7A" w:rsidR="003E1378" w:rsidRDefault="003E1378" w:rsidP="00F33BD3">
      <w:r>
        <w:t>The hinge is made from PVC insulation tape. It has a very low sti</w:t>
      </w:r>
      <w:r w:rsidR="00F33BD3">
        <w:t>ff</w:t>
      </w:r>
      <w:r>
        <w:t>ness at that thickness, allowing</w:t>
      </w:r>
      <w:r w:rsidR="00F33BD3">
        <w:t xml:space="preserve"> </w:t>
      </w:r>
      <w:r>
        <w:t xml:space="preserve">it to </w:t>
      </w:r>
      <w:r w:rsidR="00F33BD3">
        <w:t>fl</w:t>
      </w:r>
      <w:r>
        <w:t xml:space="preserve">ex and behave like a hinge. The </w:t>
      </w:r>
      <w:r w:rsidR="009B77FF">
        <w:t>fl</w:t>
      </w:r>
      <w:r>
        <w:t xml:space="preserve">aps are made from </w:t>
      </w:r>
      <w:r w:rsidR="009B77FF">
        <w:t xml:space="preserve">3mm thick </w:t>
      </w:r>
      <w:r>
        <w:t>acrylic, like the rest of the duck frame, that</w:t>
      </w:r>
      <w:r w:rsidR="00F33BD3">
        <w:t xml:space="preserve"> </w:t>
      </w:r>
      <w:r>
        <w:t>each have a surface area of 596</w:t>
      </w:r>
      <w:r w:rsidR="009B77FF">
        <w:t>mm</w:t>
      </w:r>
      <w:r w:rsidR="009B77FF">
        <w:rPr>
          <w:vertAlign w:val="superscript"/>
        </w:rPr>
        <w:t>2</w:t>
      </w:r>
      <w:r w:rsidR="009B77FF">
        <w:rPr>
          <w:vertAlign w:val="superscript"/>
        </w:rPr>
        <w:noBreakHyphen/>
      </w:r>
      <w:r w:rsidR="009B77FF">
        <w:t xml:space="preserve">. </w:t>
      </w:r>
    </w:p>
    <w:p w14:paraId="2E6A98D7" w14:textId="26CC8AC3" w:rsidR="00F14691" w:rsidRDefault="00472768" w:rsidP="00EF4DD9">
      <w:pPr>
        <w:pStyle w:val="Heading2"/>
      </w:pPr>
      <w:bookmarkStart w:id="33" w:name="_Toc7445625"/>
      <w:r>
        <w:t>Leg design</w:t>
      </w:r>
      <w:bookmarkEnd w:id="33"/>
    </w:p>
    <w:p w14:paraId="3D74F548" w14:textId="211DCEE0" w:rsidR="00EF4DD9" w:rsidRDefault="00EF4DD9" w:rsidP="00EF4DD9">
      <w:r>
        <w:t xml:space="preserve">Each leg of the duck is a </w:t>
      </w:r>
      <w:r w:rsidR="008D4167">
        <w:t>four-bar</w:t>
      </w:r>
      <w:r>
        <w:t xml:space="preserve"> linkage</w:t>
      </w:r>
      <w:r w:rsidR="008D4167">
        <w:t xml:space="preserve"> with </w:t>
      </w:r>
      <w:r w:rsidR="004C61EC" w:rsidRPr="004C61EC">
        <w:rPr>
          <w:i/>
        </w:rPr>
        <w:t>two</w:t>
      </w:r>
      <w:r w:rsidR="008D4167">
        <w:t xml:space="preserve"> independently controlled </w:t>
      </w:r>
      <w:proofErr w:type="gramStart"/>
      <w:r w:rsidR="0083716F">
        <w:t>servos</w:t>
      </w:r>
      <w:r w:rsidR="00B1478C">
        <w:t>(</w:t>
      </w:r>
      <w:proofErr w:type="gramEnd"/>
      <w:r w:rsidR="00B1478C">
        <w:t xml:space="preserve">see </w:t>
      </w:r>
      <w:r w:rsidR="00B1478C">
        <w:fldChar w:fldCharType="begin"/>
      </w:r>
      <w:r w:rsidR="00B1478C">
        <w:instrText xml:space="preserve"> REF _Ref7429411 \h </w:instrText>
      </w:r>
      <w:r w:rsidR="00B1478C">
        <w:fldChar w:fldCharType="separate"/>
      </w:r>
      <w:r w:rsidR="00D61503">
        <w:t xml:space="preserve">Figure </w:t>
      </w:r>
      <w:r w:rsidR="00D61503">
        <w:rPr>
          <w:noProof/>
        </w:rPr>
        <w:t>14</w:t>
      </w:r>
      <w:r w:rsidR="00B1478C">
        <w:fldChar w:fldCharType="end"/>
      </w:r>
      <w:r w:rsidR="00B1478C">
        <w:t>)</w:t>
      </w:r>
      <w:r w:rsidR="008D4167">
        <w:t xml:space="preserve">. This allowed for iterative adjustment of the </w:t>
      </w:r>
      <w:r w:rsidR="00CA6FD1">
        <w:t>motion of the foot.</w:t>
      </w:r>
      <w:r w:rsidR="00084015">
        <w:t xml:space="preserve"> All </w:t>
      </w:r>
      <w:r w:rsidR="006A5AA5">
        <w:t xml:space="preserve">the </w:t>
      </w:r>
      <w:r w:rsidR="0083716F">
        <w:t>bars</w:t>
      </w:r>
      <w:r w:rsidR="006A5AA5">
        <w:t xml:space="preserve"> are </w:t>
      </w:r>
      <w:r w:rsidR="007A478E">
        <w:t>constrained</w:t>
      </w:r>
      <w:r w:rsidR="005A63B6">
        <w:t xml:space="preserve"> by a revolute joint, allowing a single </w:t>
      </w:r>
      <w:r w:rsidR="007A478E">
        <w:t>axis of rotation function.</w:t>
      </w:r>
      <w:r w:rsidR="00084015">
        <w:t xml:space="preserve"> </w:t>
      </w:r>
      <w:r w:rsidR="00B1478C">
        <w:t>The bars</w:t>
      </w:r>
      <w:r w:rsidR="00084015">
        <w:t xml:space="preserve"> </w:t>
      </w:r>
      <w:r w:rsidR="00B1478C">
        <w:t>can</w:t>
      </w:r>
      <w:r w:rsidR="00084015">
        <w:t xml:space="preserve"> rotate around a </w:t>
      </w:r>
      <w:r w:rsidR="00EF7F03">
        <w:t xml:space="preserve">M3 bolt and lock </w:t>
      </w:r>
      <w:proofErr w:type="gramStart"/>
      <w:r w:rsidR="00EF7F03">
        <w:t>nut</w:t>
      </w:r>
      <w:r w:rsidR="00B1478C">
        <w:t>(</w:t>
      </w:r>
      <w:proofErr w:type="gramEnd"/>
      <w:r w:rsidR="00B1478C">
        <w:t xml:space="preserve">see </w:t>
      </w:r>
      <w:r w:rsidR="00B1478C">
        <w:fldChar w:fldCharType="begin"/>
      </w:r>
      <w:r w:rsidR="00B1478C">
        <w:instrText xml:space="preserve"> REF _Ref7429436 \h </w:instrText>
      </w:r>
      <w:r w:rsidR="00B1478C">
        <w:fldChar w:fldCharType="separate"/>
      </w:r>
      <w:r w:rsidR="00D61503">
        <w:t xml:space="preserve">Figure </w:t>
      </w:r>
      <w:r w:rsidR="00D61503">
        <w:rPr>
          <w:noProof/>
        </w:rPr>
        <w:t>15</w:t>
      </w:r>
      <w:r w:rsidR="00B1478C">
        <w:fldChar w:fldCharType="end"/>
      </w:r>
      <w:r w:rsidR="00B1478C">
        <w:t>)</w:t>
      </w:r>
      <w:r w:rsidR="00EF7F03">
        <w:t xml:space="preserve">. </w:t>
      </w:r>
      <w:r w:rsidR="00DA0893">
        <w:t xml:space="preserve">The joint had a good balance of low friction as well as a small form factor, </w:t>
      </w:r>
      <w:r w:rsidR="003B3DAD">
        <w:t xml:space="preserve">seamlessly fitting in to the </w:t>
      </w:r>
      <w:r w:rsidR="0083716F">
        <w:t>4-bar</w:t>
      </w:r>
      <w:r w:rsidR="003B3DAD">
        <w:t xml:space="preserve"> linkage structure while </w:t>
      </w:r>
      <w:r w:rsidR="00DE21FF">
        <w:t xml:space="preserve">avoid major protrusions. Large protrusions can cause a reduction in </w:t>
      </w:r>
      <w:r w:rsidR="002D7D20">
        <w:t>propulsion efficiency as they induce drag in the water in both the up and down stroke.</w:t>
      </w:r>
    </w:p>
    <w:p w14:paraId="4A62D2F1" w14:textId="7EB19C86" w:rsidR="00B1478C" w:rsidRDefault="00B1478C" w:rsidP="00B1478C">
      <w:pPr>
        <w:keepNext/>
        <w:jc w:val="left"/>
      </w:pPr>
      <w:r>
        <w:br w:type="textWrapping" w:clear="all"/>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828"/>
      </w:tblGrid>
      <w:tr w:rsidR="00B1478C" w14:paraId="4C4CEC99" w14:textId="77777777" w:rsidTr="00B1478C">
        <w:tc>
          <w:tcPr>
            <w:tcW w:w="4508" w:type="dxa"/>
          </w:tcPr>
          <w:p w14:paraId="218CD239" w14:textId="3391AB77" w:rsidR="00B1478C" w:rsidRDefault="00B1478C" w:rsidP="00B1478C">
            <w:pPr>
              <w:keepNext/>
              <w:jc w:val="left"/>
            </w:pPr>
            <w:r>
              <w:rPr>
                <w:noProof/>
              </w:rPr>
              <w:drawing>
                <wp:anchor distT="0" distB="0" distL="114300" distR="114300" simplePos="0" relativeHeight="251663360" behindDoc="0" locked="0" layoutInCell="1" allowOverlap="1" wp14:anchorId="59C252C4" wp14:editId="496D0808">
                  <wp:simplePos x="0" y="0"/>
                  <wp:positionH relativeFrom="column">
                    <wp:posOffset>751494</wp:posOffset>
                  </wp:positionH>
                  <wp:positionV relativeFrom="paragraph">
                    <wp:posOffset>173</wp:posOffset>
                  </wp:positionV>
                  <wp:extent cx="1170070" cy="19735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170070" cy="1973580"/>
                          </a:xfrm>
                          <a:prstGeom prst="rect">
                            <a:avLst/>
                          </a:prstGeom>
                          <a:noFill/>
                        </pic:spPr>
                      </pic:pic>
                    </a:graphicData>
                  </a:graphic>
                  <wp14:sizeRelH relativeFrom="margin">
                    <wp14:pctWidth>0</wp14:pctWidth>
                  </wp14:sizeRelH>
                  <wp14:sizeRelV relativeFrom="margin">
                    <wp14:pctHeight>0</wp14:pctHeight>
                  </wp14:sizeRelV>
                </wp:anchor>
              </w:drawing>
            </w:r>
          </w:p>
          <w:p w14:paraId="32699D63" w14:textId="662B5F8B" w:rsidR="00B1478C" w:rsidRDefault="00B1478C" w:rsidP="00B1478C">
            <w:pPr>
              <w:pStyle w:val="Caption"/>
              <w:jc w:val="center"/>
            </w:pPr>
            <w:bookmarkStart w:id="34" w:name="_Ref7429411"/>
            <w:r>
              <w:t xml:space="preserve">Figure </w:t>
            </w:r>
            <w:r>
              <w:fldChar w:fldCharType="begin"/>
            </w:r>
            <w:r>
              <w:instrText xml:space="preserve"> SEQ Figure \* ARABIC </w:instrText>
            </w:r>
            <w:r>
              <w:fldChar w:fldCharType="separate"/>
            </w:r>
            <w:r w:rsidR="00D61503">
              <w:rPr>
                <w:noProof/>
              </w:rPr>
              <w:t>14</w:t>
            </w:r>
            <w:r>
              <w:fldChar w:fldCharType="end"/>
            </w:r>
            <w:bookmarkEnd w:id="34"/>
            <w:r>
              <w:t>: Simplified diagram of 4 bar linkage. Note that the arrows in red indicate that torque is applied by the servos</w:t>
            </w:r>
          </w:p>
          <w:p w14:paraId="31898B0E" w14:textId="4FC7804B" w:rsidR="00B1478C" w:rsidRDefault="00B1478C" w:rsidP="00B1478C">
            <w:pPr>
              <w:keepNext/>
              <w:jc w:val="left"/>
            </w:pPr>
          </w:p>
        </w:tc>
        <w:tc>
          <w:tcPr>
            <w:tcW w:w="4508" w:type="dxa"/>
          </w:tcPr>
          <w:p w14:paraId="4D78C8B1" w14:textId="77777777" w:rsidR="00B1478C" w:rsidRDefault="00B1478C" w:rsidP="00B1478C">
            <w:pPr>
              <w:keepNext/>
              <w:jc w:val="left"/>
            </w:pPr>
            <w:r>
              <w:rPr>
                <w:noProof/>
              </w:rPr>
              <w:drawing>
                <wp:inline distT="0" distB="0" distL="0" distR="0" wp14:anchorId="36D7A132" wp14:editId="094FDB00">
                  <wp:extent cx="3563903" cy="2004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5596" cy="2005647"/>
                          </a:xfrm>
                          <a:prstGeom prst="rect">
                            <a:avLst/>
                          </a:prstGeom>
                          <a:noFill/>
                          <a:ln>
                            <a:noFill/>
                          </a:ln>
                        </pic:spPr>
                      </pic:pic>
                    </a:graphicData>
                  </a:graphic>
                </wp:inline>
              </w:drawing>
            </w:r>
          </w:p>
          <w:p w14:paraId="04A86C3C" w14:textId="21A78485" w:rsidR="00B1478C" w:rsidRDefault="00B1478C" w:rsidP="00B1478C">
            <w:pPr>
              <w:pStyle w:val="Caption"/>
              <w:jc w:val="left"/>
            </w:pPr>
            <w:bookmarkStart w:id="35" w:name="_Ref7429436"/>
            <w:r>
              <w:t xml:space="preserve">Figure </w:t>
            </w:r>
            <w:r>
              <w:fldChar w:fldCharType="begin"/>
            </w:r>
            <w:r>
              <w:instrText xml:space="preserve"> SEQ Figure \* ARABIC </w:instrText>
            </w:r>
            <w:r>
              <w:fldChar w:fldCharType="separate"/>
            </w:r>
            <w:r w:rsidR="00D61503">
              <w:rPr>
                <w:noProof/>
              </w:rPr>
              <w:t>15</w:t>
            </w:r>
            <w:r>
              <w:fldChar w:fldCharType="end"/>
            </w:r>
            <w:bookmarkEnd w:id="35"/>
            <w:r>
              <w:t xml:space="preserve">: Image of the </w:t>
            </w:r>
            <w:proofErr w:type="gramStart"/>
            <w:r>
              <w:t>4 bar</w:t>
            </w:r>
            <w:proofErr w:type="gramEnd"/>
            <w:r>
              <w:t xml:space="preserve"> linkage leg with nut and bolt revolute joints.</w:t>
            </w:r>
          </w:p>
        </w:tc>
      </w:tr>
    </w:tbl>
    <w:p w14:paraId="16C8DAC7" w14:textId="66118D33" w:rsidR="00B1478C" w:rsidRDefault="00B1478C" w:rsidP="00B1478C">
      <w:pPr>
        <w:keepNext/>
        <w:jc w:val="left"/>
      </w:pPr>
    </w:p>
    <w:p w14:paraId="6C7781B0" w14:textId="2D8053F9" w:rsidR="00087F52" w:rsidRDefault="00087F52" w:rsidP="00087F52">
      <w:pPr>
        <w:pStyle w:val="Heading3"/>
      </w:pPr>
      <w:bookmarkStart w:id="36" w:name="_Toc7445626"/>
      <w:r>
        <w:t>Feet material</w:t>
      </w:r>
      <w:bookmarkEnd w:id="36"/>
    </w:p>
    <w:p w14:paraId="2F224AB4" w14:textId="76D9E47C" w:rsidR="00087F52" w:rsidRDefault="00087F52" w:rsidP="00087F52">
      <w:r>
        <w:t>The feet were made from laser cut 3mm thick acrylic.</w:t>
      </w:r>
    </w:p>
    <w:p w14:paraId="201F5120" w14:textId="6C77F7A3" w:rsidR="00BB238A" w:rsidRDefault="00BB238A" w:rsidP="00087F52"/>
    <w:p w14:paraId="51641F33" w14:textId="6B3C14BF" w:rsidR="00BB238A" w:rsidRDefault="00BB238A" w:rsidP="00087F52"/>
    <w:p w14:paraId="7AF4E0BD" w14:textId="77777777" w:rsidR="00BB238A" w:rsidRDefault="00BB238A" w:rsidP="00087F52"/>
    <w:p w14:paraId="13FB38B4" w14:textId="253551E5" w:rsidR="003E1378" w:rsidRDefault="00BB5A98" w:rsidP="0088213B">
      <w:pPr>
        <w:pStyle w:val="Heading2"/>
      </w:pPr>
      <w:bookmarkStart w:id="37" w:name="_Toc7445627"/>
      <w:r>
        <w:t>V</w:t>
      </w:r>
      <w:r w:rsidR="003E1378">
        <w:t>elocity control</w:t>
      </w:r>
      <w:bookmarkEnd w:id="37"/>
    </w:p>
    <w:p w14:paraId="27BB0CD0" w14:textId="048C737A" w:rsidR="003E1378" w:rsidRDefault="003E1378" w:rsidP="00F33BD3">
      <w:r>
        <w:t xml:space="preserve">The direction and speed of the duck movement is controlled by controlling the rotational </w:t>
      </w:r>
      <w:r w:rsidR="004E44C3">
        <w:t>velocity,</w:t>
      </w:r>
      <m:oMath>
        <m:r>
          <w:rPr>
            <w:rFonts w:ascii="Cambria Math" w:hAnsi="Cambria Math"/>
          </w:rPr>
          <m:t>ω</m:t>
        </m:r>
      </m:oMath>
      <w:r w:rsidR="004E44C3">
        <w:t xml:space="preserve">, </w:t>
      </w:r>
      <w:r>
        <w:t>of</w:t>
      </w:r>
      <w:r w:rsidR="00F33BD3">
        <w:t xml:space="preserve"> </w:t>
      </w:r>
      <w:r>
        <w:t xml:space="preserve">the left and right feet of the duck. The </w:t>
      </w:r>
      <w:r w:rsidR="004E44C3">
        <w:t>control</w:t>
      </w:r>
      <w:r>
        <w:t xml:space="preserve"> is simple:</w:t>
      </w:r>
    </w:p>
    <w:p w14:paraId="4DE73C9C" w14:textId="77777777" w:rsidR="00F33BD3" w:rsidRDefault="003E1378" w:rsidP="005A2788">
      <w:pPr>
        <w:pStyle w:val="ListParagraph"/>
        <w:numPr>
          <w:ilvl w:val="0"/>
          <w:numId w:val="1"/>
        </w:numPr>
      </w:pPr>
      <w:r>
        <w:t xml:space="preserve">For </w:t>
      </w:r>
      <w:r w:rsidR="005A2788">
        <w:t xml:space="preserve">turning </w:t>
      </w:r>
      <w:r>
        <w:t xml:space="preserve">left, the left leg is not moved while the right </w:t>
      </w:r>
      <w:r w:rsidR="005A2788">
        <w:t>kicks.</w:t>
      </w:r>
    </w:p>
    <w:p w14:paraId="3B0D1D97" w14:textId="6339CF1F" w:rsidR="003E1378" w:rsidRDefault="003E1378" w:rsidP="005A2788">
      <w:pPr>
        <w:pStyle w:val="ListParagraph"/>
        <w:numPr>
          <w:ilvl w:val="0"/>
          <w:numId w:val="1"/>
        </w:numPr>
      </w:pPr>
      <w:r>
        <w:t xml:space="preserve">For </w:t>
      </w:r>
      <w:r w:rsidR="0079724D">
        <w:t>turning right</w:t>
      </w:r>
      <w:r>
        <w:t>, the right leg is not</w:t>
      </w:r>
      <w:r w:rsidR="00F33BD3">
        <w:t xml:space="preserve"> </w:t>
      </w:r>
      <w:r>
        <w:t xml:space="preserve">moved while the left </w:t>
      </w:r>
      <w:r w:rsidR="005A2788">
        <w:t>kicks</w:t>
      </w:r>
      <w:r>
        <w:t>.</w:t>
      </w:r>
    </w:p>
    <w:p w14:paraId="0134F96F" w14:textId="11AA9E67" w:rsidR="003E1378" w:rsidRDefault="003E1378" w:rsidP="005A2788">
      <w:pPr>
        <w:pStyle w:val="ListParagraph"/>
        <w:numPr>
          <w:ilvl w:val="0"/>
          <w:numId w:val="1"/>
        </w:numPr>
      </w:pPr>
      <w:r>
        <w:t>For forward motion: both feet kick</w:t>
      </w:r>
      <w:r w:rsidR="0079724D">
        <w:t xml:space="preserve"> at the same rate.</w:t>
      </w:r>
    </w:p>
    <w:p w14:paraId="6851C70D" w14:textId="5F5A26C5" w:rsidR="003E1378" w:rsidRDefault="003E1378" w:rsidP="00F33BD3">
      <w:r>
        <w:t>The rotational velocity of each feet i</w:t>
      </w:r>
      <w:r w:rsidR="004E44C3">
        <w:t>s</w:t>
      </w:r>
      <w:r>
        <w:t xml:space="preserve"> controlled to control the rate of rotation.</w:t>
      </w:r>
      <w:r w:rsidR="002D7D20">
        <w:t xml:space="preserve"> </w:t>
      </w:r>
    </w:p>
    <w:p w14:paraId="3ED813A4" w14:textId="3018F831" w:rsidR="00922973" w:rsidRDefault="00922973" w:rsidP="00F33BD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6246"/>
      </w:tblGrid>
      <w:tr w:rsidR="00922973" w14:paraId="253B4D70" w14:textId="77777777" w:rsidTr="00922973">
        <w:tc>
          <w:tcPr>
            <w:tcW w:w="5228" w:type="dxa"/>
          </w:tcPr>
          <w:p w14:paraId="19DDC5C1" w14:textId="77777777" w:rsidR="00922973" w:rsidRDefault="00922973" w:rsidP="00922973">
            <w:pPr>
              <w:keepNext/>
            </w:pPr>
            <w:r>
              <w:rPr>
                <w:noProof/>
              </w:rPr>
              <w:drawing>
                <wp:inline distT="0" distB="0" distL="0" distR="0" wp14:anchorId="2BAA87CB" wp14:editId="2D77659A">
                  <wp:extent cx="2521527" cy="2786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r="21368"/>
                          <a:stretch/>
                        </pic:blipFill>
                        <pic:spPr bwMode="auto">
                          <a:xfrm>
                            <a:off x="0" y="0"/>
                            <a:ext cx="2521527" cy="2786380"/>
                          </a:xfrm>
                          <a:prstGeom prst="rect">
                            <a:avLst/>
                          </a:prstGeom>
                          <a:noFill/>
                          <a:ln>
                            <a:noFill/>
                          </a:ln>
                          <a:extLst>
                            <a:ext uri="{53640926-AAD7-44D8-BBD7-CCE9431645EC}">
                              <a14:shadowObscured xmlns:a14="http://schemas.microsoft.com/office/drawing/2010/main"/>
                            </a:ext>
                          </a:extLst>
                        </pic:spPr>
                      </pic:pic>
                    </a:graphicData>
                  </a:graphic>
                </wp:inline>
              </w:drawing>
            </w:r>
          </w:p>
          <w:p w14:paraId="204459B8" w14:textId="757D34B6" w:rsidR="00922973" w:rsidRDefault="00922973" w:rsidP="00922973">
            <w:pPr>
              <w:pStyle w:val="Caption"/>
            </w:pPr>
            <w:bookmarkStart w:id="38" w:name="_Ref7444091"/>
            <w:r>
              <w:t xml:space="preserve">Figure </w:t>
            </w:r>
            <w:r>
              <w:fldChar w:fldCharType="begin"/>
            </w:r>
            <w:r>
              <w:instrText xml:space="preserve"> SEQ Figure \* ARABIC </w:instrText>
            </w:r>
            <w:r>
              <w:fldChar w:fldCharType="separate"/>
            </w:r>
            <w:r w:rsidR="00D61503">
              <w:rPr>
                <w:noProof/>
              </w:rPr>
              <w:t>16</w:t>
            </w:r>
            <w:r>
              <w:fldChar w:fldCharType="end"/>
            </w:r>
            <w:bookmarkEnd w:id="38"/>
            <w:r>
              <w:t>: simplified model of duck leg with 2 joints</w:t>
            </w:r>
          </w:p>
        </w:tc>
        <w:tc>
          <w:tcPr>
            <w:tcW w:w="5228" w:type="dxa"/>
          </w:tcPr>
          <w:p w14:paraId="54EC0165" w14:textId="77777777" w:rsidR="00922973" w:rsidRDefault="00922973" w:rsidP="00922973">
            <w:pPr>
              <w:keepNext/>
            </w:pPr>
            <w:r>
              <w:rPr>
                <w:noProof/>
              </w:rPr>
              <w:drawing>
                <wp:inline distT="0" distB="0" distL="0" distR="0" wp14:anchorId="1F6B6C8A" wp14:editId="2922AC87">
                  <wp:extent cx="3823855" cy="3186780"/>
                  <wp:effectExtent l="0" t="0" r="5715" b="0"/>
                  <wp:docPr id="44" name="Picture 4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ated image"/>
                          <pic:cNvPicPr>
                            <a:picLocks noChangeAspect="1" noChangeArrowheads="1"/>
                          </pic:cNvPicPr>
                        </pic:nvPicPr>
                        <pic:blipFill rotWithShape="1">
                          <a:blip r:embed="rId36">
                            <a:extLst>
                              <a:ext uri="{28A0092B-C50C-407E-A947-70E740481C1C}">
                                <a14:useLocalDpi xmlns:a14="http://schemas.microsoft.com/office/drawing/2010/main" val="0"/>
                              </a:ext>
                            </a:extLst>
                          </a:blip>
                          <a:srcRect l="16138" r="16366"/>
                          <a:stretch/>
                        </pic:blipFill>
                        <pic:spPr bwMode="auto">
                          <a:xfrm>
                            <a:off x="0" y="0"/>
                            <a:ext cx="3829640" cy="3191601"/>
                          </a:xfrm>
                          <a:prstGeom prst="rect">
                            <a:avLst/>
                          </a:prstGeom>
                          <a:noFill/>
                          <a:ln>
                            <a:noFill/>
                          </a:ln>
                          <a:extLst>
                            <a:ext uri="{53640926-AAD7-44D8-BBD7-CCE9431645EC}">
                              <a14:shadowObscured xmlns:a14="http://schemas.microsoft.com/office/drawing/2010/main"/>
                            </a:ext>
                          </a:extLst>
                        </pic:spPr>
                      </pic:pic>
                    </a:graphicData>
                  </a:graphic>
                </wp:inline>
              </w:drawing>
            </w:r>
          </w:p>
          <w:p w14:paraId="79329998" w14:textId="0F3B794A" w:rsidR="00922973" w:rsidRDefault="00922973" w:rsidP="00922973">
            <w:pPr>
              <w:pStyle w:val="Caption"/>
            </w:pPr>
            <w:bookmarkStart w:id="39" w:name="_Ref7444030"/>
            <w:r>
              <w:t xml:space="preserve">Figure </w:t>
            </w:r>
            <w:r>
              <w:fldChar w:fldCharType="begin"/>
            </w:r>
            <w:r>
              <w:instrText xml:space="preserve"> SEQ Figure \* ARABIC </w:instrText>
            </w:r>
            <w:r>
              <w:fldChar w:fldCharType="separate"/>
            </w:r>
            <w:r w:rsidR="00D61503">
              <w:rPr>
                <w:noProof/>
              </w:rPr>
              <w:t>17</w:t>
            </w:r>
            <w:r>
              <w:fldChar w:fldCharType="end"/>
            </w:r>
            <w:bookmarkEnd w:id="39"/>
            <w:r>
              <w:t>: Under water screen capture of duck</w:t>
            </w:r>
          </w:p>
        </w:tc>
      </w:tr>
    </w:tbl>
    <w:p w14:paraId="208E3D84" w14:textId="20B0EF46" w:rsidR="005B343B" w:rsidRDefault="005B343B" w:rsidP="00F33BD3"/>
    <w:p w14:paraId="2B92BFFF" w14:textId="3070A1D7" w:rsidR="002D7D20" w:rsidRDefault="002D7D20" w:rsidP="008032DE">
      <w:r>
        <w:t xml:space="preserve">Real duck, as observed in numerous underwater video clips of duck feet, </w:t>
      </w:r>
      <w:r w:rsidR="00DA2FC5">
        <w:t>have</w:t>
      </w:r>
      <w:r w:rsidR="00922973">
        <w:t xml:space="preserve"> an average</w:t>
      </w:r>
      <w:r w:rsidR="00DA2FC5">
        <w:t xml:space="preserve"> kicking frequency of </w:t>
      </w:r>
      <w:r w:rsidR="00DC289F">
        <w:t>2.</w:t>
      </w:r>
      <w:r w:rsidR="00843DCC">
        <w:t>4 cycles/</w:t>
      </w:r>
      <w:proofErr w:type="gramStart"/>
      <w:r w:rsidR="00843DCC">
        <w:t>s</w:t>
      </w:r>
      <w:r w:rsidR="00922973">
        <w:t>( see</w:t>
      </w:r>
      <w:proofErr w:type="gramEnd"/>
      <w:r w:rsidR="00922973">
        <w:t xml:space="preserve"> </w:t>
      </w:r>
      <w:r w:rsidR="00922973">
        <w:fldChar w:fldCharType="begin"/>
      </w:r>
      <w:r w:rsidR="00922973">
        <w:instrText xml:space="preserve"> REF _Ref7444030 \h </w:instrText>
      </w:r>
      <w:r w:rsidR="00922973">
        <w:fldChar w:fldCharType="separate"/>
      </w:r>
      <w:r w:rsidR="00D61503">
        <w:t xml:space="preserve">Figure </w:t>
      </w:r>
      <w:r w:rsidR="00D61503">
        <w:rPr>
          <w:noProof/>
        </w:rPr>
        <w:t>17</w:t>
      </w:r>
      <w:r w:rsidR="00922973">
        <w:fldChar w:fldCharType="end"/>
      </w:r>
      <w:r w:rsidR="00922973">
        <w:t>)</w:t>
      </w:r>
      <w:r w:rsidR="007C4C42">
        <w:t xml:space="preserve">. </w:t>
      </w:r>
      <w:r w:rsidR="00922973">
        <w:t xml:space="preserve">A simplified model of duck foot with 2 driven joints was </w:t>
      </w:r>
      <w:proofErr w:type="gramStart"/>
      <w:r w:rsidR="00922973">
        <w:t>developed(</w:t>
      </w:r>
      <w:proofErr w:type="gramEnd"/>
      <w:r w:rsidR="00922973">
        <w:fldChar w:fldCharType="begin"/>
      </w:r>
      <w:r w:rsidR="00922973">
        <w:instrText xml:space="preserve"> REF _Ref7444091 \h </w:instrText>
      </w:r>
      <w:r w:rsidR="00922973">
        <w:fldChar w:fldCharType="separate"/>
      </w:r>
      <w:r w:rsidR="00D61503">
        <w:t xml:space="preserve">Figure </w:t>
      </w:r>
      <w:r w:rsidR="00D61503">
        <w:rPr>
          <w:noProof/>
        </w:rPr>
        <w:t>16</w:t>
      </w:r>
      <w:r w:rsidR="00922973">
        <w:fldChar w:fldCharType="end"/>
      </w:r>
      <w:r w:rsidR="00922973">
        <w:t xml:space="preserve">). </w:t>
      </w:r>
      <w:r w:rsidR="007C4C42">
        <w:t xml:space="preserve">From </w:t>
      </w:r>
      <w:r w:rsidR="00172C87">
        <w:t xml:space="preserve">observation, </w:t>
      </w:r>
      <w:r w:rsidR="004C1F14">
        <w:t xml:space="preserve">the joint that rotated the </w:t>
      </w:r>
      <w:r w:rsidR="008032DE">
        <w:t>furthest</w:t>
      </w:r>
      <w:r w:rsidR="005B343B">
        <w:t xml:space="preserve"> during each cycle was 50</w:t>
      </w:r>
      <w:r w:rsidR="008032DE">
        <w:t>°</w:t>
      </w:r>
      <w:r w:rsidR="008032DE">
        <w:t xml:space="preserve">. This indicates a top rotational velocity of </w:t>
      </w:r>
      <w:r w:rsidR="00142521">
        <w:t>12</w:t>
      </w:r>
      <w:r w:rsidR="00142521">
        <w:t>°</w:t>
      </w:r>
      <w:r w:rsidR="009C4F88">
        <w:t>/0.1s.</w:t>
      </w:r>
      <w:r w:rsidR="00142521">
        <w:t xml:space="preserve"> </w:t>
      </w:r>
      <w:r w:rsidR="00DA2FC5">
        <w:t xml:space="preserve"> </w:t>
      </w:r>
      <w:r w:rsidR="00CA2F4A">
        <w:t>The servos selected could rotate at</w:t>
      </w:r>
      <w:r w:rsidR="00843DCC">
        <w:t xml:space="preserve"> </w:t>
      </w:r>
      <w:r w:rsidR="00B46A99">
        <w:t xml:space="preserve">60 </w:t>
      </w:r>
      <w:r w:rsidR="009C4F88">
        <w:t>°</w:t>
      </w:r>
      <w:r w:rsidR="009C4F88">
        <w:t>/</w:t>
      </w:r>
      <w:r w:rsidR="00B46A99">
        <w:t>0.1s</w:t>
      </w:r>
      <w:commentRangeStart w:id="40"/>
      <w:r w:rsidR="00CA2F4A">
        <w:t xml:space="preserve">, </w:t>
      </w:r>
      <w:commentRangeEnd w:id="40"/>
      <w:r w:rsidR="00696F7F">
        <w:rPr>
          <w:rStyle w:val="CommentReference"/>
        </w:rPr>
        <w:commentReference w:id="40"/>
      </w:r>
      <w:r w:rsidR="00CA2F4A">
        <w:t>well above the rate of ducks.</w:t>
      </w:r>
      <w:r w:rsidR="007941A4">
        <w:t xml:space="preserve"> This additional speed allowed for </w:t>
      </w:r>
      <w:r w:rsidR="00696F7F">
        <w:t xml:space="preserve">inefficiencies in the propulsion system, allowing it to at least reach the swim velocity of ducks in open water. </w:t>
      </w:r>
    </w:p>
    <w:p w14:paraId="66F87DC2" w14:textId="66CC10D8" w:rsidR="003E1378" w:rsidRDefault="003E1378" w:rsidP="00F33BD3">
      <w:r>
        <w:t>Both feet are locked at a constant phase di</w:t>
      </w:r>
      <w:r w:rsidR="00F33BD3">
        <w:t>ff</w:t>
      </w:r>
      <w:r>
        <w:t>erence, at</w:t>
      </w:r>
      <w:r w:rsidR="0079724D">
        <w:t xml:space="preserve"> 180 </w:t>
      </w:r>
      <w:r w:rsidR="002D7D20">
        <w:t>degrees</w:t>
      </w:r>
      <w:r w:rsidR="009C4F88">
        <w:t>.</w:t>
      </w:r>
      <w:r>
        <w:t xml:space="preserve"> The left and right feet provide alternating thrust one after the other so that the duck sticks to a</w:t>
      </w:r>
      <w:r w:rsidR="00F33BD3">
        <w:t xml:space="preserve"> </w:t>
      </w:r>
      <w:r>
        <w:t xml:space="preserve">straight line. Since the motion of the duck feet is periodic, with each kick the duck veers in one </w:t>
      </w:r>
      <w:r w:rsidR="00F33BD3">
        <w:t xml:space="preserve">direction </w:t>
      </w:r>
      <w:r>
        <w:t>and turns the other way with the kick from the opposite foot. This means that the duck proceeds forward</w:t>
      </w:r>
      <w:r w:rsidR="00F33BD3">
        <w:t xml:space="preserve"> </w:t>
      </w:r>
      <w:r>
        <w:t xml:space="preserve">in </w:t>
      </w:r>
      <w:r w:rsidR="00BB5A98">
        <w:t>a</w:t>
      </w:r>
      <w:r>
        <w:t xml:space="preserve"> zig-zag motion.</w:t>
      </w:r>
      <w:r w:rsidR="00BB5A98">
        <w:t xml:space="preserve"> However, the deflections to the left and right during each kick cycle was small: only around 2-</w:t>
      </w:r>
      <w:r w:rsidR="004E44C3">
        <w:t>5</w:t>
      </w:r>
      <w:r w:rsidR="00BB5A98">
        <w:t xml:space="preserve"> degrees. </w:t>
      </w:r>
    </w:p>
    <w:p w14:paraId="487E93E2" w14:textId="768F2906" w:rsidR="009B77FF" w:rsidRDefault="009B77FF" w:rsidP="009B77FF">
      <w:r>
        <w:t>Note that the duck cannot propel itself backwards. The only way to reverse course is to completely change the heading by 180 degrees and move forward.</w:t>
      </w:r>
    </w:p>
    <w:p w14:paraId="6D25BB02" w14:textId="2A862C42" w:rsidR="00BA1B2B" w:rsidRDefault="00BA1B2B" w:rsidP="00BA1B2B">
      <w:pPr>
        <w:pStyle w:val="Heading2"/>
      </w:pPr>
      <w:bookmarkStart w:id="41" w:name="_Toc7445628"/>
      <w:r>
        <w:t>Chassis of duck</w:t>
      </w:r>
      <w:bookmarkEnd w:id="41"/>
    </w:p>
    <w:p w14:paraId="264DAD84" w14:textId="3B32D104" w:rsidR="00087F52" w:rsidRDefault="00BA1B2B" w:rsidP="00BA1B2B">
      <w:r>
        <w:t xml:space="preserve">All components of the duck were integrated into a single, acrylic chassis. The acrylic </w:t>
      </w:r>
      <w:r w:rsidR="00087F52">
        <w:t>chassis</w:t>
      </w:r>
      <w:r>
        <w:t xml:space="preserve"> was made from 3mm thick laser cut </w:t>
      </w:r>
      <w:r w:rsidR="00087F52">
        <w:t>acrylic sheets</w:t>
      </w:r>
      <w:r>
        <w:t xml:space="preserve">, held together with interlocking tabs. The joints were glued with PVC glue, primarily used in the plumbing industry to hold together PVC pipes to make water proof </w:t>
      </w:r>
      <w:commentRangeStart w:id="42"/>
      <w:r>
        <w:t>couplings</w:t>
      </w:r>
      <w:r w:rsidR="00087F52">
        <w:t xml:space="preserve">. </w:t>
      </w:r>
      <w:commentRangeEnd w:id="42"/>
      <w:r w:rsidR="00087F52">
        <w:rPr>
          <w:rStyle w:val="CommentReference"/>
        </w:rPr>
        <w:commentReference w:id="42"/>
      </w:r>
      <w:r w:rsidR="00922973">
        <w:t xml:space="preserve">The gaps that </w:t>
      </w:r>
      <w:proofErr w:type="gramStart"/>
      <w:r w:rsidR="00922973">
        <w:t>still remained</w:t>
      </w:r>
      <w:proofErr w:type="gramEnd"/>
      <w:r w:rsidR="00922973">
        <w:t xml:space="preserve"> were filled with silicone.</w:t>
      </w:r>
    </w:p>
    <w:p w14:paraId="444DB764" w14:textId="28ABD618" w:rsidR="00825908" w:rsidRDefault="00825908" w:rsidP="00825908">
      <w:pPr>
        <w:pStyle w:val="Heading2"/>
      </w:pPr>
      <w:bookmarkStart w:id="43" w:name="_Toc7445629"/>
      <w:commentRangeStart w:id="44"/>
      <w:r>
        <w:t>Top speed</w:t>
      </w:r>
      <w:commentRangeEnd w:id="44"/>
      <w:r>
        <w:rPr>
          <w:rStyle w:val="CommentReference"/>
          <w:rFonts w:asciiTheme="minorHAnsi" w:eastAsiaTheme="minorEastAsia" w:hAnsiTheme="minorHAnsi" w:cstheme="minorBidi"/>
          <w:b w:val="0"/>
          <w:bCs w:val="0"/>
        </w:rPr>
        <w:commentReference w:id="44"/>
      </w:r>
      <w:r w:rsidR="001E1631">
        <w:t xml:space="preserve"> analysis</w:t>
      </w:r>
      <w:bookmarkEnd w:id="43"/>
    </w:p>
    <w:p w14:paraId="63410C97" w14:textId="4782799D" w:rsidR="001E1631" w:rsidRPr="001E1631" w:rsidRDefault="00070D60" w:rsidP="001E1631">
      <w:r>
        <w:t xml:space="preserve">At full </w:t>
      </w:r>
      <w:r w:rsidR="0047071A">
        <w:t>throttle</w:t>
      </w:r>
      <w:r>
        <w:t xml:space="preserve"> in water, </w:t>
      </w:r>
      <w:r w:rsidR="00223D32">
        <w:t xml:space="preserve">duck travelled </w:t>
      </w:r>
      <w:r w:rsidR="00925167">
        <w:t xml:space="preserve">1 meter in </w:t>
      </w:r>
      <w:r w:rsidR="00947354">
        <w:t>5</w:t>
      </w:r>
      <w:r w:rsidR="00925167">
        <w:t xml:space="preserve"> seconds</w:t>
      </w:r>
      <w:r w:rsidR="00947354">
        <w:t>(0.2m/s)</w:t>
      </w:r>
      <w:r w:rsidR="00925167">
        <w:t xml:space="preserve">. This was determined by analysing film footage of the duck in water. </w:t>
      </w:r>
      <w:r>
        <w:t xml:space="preserve"> </w:t>
      </w:r>
      <w:r w:rsidR="000A028B">
        <w:t xml:space="preserve">This is quite slow compared to actual </w:t>
      </w:r>
      <w:r w:rsidR="004F2BA7">
        <w:t xml:space="preserve">Mallard </w:t>
      </w:r>
      <w:r w:rsidR="000A028B">
        <w:t xml:space="preserve">ducks that can travel at </w:t>
      </w:r>
      <w:r w:rsidR="00947354">
        <w:t>a blistering 2.04 m/s. However, when not in a rush, there is a good chance that the mechanical duck would catch up.</w:t>
      </w:r>
    </w:p>
    <w:p w14:paraId="3AFC1E7E" w14:textId="031DFDA3" w:rsidR="003E1378" w:rsidRDefault="00BB5A98" w:rsidP="0088213B">
      <w:pPr>
        <w:pStyle w:val="Heading2"/>
      </w:pPr>
      <w:bookmarkStart w:id="45" w:name="_Toc7445630"/>
      <w:r>
        <w:t>M</w:t>
      </w:r>
      <w:r w:rsidR="003E1378">
        <w:t>otors</w:t>
      </w:r>
      <w:bookmarkEnd w:id="45"/>
    </w:p>
    <w:p w14:paraId="752A95FF" w14:textId="7E1E3236" w:rsidR="003E1378" w:rsidRDefault="003E1378" w:rsidP="00F33BD3">
      <w:r>
        <w:t>The motors used were coupled with potentiometers to allow precise positional control of the feet of the</w:t>
      </w:r>
      <w:r w:rsidR="00F33BD3">
        <w:t xml:space="preserve"> </w:t>
      </w:r>
      <w:r>
        <w:t>duck. The motors</w:t>
      </w:r>
      <w:r w:rsidR="0037109D">
        <w:t xml:space="preserve"> </w:t>
      </w:r>
      <w:r>
        <w:t>+</w:t>
      </w:r>
      <w:r w:rsidR="0037109D">
        <w:t xml:space="preserve"> </w:t>
      </w:r>
      <w:r>
        <w:t xml:space="preserve">potentiometers came in the SG90 servo package that could rotate at </w:t>
      </w:r>
      <w:r w:rsidR="0037109D">
        <w:t>60</w:t>
      </w:r>
      <w:r w:rsidR="002B0C7A">
        <w:t xml:space="preserve"> degrees</w:t>
      </w:r>
      <w:r w:rsidR="0037109D">
        <w:t>/</w:t>
      </w:r>
      <w:r>
        <w:t>0.1</w:t>
      </w:r>
      <w:r w:rsidR="002B0C7A">
        <w:t>s</w:t>
      </w:r>
      <w:r>
        <w:t>. The</w:t>
      </w:r>
      <w:r w:rsidR="00F33BD3">
        <w:t xml:space="preserve"> </w:t>
      </w:r>
      <w:r>
        <w:t>servo had a</w:t>
      </w:r>
      <w:r w:rsidR="00F33BD3">
        <w:t>n</w:t>
      </w:r>
      <w:r>
        <w:t xml:space="preserve"> angular range of 0-180 degrees according to the data sheet. However, in practice, it was</w:t>
      </w:r>
      <w:r w:rsidR="00F33BD3">
        <w:t xml:space="preserve"> </w:t>
      </w:r>
      <w:r>
        <w:t>observed that the range was from 0-150 degrees at most.</w:t>
      </w:r>
    </w:p>
    <w:p w14:paraId="6244245F" w14:textId="77777777" w:rsidR="0088213B" w:rsidRDefault="0088213B" w:rsidP="0088213B">
      <w:pPr>
        <w:pStyle w:val="Heading2"/>
      </w:pPr>
      <w:bookmarkStart w:id="46" w:name="_Toc7445631"/>
      <w:r>
        <w:t>Overheating issues</w:t>
      </w:r>
      <w:bookmarkEnd w:id="46"/>
    </w:p>
    <w:p w14:paraId="6B343A88" w14:textId="75AEB6AF" w:rsidR="0088213B" w:rsidRDefault="0088213B" w:rsidP="0088213B">
      <w:r>
        <w:t>Running the servos at full throttle, at the maximum rotation velocity specified by the servo data sheet, was risky at best. At full speed, the gears tended to overheat and wear out very quickly, in a matter of a 3-4min of continuous running. The damage rendered the servos completely non-functional after such a short time. It is likely that the nylon gears melted and fused together. This is likely</w:t>
      </w:r>
      <w:r w:rsidR="00D869CE">
        <w:t xml:space="preserve"> the cause</w:t>
      </w:r>
      <w:r>
        <w:t xml:space="preserve"> because the servo could not be turned by rotating the shaft without using a large amount of force</w:t>
      </w:r>
      <w:r w:rsidR="00DC1902">
        <w:t xml:space="preserve"> after failure.</w:t>
      </w:r>
    </w:p>
    <w:p w14:paraId="4DB6746F" w14:textId="7571C067" w:rsidR="0088213B" w:rsidRDefault="0088213B" w:rsidP="0088213B">
      <w:proofErr w:type="gramStart"/>
      <w:r>
        <w:t>In order to</w:t>
      </w:r>
      <w:proofErr w:type="gramEnd"/>
      <w:r>
        <w:t xml:space="preserve"> keep maintain the gears, the top speed was limited to 70% of full maximum speed. On a side note, during a testing in the pond, it was noted that the water cooling by immersion (</w:t>
      </w:r>
      <w:proofErr w:type="spellStart"/>
      <w:r>
        <w:t>i.e</w:t>
      </w:r>
      <w:proofErr w:type="spellEnd"/>
      <w:r>
        <w:t xml:space="preserve"> accidental sinking) of the duck did wonders to keep the servo gears cool.</w:t>
      </w:r>
    </w:p>
    <w:p w14:paraId="1A2377E0" w14:textId="3DF4B07D" w:rsidR="002212A9" w:rsidRDefault="002212A9" w:rsidP="0031590C">
      <w:pPr>
        <w:pStyle w:val="Heading2"/>
        <w:rPr>
          <w:noProof/>
        </w:rPr>
      </w:pPr>
      <w:bookmarkStart w:id="47" w:name="_Toc7445632"/>
      <w:r>
        <w:t xml:space="preserve">Aesthetics </w:t>
      </w:r>
      <w:r w:rsidR="00EF4381">
        <w:t>and buoyancy</w:t>
      </w:r>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7531"/>
      </w:tblGrid>
      <w:tr w:rsidR="002212A9" w14:paraId="75D810A8" w14:textId="77777777" w:rsidTr="00EB5455">
        <w:tc>
          <w:tcPr>
            <w:tcW w:w="4508" w:type="dxa"/>
          </w:tcPr>
          <w:p w14:paraId="0EE836D7" w14:textId="77777777" w:rsidR="001412DB" w:rsidRDefault="002212A9" w:rsidP="001412DB">
            <w:pPr>
              <w:keepNext/>
              <w:jc w:val="center"/>
            </w:pPr>
            <w:r>
              <w:rPr>
                <w:noProof/>
              </w:rPr>
              <w:drawing>
                <wp:inline distT="0" distB="0" distL="0" distR="0" wp14:anchorId="4AC1C264" wp14:editId="064B5724">
                  <wp:extent cx="3144200" cy="1768569"/>
                  <wp:effectExtent l="1905"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162332" cy="1778768"/>
                          </a:xfrm>
                          <a:prstGeom prst="rect">
                            <a:avLst/>
                          </a:prstGeom>
                          <a:noFill/>
                          <a:ln>
                            <a:noFill/>
                          </a:ln>
                        </pic:spPr>
                      </pic:pic>
                    </a:graphicData>
                  </a:graphic>
                </wp:inline>
              </w:drawing>
            </w:r>
          </w:p>
          <w:p w14:paraId="5DBA9A26" w14:textId="3F34E766" w:rsidR="002212A9" w:rsidRDefault="001412DB" w:rsidP="001412DB">
            <w:pPr>
              <w:pStyle w:val="Caption"/>
              <w:jc w:val="center"/>
            </w:pPr>
            <w:r>
              <w:t xml:space="preserve">Figure </w:t>
            </w:r>
            <w:r>
              <w:fldChar w:fldCharType="begin"/>
            </w:r>
            <w:r>
              <w:instrText xml:space="preserve"> SEQ Figure \* ARABIC </w:instrText>
            </w:r>
            <w:r>
              <w:fldChar w:fldCharType="separate"/>
            </w:r>
            <w:r w:rsidR="00D61503">
              <w:rPr>
                <w:noProof/>
              </w:rPr>
              <w:t>18</w:t>
            </w:r>
            <w:r>
              <w:fldChar w:fldCharType="end"/>
            </w:r>
            <w:r>
              <w:t>: packed in electronics</w:t>
            </w:r>
          </w:p>
        </w:tc>
        <w:tc>
          <w:tcPr>
            <w:tcW w:w="4508" w:type="dxa"/>
          </w:tcPr>
          <w:p w14:paraId="7DE9264C" w14:textId="77777777" w:rsidR="001412DB" w:rsidRDefault="00EF4381" w:rsidP="001412DB">
            <w:pPr>
              <w:keepNext/>
            </w:pPr>
            <w:r>
              <w:rPr>
                <w:noProof/>
              </w:rPr>
              <w:drawing>
                <wp:inline distT="0" distB="0" distL="0" distR="0" wp14:anchorId="0AFA11AA" wp14:editId="31CE0501">
                  <wp:extent cx="4765963" cy="268016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7129" cy="2686440"/>
                          </a:xfrm>
                          <a:prstGeom prst="rect">
                            <a:avLst/>
                          </a:prstGeom>
                          <a:noFill/>
                          <a:ln>
                            <a:noFill/>
                          </a:ln>
                        </pic:spPr>
                      </pic:pic>
                    </a:graphicData>
                  </a:graphic>
                </wp:inline>
              </w:drawing>
            </w:r>
          </w:p>
          <w:p w14:paraId="5AB89279" w14:textId="03F55031" w:rsidR="002212A9" w:rsidRDefault="001412DB" w:rsidP="001412DB">
            <w:pPr>
              <w:pStyle w:val="Caption"/>
            </w:pPr>
            <w:r>
              <w:t xml:space="preserve">Figure </w:t>
            </w:r>
            <w:r>
              <w:fldChar w:fldCharType="begin"/>
            </w:r>
            <w:r>
              <w:instrText xml:space="preserve"> SEQ Figure \* ARABIC </w:instrText>
            </w:r>
            <w:r>
              <w:fldChar w:fldCharType="separate"/>
            </w:r>
            <w:r w:rsidR="00D61503">
              <w:rPr>
                <w:noProof/>
              </w:rPr>
              <w:t>19</w:t>
            </w:r>
            <w:r>
              <w:fldChar w:fldCharType="end"/>
            </w:r>
            <w:r>
              <w:t>: float test</w:t>
            </w:r>
          </w:p>
        </w:tc>
      </w:tr>
    </w:tbl>
    <w:p w14:paraId="7D040207" w14:textId="77777777" w:rsidR="002212A9" w:rsidRPr="004A6B5E" w:rsidRDefault="002212A9" w:rsidP="002212A9"/>
    <w:p w14:paraId="1DCEB045" w14:textId="77777777" w:rsidR="002212A9" w:rsidRDefault="002212A9" w:rsidP="002212A9">
      <w:r>
        <w:t>A machine that paddles like a duck but does not look like a duck will not be accepted as a fellow duck. Therefore, an enclosure that has the appearance of a duck was used to hide away all the electronics and mechanical system. The enclosure is sold as a duck decoy: a figurine of a duck used by duck hunters to invite other ducks to the pond so that they can be shot.</w:t>
      </w:r>
    </w:p>
    <w:p w14:paraId="1D4D05EF" w14:textId="77777777" w:rsidR="002212A9" w:rsidRDefault="002212A9" w:rsidP="002212A9">
      <w:r>
        <w:t xml:space="preserve">These duck decoys were very suitable for this project because they naturally float and have a ballast </w:t>
      </w:r>
      <w:commentRangeStart w:id="48"/>
      <w:r>
        <w:t xml:space="preserve">built in, providing stability from capsizing. The ballast is a bar at the bottom of the duck, filled with sand. </w:t>
      </w:r>
      <w:commentRangeEnd w:id="48"/>
      <w:r>
        <w:rPr>
          <w:rStyle w:val="CommentReference"/>
        </w:rPr>
        <w:commentReference w:id="48"/>
      </w:r>
    </w:p>
    <w:p w14:paraId="6C060AB1" w14:textId="6F238D30" w:rsidR="00147782" w:rsidRDefault="002212A9" w:rsidP="00147782">
      <w:r>
        <w:t xml:space="preserve">The decoy comes fully pond-worthy, completely sealed and water proofed and painted. The material is likely to be High Density Poly </w:t>
      </w:r>
      <w:proofErr w:type="gramStart"/>
      <w:r>
        <w:t>Ethylene(</w:t>
      </w:r>
      <w:proofErr w:type="gramEnd"/>
      <w:r>
        <w:t xml:space="preserve">HDPE), around 2mm thick and injection moulded. The material could be easily cut with a Stanley knife, allowing the back to be opened, slots cut for the legs and electronics fit in. </w:t>
      </w:r>
    </w:p>
    <w:p w14:paraId="41EC6C37" w14:textId="420D8666" w:rsidR="00EF4381" w:rsidRDefault="00EF4381" w:rsidP="00147782">
      <w:r>
        <w:t xml:space="preserve">All components were fit into the duck to determine if it would float prior to creating the cuts </w:t>
      </w:r>
      <w:r w:rsidR="001412DB">
        <w:t xml:space="preserve">to allow the feet to stick out of the bottom of the decoy. </w:t>
      </w:r>
      <w:proofErr w:type="gramStart"/>
      <w:r w:rsidR="001412DB">
        <w:t>In order to</w:t>
      </w:r>
      <w:proofErr w:type="gramEnd"/>
      <w:r w:rsidR="001412DB">
        <w:t xml:space="preserve"> keep in the duck buoyant, </w:t>
      </w:r>
      <w:r w:rsidR="00A564C9">
        <w:t xml:space="preserve">all the air pockets were filled with </w:t>
      </w:r>
      <w:r w:rsidR="00BB238A">
        <w:t>expanded polystyrene</w:t>
      </w:r>
      <w:r w:rsidR="00A564C9">
        <w:t xml:space="preserve"> in order to keep the duck buoyant. </w:t>
      </w:r>
    </w:p>
    <w:p w14:paraId="7DC949C0" w14:textId="7CE15851" w:rsidR="003E1378" w:rsidRDefault="003E1378" w:rsidP="00147782">
      <w:pPr>
        <w:pStyle w:val="Heading1"/>
      </w:pPr>
      <w:bookmarkStart w:id="49" w:name="_Toc7445633"/>
      <w:r>
        <w:t>Software</w:t>
      </w:r>
      <w:bookmarkEnd w:id="49"/>
    </w:p>
    <w:p w14:paraId="2E1F3D2B" w14:textId="77777777" w:rsidR="003E1378" w:rsidRDefault="003E1378" w:rsidP="00F33BD3">
      <w:r>
        <w:t>The duck is a simple state machine. It is either turning left, turning right or moving forward. Each state</w:t>
      </w:r>
      <w:r w:rsidR="00F33BD3">
        <w:t xml:space="preserve"> </w:t>
      </w:r>
      <w:r>
        <w:t>has a velocity associated with it. For example, the moving forward state can have a velocity of 0 where</w:t>
      </w:r>
      <w:r w:rsidR="00F33BD3">
        <w:t xml:space="preserve"> </w:t>
      </w:r>
      <w:r>
        <w:t>it is not moving.</w:t>
      </w:r>
    </w:p>
    <w:p w14:paraId="7F7A5C2E" w14:textId="38E7F811" w:rsidR="003E1378" w:rsidRDefault="003E1378" w:rsidP="00F33BD3">
      <w:r>
        <w:t>The program reads the value of the 2 channels from the radio receiver every 20ms and changes it</w:t>
      </w:r>
      <w:r w:rsidR="00F33BD3">
        <w:t xml:space="preserve"> </w:t>
      </w:r>
      <w:r>
        <w:t>state according to the information received.</w:t>
      </w:r>
    </w:p>
    <w:p w14:paraId="36246AD6" w14:textId="3FA75D5D" w:rsidR="00B169AF" w:rsidRDefault="00B169AF" w:rsidP="00B169AF">
      <w:pPr>
        <w:pStyle w:val="Heading3"/>
      </w:pPr>
      <w:bookmarkStart w:id="50" w:name="_Toc7445634"/>
      <w:r>
        <w:t>Circular buffer</w:t>
      </w:r>
      <w:bookmarkEnd w:id="50"/>
    </w:p>
    <w:p w14:paraId="518B5B4D" w14:textId="77777777" w:rsidR="00D45A37" w:rsidRDefault="00A863F2" w:rsidP="00D45A37">
      <w:pPr>
        <w:keepNext/>
      </w:pPr>
      <w:r>
        <w:rPr>
          <w:noProof/>
        </w:rPr>
        <w:drawing>
          <wp:inline distT="0" distB="0" distL="0" distR="0" wp14:anchorId="17AA895E" wp14:editId="33E85509">
            <wp:extent cx="5780750" cy="3038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424" cy="3044085"/>
                    </a:xfrm>
                    <a:prstGeom prst="rect">
                      <a:avLst/>
                    </a:prstGeom>
                    <a:noFill/>
                  </pic:spPr>
                </pic:pic>
              </a:graphicData>
            </a:graphic>
          </wp:inline>
        </w:drawing>
      </w:r>
    </w:p>
    <w:p w14:paraId="12B5849E" w14:textId="6CCE394B" w:rsidR="00173F68" w:rsidRPr="00173F68" w:rsidRDefault="00D45A37" w:rsidP="00D45A37">
      <w:pPr>
        <w:pStyle w:val="Caption"/>
      </w:pPr>
      <w:bookmarkStart w:id="51" w:name="_Ref7442778"/>
      <w:r>
        <w:t xml:space="preserve">Figure </w:t>
      </w:r>
      <w:r>
        <w:fldChar w:fldCharType="begin"/>
      </w:r>
      <w:r>
        <w:instrText xml:space="preserve"> SEQ Figure \* ARABIC </w:instrText>
      </w:r>
      <w:r>
        <w:fldChar w:fldCharType="separate"/>
      </w:r>
      <w:r w:rsidR="00D61503">
        <w:rPr>
          <w:noProof/>
        </w:rPr>
        <w:t>20</w:t>
      </w:r>
      <w:r>
        <w:fldChar w:fldCharType="end"/>
      </w:r>
      <w:bookmarkEnd w:id="51"/>
      <w:r>
        <w:t>: Illustration of the circular buffer</w:t>
      </w:r>
    </w:p>
    <w:p w14:paraId="56DFC9C4" w14:textId="76E769DA" w:rsidR="003879FE" w:rsidRDefault="005B3AD2" w:rsidP="00F33BD3">
      <w:r>
        <w:t xml:space="preserve">The </w:t>
      </w:r>
      <w:r w:rsidR="00053E78">
        <w:t xml:space="preserve">angular positions </w:t>
      </w:r>
      <w:r w:rsidR="00D04304">
        <w:t>for</w:t>
      </w:r>
      <w:r w:rsidR="00053E78">
        <w:t xml:space="preserve"> each servo </w:t>
      </w:r>
      <w:r w:rsidR="007D36CC">
        <w:t>were</w:t>
      </w:r>
      <w:r w:rsidR="00053E78">
        <w:t xml:space="preserve"> stored in a circular buffer.</w:t>
      </w:r>
      <w:r w:rsidR="00A863F2">
        <w:t xml:space="preserve"> </w:t>
      </w:r>
      <w:r w:rsidR="007D36CC">
        <w:t xml:space="preserve">With each </w:t>
      </w:r>
      <w:r w:rsidR="00D04304">
        <w:t xml:space="preserve">leg </w:t>
      </w:r>
      <w:r w:rsidR="007D36CC">
        <w:t xml:space="preserve">stroke, the servo would go through that sequence of </w:t>
      </w:r>
      <w:r w:rsidR="00795218">
        <w:t xml:space="preserve">angular </w:t>
      </w:r>
      <w:r w:rsidR="00D04304">
        <w:t>positions (</w:t>
      </w:r>
      <w:r w:rsidR="003879FE">
        <w:t xml:space="preserve">see </w:t>
      </w:r>
      <w:r w:rsidR="003879FE">
        <w:fldChar w:fldCharType="begin"/>
      </w:r>
      <w:r w:rsidR="003879FE">
        <w:instrText xml:space="preserve"> REF _Ref7442778 \h </w:instrText>
      </w:r>
      <w:r w:rsidR="003879FE">
        <w:fldChar w:fldCharType="separate"/>
      </w:r>
      <w:r w:rsidR="00D61503">
        <w:t xml:space="preserve">Figure </w:t>
      </w:r>
      <w:r w:rsidR="00D61503">
        <w:rPr>
          <w:noProof/>
        </w:rPr>
        <w:t>20</w:t>
      </w:r>
      <w:r w:rsidR="003879FE">
        <w:fldChar w:fldCharType="end"/>
      </w:r>
      <w:r w:rsidR="003879FE">
        <w:t>)</w:t>
      </w:r>
      <w:r w:rsidR="00795218">
        <w:t xml:space="preserve">. </w:t>
      </w:r>
      <w:r w:rsidR="00D0249B">
        <w:t>When it reache</w:t>
      </w:r>
      <w:r w:rsidR="00D04304">
        <w:t>s</w:t>
      </w:r>
      <w:r w:rsidR="00D0249B">
        <w:t xml:space="preserve"> the end of the sequence, it would </w:t>
      </w:r>
      <w:r w:rsidR="00945A5E">
        <w:t>return</w:t>
      </w:r>
      <w:r w:rsidR="00D0249B">
        <w:t xml:space="preserve"> to the first angular value. </w:t>
      </w:r>
      <w:r w:rsidR="004C3D69">
        <w:t>The pointer jumped to the position in regular time intervals</w:t>
      </w:r>
      <w:r w:rsidR="004144B4">
        <w:t xml:space="preserve"> and sent that positional information to the servos. </w:t>
      </w:r>
      <w:proofErr w:type="gramStart"/>
      <w:r w:rsidR="00D45A37">
        <w:t>In order to</w:t>
      </w:r>
      <w:proofErr w:type="gramEnd"/>
      <w:r w:rsidR="00D45A37">
        <w:t xml:space="preserve"> </w:t>
      </w:r>
      <w:r w:rsidR="00C26B7A">
        <w:t>make the servo rotate faster, the pointer would skip</w:t>
      </w:r>
      <w:r w:rsidR="00575959">
        <w:t xml:space="preserve"> some angle instructions in the buffer</w:t>
      </w:r>
      <w:r w:rsidR="003879FE">
        <w:t>, thus making larger angular steps in the same time period.</w:t>
      </w:r>
    </w:p>
    <w:p w14:paraId="5CF7481D" w14:textId="2176A8F6" w:rsidR="00627145" w:rsidRDefault="0013427C" w:rsidP="003879FE">
      <w:pPr>
        <w:pStyle w:val="Heading3"/>
      </w:pPr>
      <w:r>
        <w:t xml:space="preserve"> </w:t>
      </w:r>
      <w:bookmarkStart w:id="52" w:name="_Toc7445635"/>
      <w:r w:rsidR="00126229">
        <w:t>Version control</w:t>
      </w:r>
      <w:bookmarkEnd w:id="52"/>
    </w:p>
    <w:p w14:paraId="26277330" w14:textId="0982CB45" w:rsidR="00126229" w:rsidRPr="00126229" w:rsidRDefault="00126229" w:rsidP="00126229">
      <w:r>
        <w:t xml:space="preserve">Git was used throughout for version </w:t>
      </w:r>
      <w:proofErr w:type="gramStart"/>
      <w:r>
        <w:t>control, and</w:t>
      </w:r>
      <w:proofErr w:type="gramEnd"/>
      <w:r>
        <w:t xml:space="preserve"> hosted on </w:t>
      </w:r>
      <w:proofErr w:type="spellStart"/>
      <w:r>
        <w:t>Github</w:t>
      </w:r>
      <w:proofErr w:type="spellEnd"/>
      <w:r>
        <w:t>.</w:t>
      </w:r>
      <w:r w:rsidR="003230CC">
        <w:t xml:space="preserve"> All the software can be found here: </w:t>
      </w:r>
      <w:hyperlink r:id="rId40" w:history="1">
        <w:r w:rsidR="003230CC">
          <w:rPr>
            <w:rStyle w:val="Hyperlink"/>
          </w:rPr>
          <w:t>https://github.com/MedadRufus/Mechanical-duck-design/tree/master/Software/Final%20Duck%20Code</w:t>
        </w:r>
      </w:hyperlink>
    </w:p>
    <w:p w14:paraId="1FAE840A" w14:textId="3E5051D1" w:rsidR="007927DE" w:rsidRDefault="007927DE" w:rsidP="0079724D">
      <w:pPr>
        <w:pStyle w:val="Heading1"/>
      </w:pPr>
      <w:bookmarkStart w:id="53" w:name="_Toc7445636"/>
      <w:r>
        <w:t>Conclusion</w:t>
      </w:r>
      <w:bookmarkEnd w:id="53"/>
    </w:p>
    <w:p w14:paraId="2A5F897B" w14:textId="3E68AB27" w:rsidR="0079724D" w:rsidRDefault="0079724D" w:rsidP="0079724D">
      <w:r>
        <w:t xml:space="preserve">This project was a very important stepping stone to develop working devices that can perform when needed. The experience of sourcing for parts, designing the duck, assembling everything was massively rewarding. </w:t>
      </w:r>
    </w:p>
    <w:p w14:paraId="507ADF64" w14:textId="5DDFE2EC" w:rsidR="00115A30" w:rsidRPr="0079724D" w:rsidRDefault="00115A30" w:rsidP="0079724D">
      <w:r>
        <w:rPr>
          <w:noProof/>
        </w:rPr>
        <w:drawing>
          <wp:inline distT="0" distB="0" distL="0" distR="0" wp14:anchorId="6E9B19E4" wp14:editId="3BB89ACF">
            <wp:extent cx="6645910" cy="37373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7358"/>
                    </a:xfrm>
                    <a:prstGeom prst="rect">
                      <a:avLst/>
                    </a:prstGeom>
                    <a:noFill/>
                    <a:ln>
                      <a:noFill/>
                    </a:ln>
                  </pic:spPr>
                </pic:pic>
              </a:graphicData>
            </a:graphic>
          </wp:inline>
        </w:drawing>
      </w:r>
    </w:p>
    <w:p w14:paraId="612FEB2F" w14:textId="77777777" w:rsidR="003E1378" w:rsidRDefault="003E1378" w:rsidP="00F33BD3">
      <w:pPr>
        <w:pStyle w:val="Heading1"/>
      </w:pPr>
      <w:bookmarkStart w:id="54" w:name="_Toc7445637"/>
      <w:r>
        <w:t>Acknowledgements</w:t>
      </w:r>
      <w:bookmarkEnd w:id="54"/>
    </w:p>
    <w:p w14:paraId="755819B6" w14:textId="291660CF" w:rsidR="007927DE" w:rsidRDefault="003E1378" w:rsidP="005A2788">
      <w:r>
        <w:t>I owe my sincere thanks to Richard Ibbotson, Hacker in Residence in the Imperial College Advanced</w:t>
      </w:r>
      <w:r w:rsidR="005A2788">
        <w:t xml:space="preserve"> </w:t>
      </w:r>
      <w:r>
        <w:t>Hackspace for helping me trouble shoot the electronics, get the electronics water proofed and for his help</w:t>
      </w:r>
      <w:r w:rsidR="005A2788">
        <w:t xml:space="preserve"> </w:t>
      </w:r>
      <w:r>
        <w:t>in general. Brilliant Engineer.</w:t>
      </w:r>
    </w:p>
    <w:p w14:paraId="5BA2560C" w14:textId="77777777" w:rsidR="00401E93" w:rsidRDefault="00401E93" w:rsidP="00050E14">
      <w:pPr>
        <w:sectPr w:rsidR="00401E93" w:rsidSect="009C3F97">
          <w:footerReference w:type="default" r:id="rId42"/>
          <w:pgSz w:w="11906" w:h="16838"/>
          <w:pgMar w:top="720" w:right="720" w:bottom="720" w:left="720" w:header="708" w:footer="708" w:gutter="0"/>
          <w:pgNumType w:start="0"/>
          <w:cols w:space="708"/>
          <w:titlePg/>
          <w:docGrid w:linePitch="360"/>
        </w:sectPr>
      </w:pPr>
    </w:p>
    <w:p w14:paraId="0E3A0FD1" w14:textId="350CC540" w:rsidR="0076282B" w:rsidRDefault="003D0DD0" w:rsidP="0076282B">
      <w:pPr>
        <w:pStyle w:val="Heading1"/>
      </w:pPr>
      <w:bookmarkStart w:id="55" w:name="_Ref7192709"/>
      <w:bookmarkStart w:id="56" w:name="_Toc7445638"/>
      <w:r>
        <w:rPr>
          <w:noProof/>
        </w:rPr>
        <w:drawing>
          <wp:anchor distT="0" distB="0" distL="114300" distR="114300" simplePos="0" relativeHeight="251661312" behindDoc="1" locked="0" layoutInCell="1" allowOverlap="1" wp14:anchorId="2DA0EB7F" wp14:editId="70923F0B">
            <wp:simplePos x="0" y="0"/>
            <wp:positionH relativeFrom="page">
              <wp:align>left</wp:align>
            </wp:positionH>
            <wp:positionV relativeFrom="paragraph">
              <wp:posOffset>198492</wp:posOffset>
            </wp:positionV>
            <wp:extent cx="14450291" cy="10216777"/>
            <wp:effectExtent l="0" t="0" r="889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50291" cy="10216777"/>
                    </a:xfrm>
                    <a:prstGeom prst="rect">
                      <a:avLst/>
                    </a:prstGeom>
                  </pic:spPr>
                </pic:pic>
              </a:graphicData>
            </a:graphic>
            <wp14:sizeRelH relativeFrom="margin">
              <wp14:pctWidth>0</wp14:pctWidth>
            </wp14:sizeRelH>
            <wp14:sizeRelV relativeFrom="margin">
              <wp14:pctHeight>0</wp14:pctHeight>
            </wp14:sizeRelV>
          </wp:anchor>
        </w:drawing>
      </w:r>
      <w:r w:rsidR="0076282B">
        <w:t>Appendix A</w:t>
      </w:r>
      <w:bookmarkEnd w:id="55"/>
      <w:bookmarkEnd w:id="56"/>
    </w:p>
    <w:p w14:paraId="044BA844" w14:textId="025B2201" w:rsidR="00B54345" w:rsidRDefault="009E7BD5" w:rsidP="009E7BD5">
      <w:pPr>
        <w:pStyle w:val="Caption"/>
      </w:pPr>
      <w:bookmarkStart w:id="57" w:name="_Ref7192727"/>
      <w:r>
        <w:t xml:space="preserve">Figure </w:t>
      </w:r>
      <w:r>
        <w:fldChar w:fldCharType="begin"/>
      </w:r>
      <w:r>
        <w:instrText xml:space="preserve"> SEQ Figure \* ARABIC </w:instrText>
      </w:r>
      <w:r>
        <w:fldChar w:fldCharType="separate"/>
      </w:r>
      <w:r w:rsidR="00D61503">
        <w:rPr>
          <w:noProof/>
        </w:rPr>
        <w:t>21</w:t>
      </w:r>
      <w:r>
        <w:fldChar w:fldCharType="end"/>
      </w:r>
      <w:bookmarkEnd w:id="57"/>
      <w:r>
        <w:t>: Circuit diagram of all electrical components</w:t>
      </w:r>
    </w:p>
    <w:p w14:paraId="1070C1C5" w14:textId="77777777" w:rsidR="00B54345" w:rsidRDefault="00B54345">
      <w:pPr>
        <w:rPr>
          <w:b/>
          <w:bCs/>
          <w:sz w:val="18"/>
          <w:szCs w:val="18"/>
        </w:rPr>
      </w:pPr>
      <w:r>
        <w:br w:type="page"/>
      </w:r>
    </w:p>
    <w:p w14:paraId="5C534647" w14:textId="3769CB1B" w:rsidR="00667D1D" w:rsidRDefault="000615A5">
      <w:pPr>
        <w:rPr>
          <w:b/>
          <w:bCs/>
          <w:noProof/>
          <w:sz w:val="18"/>
          <w:szCs w:val="18"/>
        </w:rPr>
      </w:pPr>
      <w:r>
        <w:rPr>
          <w:noProof/>
        </w:rPr>
        <w:drawing>
          <wp:anchor distT="0" distB="0" distL="114300" distR="114300" simplePos="0" relativeHeight="251670528" behindDoc="1" locked="0" layoutInCell="1" allowOverlap="1" wp14:anchorId="1B83910E" wp14:editId="045B35F2">
            <wp:simplePos x="0" y="0"/>
            <wp:positionH relativeFrom="margin">
              <wp:align>right</wp:align>
            </wp:positionH>
            <wp:positionV relativeFrom="paragraph">
              <wp:posOffset>-332105</wp:posOffset>
            </wp:positionV>
            <wp:extent cx="14897422" cy="1054159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97422" cy="10541597"/>
                    </a:xfrm>
                    <a:prstGeom prst="rect">
                      <a:avLst/>
                    </a:prstGeom>
                    <a:noFill/>
                    <a:ln>
                      <a:noFill/>
                    </a:ln>
                  </pic:spPr>
                </pic:pic>
              </a:graphicData>
            </a:graphic>
          </wp:anchor>
        </w:drawing>
      </w:r>
    </w:p>
    <w:p w14:paraId="25BDC450" w14:textId="6013A163" w:rsidR="00667D1D" w:rsidRDefault="00AE00AF">
      <w:pPr>
        <w:rPr>
          <w:b/>
          <w:bCs/>
          <w:sz w:val="18"/>
          <w:szCs w:val="18"/>
        </w:rPr>
      </w:pPr>
      <w:r>
        <w:rPr>
          <w:noProof/>
        </w:rPr>
        <w:drawing>
          <wp:anchor distT="0" distB="0" distL="114300" distR="114300" simplePos="0" relativeHeight="251667456" behindDoc="1" locked="0" layoutInCell="1" allowOverlap="1" wp14:anchorId="787AF930" wp14:editId="6C234C6C">
            <wp:simplePos x="0" y="0"/>
            <wp:positionH relativeFrom="margin">
              <wp:align>right</wp:align>
            </wp:positionH>
            <wp:positionV relativeFrom="paragraph">
              <wp:posOffset>-374073</wp:posOffset>
            </wp:positionV>
            <wp:extent cx="14883568" cy="10531794"/>
            <wp:effectExtent l="0" t="0" r="0" b="31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83568" cy="10531794"/>
                    </a:xfrm>
                    <a:prstGeom prst="rect">
                      <a:avLst/>
                    </a:prstGeom>
                    <a:noFill/>
                    <a:ln>
                      <a:noFill/>
                    </a:ln>
                  </pic:spPr>
                </pic:pic>
              </a:graphicData>
            </a:graphic>
          </wp:anchor>
        </w:drawing>
      </w:r>
      <w:r w:rsidR="00667D1D">
        <w:br w:type="page"/>
      </w:r>
    </w:p>
    <w:p w14:paraId="42199B02" w14:textId="38F80BAD" w:rsidR="00947BB1" w:rsidRDefault="00947BB1">
      <w:r>
        <w:rPr>
          <w:noProof/>
        </w:rPr>
        <w:drawing>
          <wp:anchor distT="0" distB="0" distL="114300" distR="114300" simplePos="0" relativeHeight="251668480" behindDoc="1" locked="0" layoutInCell="1" allowOverlap="1" wp14:anchorId="19C67123" wp14:editId="281F8FE7">
            <wp:simplePos x="0" y="0"/>
            <wp:positionH relativeFrom="margin">
              <wp:posOffset>-674402</wp:posOffset>
            </wp:positionH>
            <wp:positionV relativeFrom="paragraph">
              <wp:posOffset>-526473</wp:posOffset>
            </wp:positionV>
            <wp:extent cx="15153961" cy="10723127"/>
            <wp:effectExtent l="0" t="0" r="0" b="254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61644" cy="10728563"/>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946A0E8" w14:textId="62032162" w:rsidR="00781B16" w:rsidRDefault="00781B16">
      <w:r>
        <w:rPr>
          <w:noProof/>
        </w:rPr>
        <w:drawing>
          <wp:anchor distT="0" distB="0" distL="114300" distR="114300" simplePos="0" relativeHeight="251671552" behindDoc="1" locked="0" layoutInCell="1" allowOverlap="1" wp14:anchorId="5B5E9715" wp14:editId="258D1357">
            <wp:simplePos x="0" y="0"/>
            <wp:positionH relativeFrom="page">
              <wp:posOffset>-248920</wp:posOffset>
            </wp:positionH>
            <wp:positionV relativeFrom="paragraph">
              <wp:posOffset>-457200</wp:posOffset>
            </wp:positionV>
            <wp:extent cx="15252040" cy="10792691"/>
            <wp:effectExtent l="0" t="0" r="762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52040" cy="10792691"/>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EE4B9DA" w14:textId="3F3C8A8C" w:rsidR="0053202B" w:rsidRDefault="00F11701">
      <w:r>
        <w:rPr>
          <w:noProof/>
        </w:rPr>
        <w:drawing>
          <wp:anchor distT="0" distB="0" distL="114300" distR="114300" simplePos="0" relativeHeight="251669504" behindDoc="1" locked="0" layoutInCell="1" allowOverlap="1" wp14:anchorId="52E7487F" wp14:editId="03F6A886">
            <wp:simplePos x="0" y="0"/>
            <wp:positionH relativeFrom="page">
              <wp:posOffset>-206837</wp:posOffset>
            </wp:positionH>
            <wp:positionV relativeFrom="paragraph">
              <wp:posOffset>-453275</wp:posOffset>
            </wp:positionV>
            <wp:extent cx="15192960" cy="10750723"/>
            <wp:effectExtent l="0" t="0" r="952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92960" cy="10750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419E3" w14:textId="0D70E637" w:rsidR="0076282B" w:rsidRPr="0076282B" w:rsidRDefault="0076282B" w:rsidP="00947BB1"/>
    <w:sectPr w:rsidR="0076282B" w:rsidRPr="0076282B" w:rsidSect="00401E93">
      <w:pgSz w:w="23811" w:h="16838" w:orient="landscape" w:code="8"/>
      <w:pgMar w:top="720" w:right="720" w:bottom="720" w:left="72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Newman, Medad" w:date="2019-04-27T18:37:00Z" w:initials="NM">
    <w:p w14:paraId="5BC91D10" w14:textId="085330F5" w:rsidR="009D6E10" w:rsidRDefault="009D6E10">
      <w:pPr>
        <w:pStyle w:val="CommentText"/>
      </w:pPr>
      <w:r>
        <w:rPr>
          <w:rStyle w:val="CommentReference"/>
        </w:rPr>
        <w:annotationRef/>
      </w:r>
      <w:r>
        <w:t>Put proper picture here</w:t>
      </w:r>
    </w:p>
  </w:comment>
  <w:comment w:id="11" w:author="Newman, Medad" w:date="2019-04-24T22:02:00Z" w:initials="NM">
    <w:p w14:paraId="779CA593" w14:textId="4F9A910B" w:rsidR="00DC1902" w:rsidRDefault="00DC1902">
      <w:pPr>
        <w:pStyle w:val="CommentText"/>
      </w:pPr>
      <w:r>
        <w:rPr>
          <w:rStyle w:val="CommentReference"/>
        </w:rPr>
        <w:annotationRef/>
      </w:r>
      <w:r>
        <w:t>Put a block diagram of the system here</w:t>
      </w:r>
    </w:p>
  </w:comment>
  <w:comment w:id="16" w:author="Newman, Medad" w:date="2019-04-24T22:04:00Z" w:initials="NM">
    <w:p w14:paraId="08B3A954" w14:textId="46A23A33" w:rsidR="00DC1902" w:rsidRPr="00EE1D22" w:rsidRDefault="00DC1902" w:rsidP="00EE1D22">
      <w:r>
        <w:rPr>
          <w:rStyle w:val="CommentReference"/>
        </w:rPr>
        <w:annotationRef/>
      </w:r>
      <w:r>
        <w:t>Max is 2 amps</w:t>
      </w:r>
    </w:p>
    <w:p w14:paraId="7486B6C6" w14:textId="6F1EB932" w:rsidR="00DC1902" w:rsidRDefault="00DC1902">
      <w:pPr>
        <w:pStyle w:val="CommentText"/>
      </w:pPr>
    </w:p>
  </w:comment>
  <w:comment w:id="18" w:author="Newman, Medad" w:date="2019-04-25T16:11:00Z" w:initials="MN">
    <w:p w14:paraId="59C12577" w14:textId="56BC6EFB" w:rsidR="00DC1902" w:rsidRDefault="00DC1902">
      <w:pPr>
        <w:pStyle w:val="CommentText"/>
      </w:pPr>
      <w:r>
        <w:rPr>
          <w:rStyle w:val="CommentReference"/>
        </w:rPr>
        <w:annotationRef/>
      </w:r>
      <w:r w:rsidRPr="00FC22B0">
        <w:rPr>
          <w:rFonts w:ascii="Arial" w:hAnsi="Arial" w:cs="Arial"/>
          <w:b/>
          <w:bCs/>
          <w:color w:val="000000"/>
          <w:sz w:val="21"/>
          <w:szCs w:val="21"/>
          <w:shd w:val="clear" w:color="auto" w:fill="FFFFFF"/>
        </w:rPr>
        <w:t>Specs:</w:t>
      </w:r>
      <w:r w:rsidRPr="00FC22B0">
        <w:rPr>
          <w:rFonts w:ascii="Arial" w:hAnsi="Arial" w:cs="Arial"/>
          <w:color w:val="000000"/>
          <w:sz w:val="21"/>
          <w:szCs w:val="21"/>
        </w:rPr>
        <w:br/>
      </w:r>
      <w:r w:rsidRPr="00FC22B0">
        <w:rPr>
          <w:rFonts w:ascii="Arial" w:hAnsi="Arial" w:cs="Arial"/>
          <w:color w:val="000000"/>
          <w:sz w:val="21"/>
          <w:szCs w:val="21"/>
          <w:shd w:val="clear" w:color="auto" w:fill="FFFFFF"/>
        </w:rPr>
        <w:t>Channels: </w:t>
      </w:r>
      <w:r w:rsidRPr="00FC22B0">
        <w:rPr>
          <w:rFonts w:ascii="Arial" w:hAnsi="Arial" w:cs="Arial"/>
          <w:b/>
          <w:bCs/>
          <w:color w:val="000000"/>
          <w:sz w:val="21"/>
          <w:szCs w:val="21"/>
          <w:shd w:val="clear" w:color="auto" w:fill="FFFFFF"/>
        </w:rPr>
        <w:t>6</w:t>
      </w:r>
      <w:r w:rsidRPr="00FC22B0">
        <w:rPr>
          <w:rFonts w:ascii="Arial" w:hAnsi="Arial" w:cs="Arial"/>
          <w:color w:val="000000"/>
          <w:sz w:val="21"/>
          <w:szCs w:val="21"/>
        </w:rPr>
        <w:br/>
      </w:r>
      <w:r w:rsidRPr="00FC22B0">
        <w:rPr>
          <w:rFonts w:ascii="Arial" w:hAnsi="Arial" w:cs="Arial"/>
          <w:color w:val="000000"/>
          <w:sz w:val="21"/>
          <w:szCs w:val="21"/>
          <w:shd w:val="clear" w:color="auto" w:fill="FFFFFF"/>
        </w:rPr>
        <w:t>Frequency band: </w:t>
      </w:r>
      <w:r w:rsidRPr="00FC22B0">
        <w:rPr>
          <w:rFonts w:ascii="Arial" w:hAnsi="Arial" w:cs="Arial"/>
          <w:b/>
          <w:bCs/>
          <w:color w:val="000000"/>
          <w:sz w:val="21"/>
          <w:szCs w:val="21"/>
          <w:shd w:val="clear" w:color="auto" w:fill="FFFFFF"/>
        </w:rPr>
        <w:t>2.4GHz</w:t>
      </w:r>
      <w:r w:rsidRPr="00FC22B0">
        <w:rPr>
          <w:rFonts w:ascii="Arial" w:hAnsi="Arial" w:cs="Arial"/>
          <w:color w:val="000000"/>
          <w:sz w:val="21"/>
          <w:szCs w:val="21"/>
        </w:rPr>
        <w:br/>
      </w:r>
      <w:r w:rsidRPr="00FC22B0">
        <w:rPr>
          <w:rFonts w:ascii="Arial" w:hAnsi="Arial" w:cs="Arial"/>
          <w:color w:val="000000"/>
          <w:sz w:val="21"/>
          <w:szCs w:val="21"/>
          <w:shd w:val="clear" w:color="auto" w:fill="FFFFFF"/>
        </w:rPr>
        <w:t>Program type: </w:t>
      </w:r>
      <w:r w:rsidRPr="00FC22B0">
        <w:rPr>
          <w:rFonts w:ascii="Arial" w:hAnsi="Arial" w:cs="Arial"/>
          <w:b/>
          <w:bCs/>
          <w:color w:val="000000"/>
          <w:sz w:val="21"/>
          <w:szCs w:val="21"/>
          <w:shd w:val="clear" w:color="auto" w:fill="FFFFFF"/>
        </w:rPr>
        <w:t>GFSK</w:t>
      </w:r>
      <w:r w:rsidRPr="00FC22B0">
        <w:rPr>
          <w:rFonts w:ascii="Arial" w:hAnsi="Arial" w:cs="Arial"/>
          <w:color w:val="000000"/>
          <w:sz w:val="21"/>
          <w:szCs w:val="21"/>
        </w:rPr>
        <w:br/>
      </w:r>
      <w:r w:rsidRPr="00FC22B0">
        <w:rPr>
          <w:rFonts w:ascii="Arial" w:hAnsi="Arial" w:cs="Arial"/>
          <w:color w:val="000000"/>
          <w:sz w:val="21"/>
          <w:szCs w:val="21"/>
          <w:shd w:val="clear" w:color="auto" w:fill="FFFFFF"/>
        </w:rPr>
        <w:t>Modulation type: </w:t>
      </w:r>
      <w:r w:rsidRPr="00FC22B0">
        <w:rPr>
          <w:rFonts w:ascii="Arial" w:hAnsi="Arial" w:cs="Arial"/>
          <w:b/>
          <w:bCs/>
          <w:color w:val="000000"/>
          <w:sz w:val="21"/>
          <w:szCs w:val="21"/>
          <w:shd w:val="clear" w:color="auto" w:fill="FFFFFF"/>
        </w:rPr>
        <w:t>FM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RF power: </w:t>
      </w:r>
      <w:r w:rsidRPr="00FC22B0">
        <w:rPr>
          <w:rFonts w:ascii="Arial" w:hAnsi="Arial" w:cs="Arial"/>
          <w:b/>
          <w:bCs/>
          <w:color w:val="000000"/>
          <w:sz w:val="21"/>
          <w:szCs w:val="21"/>
          <w:shd w:val="clear" w:color="auto" w:fill="FFFFFF"/>
        </w:rPr>
        <w:t>19db</w:t>
      </w:r>
      <w:r w:rsidRPr="00FC22B0">
        <w:rPr>
          <w:rFonts w:ascii="Arial" w:hAnsi="Arial" w:cs="Arial"/>
          <w:color w:val="000000"/>
          <w:sz w:val="21"/>
          <w:szCs w:val="21"/>
        </w:rPr>
        <w:br/>
      </w:r>
      <w:r w:rsidRPr="00FC22B0">
        <w:rPr>
          <w:rFonts w:ascii="Arial" w:hAnsi="Arial" w:cs="Arial"/>
          <w:color w:val="000000"/>
          <w:sz w:val="21"/>
          <w:szCs w:val="21"/>
          <w:shd w:val="clear" w:color="auto" w:fill="FFFFFF"/>
        </w:rPr>
        <w:t>Static current: </w:t>
      </w:r>
      <w:r w:rsidRPr="00FC22B0">
        <w:rPr>
          <w:rFonts w:ascii="Arial" w:hAnsi="Arial" w:cs="Arial"/>
          <w:b/>
          <w:bCs/>
          <w:color w:val="000000"/>
          <w:sz w:val="21"/>
          <w:szCs w:val="21"/>
          <w:shd w:val="clear" w:color="auto" w:fill="FFFFFF"/>
        </w:rPr>
        <w:t>=&lt;250mA</w:t>
      </w:r>
      <w:r w:rsidRPr="00FC22B0">
        <w:rPr>
          <w:rFonts w:ascii="Arial" w:hAnsi="Arial" w:cs="Arial"/>
          <w:color w:val="000000"/>
          <w:sz w:val="21"/>
          <w:szCs w:val="21"/>
        </w:rPr>
        <w:br/>
      </w:r>
      <w:r w:rsidRPr="00FC22B0">
        <w:rPr>
          <w:rFonts w:ascii="Arial" w:hAnsi="Arial" w:cs="Arial"/>
          <w:color w:val="000000"/>
          <w:sz w:val="21"/>
          <w:szCs w:val="21"/>
          <w:shd w:val="clear" w:color="auto" w:fill="FFFFFF"/>
        </w:rPr>
        <w:t>Voltage display type: </w:t>
      </w:r>
      <w:r w:rsidRPr="00FC22B0">
        <w:rPr>
          <w:rFonts w:ascii="Arial" w:hAnsi="Arial" w:cs="Arial"/>
          <w:b/>
          <w:bCs/>
          <w:color w:val="000000"/>
          <w:sz w:val="21"/>
          <w:szCs w:val="21"/>
          <w:shd w:val="clear" w:color="auto" w:fill="FFFFFF"/>
        </w:rPr>
        <w:t>LED</w:t>
      </w:r>
      <w:r w:rsidRPr="00FC22B0">
        <w:rPr>
          <w:rFonts w:ascii="Arial" w:hAnsi="Arial" w:cs="Arial"/>
          <w:color w:val="000000"/>
          <w:sz w:val="21"/>
          <w:szCs w:val="21"/>
        </w:rPr>
        <w:br/>
      </w:r>
      <w:r w:rsidRPr="00FC22B0">
        <w:rPr>
          <w:rFonts w:ascii="Arial" w:hAnsi="Arial" w:cs="Arial"/>
          <w:color w:val="000000"/>
          <w:sz w:val="21"/>
          <w:szCs w:val="21"/>
          <w:shd w:val="clear" w:color="auto" w:fill="FFFFFF"/>
        </w:rPr>
        <w:t>Antenna length: </w:t>
      </w:r>
      <w:r w:rsidRPr="00FC22B0">
        <w:rPr>
          <w:rFonts w:ascii="Arial" w:hAnsi="Arial" w:cs="Arial"/>
          <w:b/>
          <w:bCs/>
          <w:color w:val="000000"/>
          <w:sz w:val="21"/>
          <w:szCs w:val="21"/>
          <w:shd w:val="clear" w:color="auto" w:fill="FFFFFF"/>
        </w:rPr>
        <w:t>26mm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Charger port: </w:t>
      </w:r>
      <w:r w:rsidRPr="00FC22B0">
        <w:rPr>
          <w:rFonts w:ascii="Arial" w:hAnsi="Arial" w:cs="Arial"/>
          <w:b/>
          <w:bCs/>
          <w:color w:val="000000"/>
          <w:sz w:val="21"/>
          <w:szCs w:val="21"/>
          <w:shd w:val="clear" w:color="auto" w:fill="FFFFFF"/>
        </w:rPr>
        <w:t>yes</w:t>
      </w:r>
      <w:r w:rsidRPr="00FC22B0">
        <w:rPr>
          <w:rFonts w:ascii="Arial" w:hAnsi="Arial" w:cs="Arial"/>
          <w:color w:val="000000"/>
          <w:sz w:val="21"/>
          <w:szCs w:val="21"/>
        </w:rPr>
        <w:br/>
      </w:r>
      <w:r w:rsidRPr="00FC22B0">
        <w:rPr>
          <w:rFonts w:ascii="Arial" w:hAnsi="Arial" w:cs="Arial"/>
          <w:color w:val="000000"/>
          <w:sz w:val="21"/>
          <w:szCs w:val="21"/>
          <w:shd w:val="clear" w:color="auto" w:fill="FFFFFF"/>
        </w:rPr>
        <w:t>Size: </w:t>
      </w:r>
      <w:r w:rsidRPr="00FC22B0">
        <w:rPr>
          <w:rFonts w:ascii="Arial" w:hAnsi="Arial" w:cs="Arial"/>
          <w:b/>
          <w:bCs/>
          <w:color w:val="000000"/>
          <w:sz w:val="21"/>
          <w:szCs w:val="21"/>
          <w:shd w:val="clear" w:color="auto" w:fill="FFFFFF"/>
        </w:rPr>
        <w:t>189x97x218mm</w:t>
      </w:r>
      <w:r w:rsidRPr="00FC22B0">
        <w:rPr>
          <w:rFonts w:ascii="Arial" w:hAnsi="Arial" w:cs="Arial"/>
          <w:color w:val="000000"/>
          <w:sz w:val="21"/>
          <w:szCs w:val="21"/>
        </w:rPr>
        <w:br/>
      </w:r>
      <w:r w:rsidRPr="00FC22B0">
        <w:rPr>
          <w:rFonts w:ascii="Arial" w:hAnsi="Arial" w:cs="Arial"/>
          <w:color w:val="000000"/>
          <w:sz w:val="21"/>
          <w:szCs w:val="21"/>
          <w:shd w:val="clear" w:color="auto" w:fill="FFFFFF"/>
        </w:rPr>
        <w:t>Weight: </w:t>
      </w:r>
      <w:r w:rsidRPr="00FC22B0">
        <w:rPr>
          <w:rFonts w:ascii="Arial" w:hAnsi="Arial" w:cs="Arial"/>
          <w:b/>
          <w:bCs/>
          <w:color w:val="000000"/>
          <w:sz w:val="21"/>
          <w:szCs w:val="21"/>
          <w:shd w:val="clear" w:color="auto" w:fill="FFFFFF"/>
        </w:rPr>
        <w:t>575g</w:t>
      </w:r>
    </w:p>
  </w:comment>
  <w:comment w:id="19" w:author="Newman, Medad" w:date="2019-04-25T16:40:00Z" w:initials="MN">
    <w:p w14:paraId="220A60C8" w14:textId="3ECA7495" w:rsidR="00DC1902" w:rsidRDefault="00DC1902">
      <w:pPr>
        <w:pStyle w:val="CommentText"/>
      </w:pPr>
      <w:r>
        <w:rPr>
          <w:rStyle w:val="CommentReference"/>
        </w:rPr>
        <w:annotationRef/>
      </w:r>
      <w:r>
        <w:t>Put in a reference here.</w:t>
      </w:r>
    </w:p>
  </w:comment>
  <w:comment w:id="22" w:author="Newman, Medad" w:date="2019-04-25T17:03:00Z" w:initials="MN">
    <w:p w14:paraId="0510D6A2" w14:textId="5356EE2A" w:rsidR="00DC1902" w:rsidRDefault="00DC1902">
      <w:pPr>
        <w:pStyle w:val="CommentText"/>
      </w:pPr>
      <w:r>
        <w:rPr>
          <w:rStyle w:val="CommentReference"/>
        </w:rPr>
        <w:annotationRef/>
      </w:r>
      <w:r>
        <w:t>Potentially a repeat</w:t>
      </w:r>
    </w:p>
  </w:comment>
  <w:comment w:id="24" w:author="Newman, Medad" w:date="2019-04-24T18:22:00Z" w:initials="NM">
    <w:p w14:paraId="1E5FA0AD" w14:textId="77777777" w:rsidR="00DC1902" w:rsidRDefault="00DC1902">
      <w:pPr>
        <w:pStyle w:val="CommentText"/>
      </w:pPr>
      <w:r>
        <w:rPr>
          <w:rStyle w:val="CommentReference"/>
        </w:rPr>
        <w:annotationRef/>
      </w:r>
    </w:p>
  </w:comment>
  <w:comment w:id="27" w:author="Newman, Medad" w:date="2019-04-24T18:24:00Z" w:initials="NM">
    <w:p w14:paraId="55A3DD52" w14:textId="77777777" w:rsidR="00DC1902" w:rsidRDefault="00DC1902">
      <w:pPr>
        <w:pStyle w:val="CommentText"/>
      </w:pPr>
      <w:r>
        <w:rPr>
          <w:rStyle w:val="CommentReference"/>
        </w:rPr>
        <w:annotationRef/>
      </w:r>
      <w:r>
        <w:t>Put zoomed in picture of the corrosion</w:t>
      </w:r>
    </w:p>
  </w:comment>
  <w:comment w:id="31" w:author="Newman, Medad" w:date="2019-04-25T16:43:00Z" w:initials="MN">
    <w:p w14:paraId="32BDFE1A" w14:textId="06748A16" w:rsidR="00DC1902" w:rsidRDefault="00DC1902">
      <w:pPr>
        <w:pStyle w:val="CommentText"/>
      </w:pPr>
      <w:r>
        <w:rPr>
          <w:rStyle w:val="CommentReference"/>
        </w:rPr>
        <w:annotationRef/>
      </w:r>
      <w:r>
        <w:t>Put a good diagram of the mechanism</w:t>
      </w:r>
    </w:p>
  </w:comment>
  <w:comment w:id="40" w:author="Newman, Medad" w:date="2019-04-24T18:59:00Z" w:initials="NM">
    <w:p w14:paraId="25EB57C9" w14:textId="5093707E" w:rsidR="00DC1902" w:rsidRDefault="00DC1902">
      <w:pPr>
        <w:pStyle w:val="CommentText"/>
      </w:pPr>
      <w:r>
        <w:rPr>
          <w:rStyle w:val="CommentReference"/>
        </w:rPr>
        <w:annotationRef/>
      </w:r>
    </w:p>
  </w:comment>
  <w:comment w:id="42" w:author="Newman, Medad" w:date="2019-04-25T17:28:00Z" w:initials="MN">
    <w:p w14:paraId="20BCBFCB" w14:textId="11DCB066" w:rsidR="00087F52" w:rsidRDefault="00087F52">
      <w:pPr>
        <w:pStyle w:val="CommentText"/>
      </w:pPr>
      <w:r>
        <w:rPr>
          <w:rStyle w:val="CommentReference"/>
        </w:rPr>
        <w:annotationRef/>
      </w:r>
      <w:r>
        <w:t>Talk about tensile strength of glue. Find the exact chemical. Use this ref.</w:t>
      </w:r>
      <w:r w:rsidRPr="00087F52">
        <w:t xml:space="preserve"> </w:t>
      </w:r>
      <w:hyperlink r:id="rId1" w:history="1">
        <w:r>
          <w:rPr>
            <w:rStyle w:val="Hyperlink"/>
          </w:rPr>
          <w:t>http://www.roymech.co.uk/Useful_Tables/Adhesives/Adhesives.html</w:t>
        </w:r>
      </w:hyperlink>
    </w:p>
  </w:comment>
  <w:comment w:id="44" w:author="Newman, Medad" w:date="2019-04-24T22:05:00Z" w:initials="NM">
    <w:p w14:paraId="4C098746" w14:textId="4F3D25ED" w:rsidR="00DC1902" w:rsidRDefault="00DC1902">
      <w:pPr>
        <w:pStyle w:val="CommentText"/>
      </w:pPr>
      <w:r>
        <w:rPr>
          <w:rStyle w:val="CommentReference"/>
        </w:rPr>
        <w:annotationRef/>
      </w:r>
      <w:r>
        <w:t>Analyse film footage</w:t>
      </w:r>
    </w:p>
  </w:comment>
  <w:comment w:id="48" w:author="Newman, Medad" w:date="2019-04-24T19:06:00Z" w:initials="NM">
    <w:p w14:paraId="1671874D" w14:textId="77777777" w:rsidR="002212A9" w:rsidRDefault="002212A9" w:rsidP="002212A9">
      <w:pPr>
        <w:pStyle w:val="CommentText"/>
      </w:pPr>
      <w:r>
        <w:rPr>
          <w:rStyle w:val="CommentReference"/>
        </w:rPr>
        <w:annotationRef/>
      </w:r>
      <w:r>
        <w:t>Show a photo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C91D10" w15:done="0"/>
  <w15:commentEx w15:paraId="779CA593" w15:done="0"/>
  <w15:commentEx w15:paraId="7486B6C6" w15:done="0"/>
  <w15:commentEx w15:paraId="59C12577" w15:done="0"/>
  <w15:commentEx w15:paraId="220A60C8" w15:done="0"/>
  <w15:commentEx w15:paraId="0510D6A2" w15:done="0"/>
  <w15:commentEx w15:paraId="1E5FA0AD" w15:done="0"/>
  <w15:commentEx w15:paraId="55A3DD52" w15:done="1"/>
  <w15:commentEx w15:paraId="32BDFE1A" w15:done="0"/>
  <w15:commentEx w15:paraId="25EB57C9" w15:done="0"/>
  <w15:commentEx w15:paraId="20BCBFCB" w15:done="0"/>
  <w15:commentEx w15:paraId="4C098746" w15:done="0"/>
  <w15:commentEx w15:paraId="167187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C91D10" w16cid:durableId="206F1FF6"/>
  <w16cid:commentId w16cid:paraId="779CA593" w16cid:durableId="206B5B74"/>
  <w16cid:commentId w16cid:paraId="7486B6C6" w16cid:durableId="206B5BDE"/>
  <w16cid:commentId w16cid:paraId="59C12577" w16cid:durableId="206C5ACE"/>
  <w16cid:commentId w16cid:paraId="220A60C8" w16cid:durableId="206C6160"/>
  <w16cid:commentId w16cid:paraId="0510D6A2" w16cid:durableId="206C66EC"/>
  <w16cid:commentId w16cid:paraId="1E5FA0AD" w16cid:durableId="206B27F6"/>
  <w16cid:commentId w16cid:paraId="55A3DD52" w16cid:durableId="206B2852"/>
  <w16cid:commentId w16cid:paraId="32BDFE1A" w16cid:durableId="206C624B"/>
  <w16cid:commentId w16cid:paraId="25EB57C9" w16cid:durableId="206B308D"/>
  <w16cid:commentId w16cid:paraId="20BCBFCB" w16cid:durableId="206C6CB7"/>
  <w16cid:commentId w16cid:paraId="4C098746" w16cid:durableId="206B5C16"/>
  <w16cid:commentId w16cid:paraId="1671874D" w16cid:durableId="206B32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33A7B" w14:textId="77777777" w:rsidR="001B3869" w:rsidRDefault="001B3869" w:rsidP="001B3869">
      <w:pPr>
        <w:spacing w:after="0" w:line="240" w:lineRule="auto"/>
      </w:pPr>
      <w:r>
        <w:separator/>
      </w:r>
    </w:p>
  </w:endnote>
  <w:endnote w:type="continuationSeparator" w:id="0">
    <w:p w14:paraId="1F66A413" w14:textId="77777777" w:rsidR="001B3869" w:rsidRDefault="001B3869" w:rsidP="001B3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mr17">
    <w:panose1 w:val="020B05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334690"/>
      <w:docPartObj>
        <w:docPartGallery w:val="Page Numbers (Bottom of Page)"/>
        <w:docPartUnique/>
      </w:docPartObj>
    </w:sdtPr>
    <w:sdtEndPr>
      <w:rPr>
        <w:noProof/>
      </w:rPr>
    </w:sdtEndPr>
    <w:sdtContent>
      <w:p w14:paraId="511370FA" w14:textId="08B5A8BF" w:rsidR="001B3869" w:rsidRDefault="001B38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4A324" w14:textId="77777777" w:rsidR="001B3869" w:rsidRDefault="001B3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64139" w14:textId="77777777" w:rsidR="001B3869" w:rsidRDefault="001B3869" w:rsidP="001B3869">
      <w:pPr>
        <w:spacing w:after="0" w:line="240" w:lineRule="auto"/>
      </w:pPr>
      <w:r>
        <w:separator/>
      </w:r>
    </w:p>
  </w:footnote>
  <w:footnote w:type="continuationSeparator" w:id="0">
    <w:p w14:paraId="13B4BBA2" w14:textId="77777777" w:rsidR="001B3869" w:rsidRDefault="001B3869" w:rsidP="001B3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3E25"/>
    <w:multiLevelType w:val="hybridMultilevel"/>
    <w:tmpl w:val="233E4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7F023A"/>
    <w:multiLevelType w:val="hybridMultilevel"/>
    <w:tmpl w:val="4B8A4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733081"/>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wman, Medad">
    <w15:presenceInfo w15:providerId="AD" w15:userId="S-1-5-21-243037206-41955558-561332275-1393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378"/>
    <w:rsid w:val="0003124B"/>
    <w:rsid w:val="000400E6"/>
    <w:rsid w:val="00050E14"/>
    <w:rsid w:val="00053E78"/>
    <w:rsid w:val="000615A5"/>
    <w:rsid w:val="000618A3"/>
    <w:rsid w:val="00065EB9"/>
    <w:rsid w:val="00070D60"/>
    <w:rsid w:val="000730E4"/>
    <w:rsid w:val="00084015"/>
    <w:rsid w:val="00087319"/>
    <w:rsid w:val="00087F52"/>
    <w:rsid w:val="000A028B"/>
    <w:rsid w:val="000C1105"/>
    <w:rsid w:val="000C40BF"/>
    <w:rsid w:val="000C5919"/>
    <w:rsid w:val="000D3C0B"/>
    <w:rsid w:val="000F27DE"/>
    <w:rsid w:val="000F40F0"/>
    <w:rsid w:val="0011079F"/>
    <w:rsid w:val="00115A30"/>
    <w:rsid w:val="001177AF"/>
    <w:rsid w:val="00122E6B"/>
    <w:rsid w:val="00125ACC"/>
    <w:rsid w:val="00126229"/>
    <w:rsid w:val="0013427C"/>
    <w:rsid w:val="001412DB"/>
    <w:rsid w:val="00142521"/>
    <w:rsid w:val="00147782"/>
    <w:rsid w:val="001551EC"/>
    <w:rsid w:val="0016172A"/>
    <w:rsid w:val="00172C87"/>
    <w:rsid w:val="00173F68"/>
    <w:rsid w:val="00186D88"/>
    <w:rsid w:val="001B3869"/>
    <w:rsid w:val="001B4CD4"/>
    <w:rsid w:val="001B4E73"/>
    <w:rsid w:val="001C2A08"/>
    <w:rsid w:val="001C4BAC"/>
    <w:rsid w:val="001E1631"/>
    <w:rsid w:val="001E6BC3"/>
    <w:rsid w:val="002128A9"/>
    <w:rsid w:val="002212A9"/>
    <w:rsid w:val="00223D32"/>
    <w:rsid w:val="00226734"/>
    <w:rsid w:val="00281089"/>
    <w:rsid w:val="00286EC2"/>
    <w:rsid w:val="00294729"/>
    <w:rsid w:val="002B0C7A"/>
    <w:rsid w:val="002C1A3D"/>
    <w:rsid w:val="002D6672"/>
    <w:rsid w:val="002D7D20"/>
    <w:rsid w:val="002E13C0"/>
    <w:rsid w:val="002E701B"/>
    <w:rsid w:val="002F5AA6"/>
    <w:rsid w:val="002F65E9"/>
    <w:rsid w:val="003032DE"/>
    <w:rsid w:val="003230CC"/>
    <w:rsid w:val="00361804"/>
    <w:rsid w:val="00364E32"/>
    <w:rsid w:val="0037109D"/>
    <w:rsid w:val="00376921"/>
    <w:rsid w:val="00377DD2"/>
    <w:rsid w:val="00380E13"/>
    <w:rsid w:val="00386228"/>
    <w:rsid w:val="003868E7"/>
    <w:rsid w:val="003879FE"/>
    <w:rsid w:val="003902EB"/>
    <w:rsid w:val="00396379"/>
    <w:rsid w:val="003975E1"/>
    <w:rsid w:val="003B1B58"/>
    <w:rsid w:val="003B3DAD"/>
    <w:rsid w:val="003D0DD0"/>
    <w:rsid w:val="003D79EF"/>
    <w:rsid w:val="003E1378"/>
    <w:rsid w:val="003E7658"/>
    <w:rsid w:val="003F6518"/>
    <w:rsid w:val="00401E93"/>
    <w:rsid w:val="004144B4"/>
    <w:rsid w:val="004417D6"/>
    <w:rsid w:val="00442C83"/>
    <w:rsid w:val="00447AD8"/>
    <w:rsid w:val="00461D4C"/>
    <w:rsid w:val="0047071A"/>
    <w:rsid w:val="00472768"/>
    <w:rsid w:val="00487D56"/>
    <w:rsid w:val="00491459"/>
    <w:rsid w:val="00495571"/>
    <w:rsid w:val="004A6B5E"/>
    <w:rsid w:val="004B62E6"/>
    <w:rsid w:val="004C09E7"/>
    <w:rsid w:val="004C1F14"/>
    <w:rsid w:val="004C3D69"/>
    <w:rsid w:val="004C61EC"/>
    <w:rsid w:val="004D5B89"/>
    <w:rsid w:val="004E192C"/>
    <w:rsid w:val="004E44C3"/>
    <w:rsid w:val="004E4511"/>
    <w:rsid w:val="004F2BA7"/>
    <w:rsid w:val="004F47BD"/>
    <w:rsid w:val="00502D79"/>
    <w:rsid w:val="00513ED2"/>
    <w:rsid w:val="00522D0B"/>
    <w:rsid w:val="0053202B"/>
    <w:rsid w:val="00552E49"/>
    <w:rsid w:val="00553DC3"/>
    <w:rsid w:val="00562688"/>
    <w:rsid w:val="005725A7"/>
    <w:rsid w:val="00575959"/>
    <w:rsid w:val="00583614"/>
    <w:rsid w:val="00583E94"/>
    <w:rsid w:val="005A2788"/>
    <w:rsid w:val="005A63B6"/>
    <w:rsid w:val="005B343B"/>
    <w:rsid w:val="005B3AD2"/>
    <w:rsid w:val="005C50D0"/>
    <w:rsid w:val="005C5646"/>
    <w:rsid w:val="005C7F28"/>
    <w:rsid w:val="005E573E"/>
    <w:rsid w:val="00627145"/>
    <w:rsid w:val="006608F1"/>
    <w:rsid w:val="00665DBA"/>
    <w:rsid w:val="00667D1D"/>
    <w:rsid w:val="00696F7F"/>
    <w:rsid w:val="006A215A"/>
    <w:rsid w:val="006A2232"/>
    <w:rsid w:val="006A5AA5"/>
    <w:rsid w:val="006B5BB8"/>
    <w:rsid w:val="006D5CEE"/>
    <w:rsid w:val="006D64B4"/>
    <w:rsid w:val="006E0D14"/>
    <w:rsid w:val="006F5F0E"/>
    <w:rsid w:val="007265CB"/>
    <w:rsid w:val="0073096A"/>
    <w:rsid w:val="0075192B"/>
    <w:rsid w:val="007548FD"/>
    <w:rsid w:val="0076282B"/>
    <w:rsid w:val="007658D1"/>
    <w:rsid w:val="00765BC8"/>
    <w:rsid w:val="00781B16"/>
    <w:rsid w:val="00787897"/>
    <w:rsid w:val="007927DE"/>
    <w:rsid w:val="007941A4"/>
    <w:rsid w:val="00795218"/>
    <w:rsid w:val="0079724D"/>
    <w:rsid w:val="007A478E"/>
    <w:rsid w:val="007B0727"/>
    <w:rsid w:val="007C03F5"/>
    <w:rsid w:val="007C1FF1"/>
    <w:rsid w:val="007C4C42"/>
    <w:rsid w:val="007C5D43"/>
    <w:rsid w:val="007D2A39"/>
    <w:rsid w:val="007D36CC"/>
    <w:rsid w:val="007D4A2D"/>
    <w:rsid w:val="007F4FC5"/>
    <w:rsid w:val="008032DE"/>
    <w:rsid w:val="00805737"/>
    <w:rsid w:val="00817731"/>
    <w:rsid w:val="00817A9E"/>
    <w:rsid w:val="00825908"/>
    <w:rsid w:val="008279ED"/>
    <w:rsid w:val="0083716F"/>
    <w:rsid w:val="00841B1B"/>
    <w:rsid w:val="00843DCC"/>
    <w:rsid w:val="00866D75"/>
    <w:rsid w:val="008673C2"/>
    <w:rsid w:val="00880A75"/>
    <w:rsid w:val="0088213B"/>
    <w:rsid w:val="0089108F"/>
    <w:rsid w:val="008C7B44"/>
    <w:rsid w:val="008D32B0"/>
    <w:rsid w:val="008D4167"/>
    <w:rsid w:val="008E0711"/>
    <w:rsid w:val="00904267"/>
    <w:rsid w:val="00922973"/>
    <w:rsid w:val="00925167"/>
    <w:rsid w:val="00945A5E"/>
    <w:rsid w:val="00946715"/>
    <w:rsid w:val="00947354"/>
    <w:rsid w:val="00947BB1"/>
    <w:rsid w:val="0096278A"/>
    <w:rsid w:val="0096540A"/>
    <w:rsid w:val="00990053"/>
    <w:rsid w:val="009B35EA"/>
    <w:rsid w:val="009B77FF"/>
    <w:rsid w:val="009C3F97"/>
    <w:rsid w:val="009C4F88"/>
    <w:rsid w:val="009D0165"/>
    <w:rsid w:val="009D3E48"/>
    <w:rsid w:val="009D6E10"/>
    <w:rsid w:val="009E7BD5"/>
    <w:rsid w:val="00A138BA"/>
    <w:rsid w:val="00A1437E"/>
    <w:rsid w:val="00A15C1A"/>
    <w:rsid w:val="00A26A53"/>
    <w:rsid w:val="00A43712"/>
    <w:rsid w:val="00A564C9"/>
    <w:rsid w:val="00A570A1"/>
    <w:rsid w:val="00A671F6"/>
    <w:rsid w:val="00A74531"/>
    <w:rsid w:val="00A863F2"/>
    <w:rsid w:val="00A91DD5"/>
    <w:rsid w:val="00AB6ED9"/>
    <w:rsid w:val="00AE00AF"/>
    <w:rsid w:val="00AE42D7"/>
    <w:rsid w:val="00AF73E4"/>
    <w:rsid w:val="00B01D1D"/>
    <w:rsid w:val="00B1478C"/>
    <w:rsid w:val="00B169AF"/>
    <w:rsid w:val="00B316D9"/>
    <w:rsid w:val="00B31CDE"/>
    <w:rsid w:val="00B46A99"/>
    <w:rsid w:val="00B54345"/>
    <w:rsid w:val="00B769D8"/>
    <w:rsid w:val="00B80536"/>
    <w:rsid w:val="00B84BDD"/>
    <w:rsid w:val="00B85A15"/>
    <w:rsid w:val="00B8736B"/>
    <w:rsid w:val="00B90B4E"/>
    <w:rsid w:val="00B920E0"/>
    <w:rsid w:val="00BA1B2B"/>
    <w:rsid w:val="00BA463A"/>
    <w:rsid w:val="00BB238A"/>
    <w:rsid w:val="00BB5A98"/>
    <w:rsid w:val="00BC796B"/>
    <w:rsid w:val="00BD0A3C"/>
    <w:rsid w:val="00BE7E5C"/>
    <w:rsid w:val="00C26B7A"/>
    <w:rsid w:val="00C571DF"/>
    <w:rsid w:val="00C70049"/>
    <w:rsid w:val="00C729D9"/>
    <w:rsid w:val="00C86B82"/>
    <w:rsid w:val="00CA1D70"/>
    <w:rsid w:val="00CA2F4A"/>
    <w:rsid w:val="00CA3973"/>
    <w:rsid w:val="00CA614C"/>
    <w:rsid w:val="00CA6FD1"/>
    <w:rsid w:val="00CB38CF"/>
    <w:rsid w:val="00CD59BA"/>
    <w:rsid w:val="00CE0110"/>
    <w:rsid w:val="00CE3DC0"/>
    <w:rsid w:val="00D0249B"/>
    <w:rsid w:val="00D04304"/>
    <w:rsid w:val="00D230E9"/>
    <w:rsid w:val="00D257A1"/>
    <w:rsid w:val="00D33C61"/>
    <w:rsid w:val="00D45A37"/>
    <w:rsid w:val="00D61503"/>
    <w:rsid w:val="00D6289B"/>
    <w:rsid w:val="00D62A56"/>
    <w:rsid w:val="00D62BA4"/>
    <w:rsid w:val="00D869CE"/>
    <w:rsid w:val="00D954D2"/>
    <w:rsid w:val="00DA0893"/>
    <w:rsid w:val="00DA2FC5"/>
    <w:rsid w:val="00DC1902"/>
    <w:rsid w:val="00DC289F"/>
    <w:rsid w:val="00DD241F"/>
    <w:rsid w:val="00DE21FF"/>
    <w:rsid w:val="00E159DD"/>
    <w:rsid w:val="00E209D4"/>
    <w:rsid w:val="00E36240"/>
    <w:rsid w:val="00E56D56"/>
    <w:rsid w:val="00E61E5B"/>
    <w:rsid w:val="00E62018"/>
    <w:rsid w:val="00E62821"/>
    <w:rsid w:val="00E7504A"/>
    <w:rsid w:val="00E82E4B"/>
    <w:rsid w:val="00EA1C0A"/>
    <w:rsid w:val="00EC5B71"/>
    <w:rsid w:val="00EE1D22"/>
    <w:rsid w:val="00EF4381"/>
    <w:rsid w:val="00EF4DD9"/>
    <w:rsid w:val="00EF7F03"/>
    <w:rsid w:val="00F11701"/>
    <w:rsid w:val="00F14691"/>
    <w:rsid w:val="00F230E9"/>
    <w:rsid w:val="00F23990"/>
    <w:rsid w:val="00F33BD3"/>
    <w:rsid w:val="00F34357"/>
    <w:rsid w:val="00F61135"/>
    <w:rsid w:val="00F835C9"/>
    <w:rsid w:val="00F979A8"/>
    <w:rsid w:val="00FB20B5"/>
    <w:rsid w:val="00FC0471"/>
    <w:rsid w:val="00FC22B0"/>
    <w:rsid w:val="00FD1F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1657079"/>
  <w15:chartTrackingRefBased/>
  <w15:docId w15:val="{9B46BA37-9D9C-41A1-8482-282AA8073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3BD3"/>
  </w:style>
  <w:style w:type="paragraph" w:styleId="Heading1">
    <w:name w:val="heading 1"/>
    <w:basedOn w:val="Normal"/>
    <w:next w:val="Normal"/>
    <w:link w:val="Heading1Char"/>
    <w:uiPriority w:val="9"/>
    <w:qFormat/>
    <w:rsid w:val="00F33BD3"/>
    <w:pPr>
      <w:keepNext/>
      <w:keepLines/>
      <w:numPr>
        <w:numId w:val="3"/>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33BD3"/>
    <w:pPr>
      <w:keepNext/>
      <w:keepLines/>
      <w:numPr>
        <w:ilvl w:val="1"/>
        <w:numId w:val="3"/>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33BD3"/>
    <w:pPr>
      <w:keepNext/>
      <w:keepLines/>
      <w:numPr>
        <w:ilvl w:val="2"/>
        <w:numId w:val="3"/>
      </w:numPr>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F33BD3"/>
    <w:pPr>
      <w:keepNext/>
      <w:keepLines/>
      <w:numPr>
        <w:ilvl w:val="3"/>
        <w:numId w:val="3"/>
      </w:numPr>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F33BD3"/>
    <w:pPr>
      <w:keepNext/>
      <w:keepLines/>
      <w:numPr>
        <w:ilvl w:val="4"/>
        <w:numId w:val="3"/>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F33BD3"/>
    <w:pPr>
      <w:keepNext/>
      <w:keepLines/>
      <w:numPr>
        <w:ilvl w:val="5"/>
        <w:numId w:val="3"/>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33BD3"/>
    <w:pPr>
      <w:keepNext/>
      <w:keepLines/>
      <w:numPr>
        <w:ilvl w:val="6"/>
        <w:numId w:val="3"/>
      </w:numPr>
      <w:spacing w:before="120" w:after="0"/>
      <w:outlineLvl w:val="6"/>
    </w:pPr>
    <w:rPr>
      <w:i/>
      <w:iCs/>
    </w:rPr>
  </w:style>
  <w:style w:type="paragraph" w:styleId="Heading8">
    <w:name w:val="heading 8"/>
    <w:basedOn w:val="Normal"/>
    <w:next w:val="Normal"/>
    <w:link w:val="Heading8Char"/>
    <w:uiPriority w:val="9"/>
    <w:semiHidden/>
    <w:unhideWhenUsed/>
    <w:qFormat/>
    <w:rsid w:val="00F33BD3"/>
    <w:pPr>
      <w:keepNext/>
      <w:keepLines/>
      <w:numPr>
        <w:ilvl w:val="7"/>
        <w:numId w:val="3"/>
      </w:numPr>
      <w:spacing w:before="120" w:after="0"/>
      <w:outlineLvl w:val="7"/>
    </w:pPr>
    <w:rPr>
      <w:b/>
      <w:bCs/>
    </w:rPr>
  </w:style>
  <w:style w:type="paragraph" w:styleId="Heading9">
    <w:name w:val="heading 9"/>
    <w:basedOn w:val="Normal"/>
    <w:next w:val="Normal"/>
    <w:link w:val="Heading9Char"/>
    <w:uiPriority w:val="9"/>
    <w:semiHidden/>
    <w:unhideWhenUsed/>
    <w:qFormat/>
    <w:rsid w:val="00F33BD3"/>
    <w:pPr>
      <w:keepNext/>
      <w:keepLines/>
      <w:numPr>
        <w:ilvl w:val="8"/>
        <w:numId w:val="3"/>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3BD3"/>
    <w:pPr>
      <w:spacing w:after="0" w:line="240" w:lineRule="auto"/>
    </w:pPr>
  </w:style>
  <w:style w:type="character" w:customStyle="1" w:styleId="NoSpacingChar">
    <w:name w:val="No Spacing Char"/>
    <w:basedOn w:val="DefaultParagraphFont"/>
    <w:link w:val="NoSpacing"/>
    <w:uiPriority w:val="1"/>
    <w:rsid w:val="00F33BD3"/>
  </w:style>
  <w:style w:type="character" w:customStyle="1" w:styleId="Heading1Char">
    <w:name w:val="Heading 1 Char"/>
    <w:basedOn w:val="DefaultParagraphFont"/>
    <w:link w:val="Heading1"/>
    <w:uiPriority w:val="9"/>
    <w:rsid w:val="00F33BD3"/>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33BD3"/>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33BD3"/>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F33BD3"/>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F33BD3"/>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F33BD3"/>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33BD3"/>
    <w:rPr>
      <w:i/>
      <w:iCs/>
    </w:rPr>
  </w:style>
  <w:style w:type="character" w:customStyle="1" w:styleId="Heading8Char">
    <w:name w:val="Heading 8 Char"/>
    <w:basedOn w:val="DefaultParagraphFont"/>
    <w:link w:val="Heading8"/>
    <w:uiPriority w:val="9"/>
    <w:semiHidden/>
    <w:rsid w:val="00F33BD3"/>
    <w:rPr>
      <w:b/>
      <w:bCs/>
    </w:rPr>
  </w:style>
  <w:style w:type="character" w:customStyle="1" w:styleId="Heading9Char">
    <w:name w:val="Heading 9 Char"/>
    <w:basedOn w:val="DefaultParagraphFont"/>
    <w:link w:val="Heading9"/>
    <w:uiPriority w:val="9"/>
    <w:semiHidden/>
    <w:rsid w:val="00F33BD3"/>
    <w:rPr>
      <w:i/>
      <w:iCs/>
    </w:rPr>
  </w:style>
  <w:style w:type="paragraph" w:styleId="Caption">
    <w:name w:val="caption"/>
    <w:basedOn w:val="Normal"/>
    <w:next w:val="Normal"/>
    <w:uiPriority w:val="35"/>
    <w:unhideWhenUsed/>
    <w:qFormat/>
    <w:rsid w:val="00F33BD3"/>
    <w:rPr>
      <w:b/>
      <w:bCs/>
      <w:sz w:val="18"/>
      <w:szCs w:val="18"/>
    </w:rPr>
  </w:style>
  <w:style w:type="paragraph" w:styleId="Title">
    <w:name w:val="Title"/>
    <w:basedOn w:val="Normal"/>
    <w:next w:val="Normal"/>
    <w:link w:val="TitleChar"/>
    <w:uiPriority w:val="10"/>
    <w:qFormat/>
    <w:rsid w:val="00F33BD3"/>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F33BD3"/>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33BD3"/>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33BD3"/>
    <w:rPr>
      <w:rFonts w:asciiTheme="majorHAnsi" w:eastAsiaTheme="majorEastAsia" w:hAnsiTheme="majorHAnsi" w:cstheme="majorBidi"/>
      <w:sz w:val="24"/>
      <w:szCs w:val="24"/>
    </w:rPr>
  </w:style>
  <w:style w:type="character" w:styleId="Strong">
    <w:name w:val="Strong"/>
    <w:basedOn w:val="DefaultParagraphFont"/>
    <w:uiPriority w:val="22"/>
    <w:qFormat/>
    <w:rsid w:val="00F33BD3"/>
    <w:rPr>
      <w:b/>
      <w:bCs/>
      <w:color w:val="auto"/>
    </w:rPr>
  </w:style>
  <w:style w:type="character" w:styleId="Emphasis">
    <w:name w:val="Emphasis"/>
    <w:basedOn w:val="DefaultParagraphFont"/>
    <w:uiPriority w:val="20"/>
    <w:qFormat/>
    <w:rsid w:val="00F33BD3"/>
    <w:rPr>
      <w:i/>
      <w:iCs/>
      <w:color w:val="auto"/>
    </w:rPr>
  </w:style>
  <w:style w:type="paragraph" w:styleId="Quote">
    <w:name w:val="Quote"/>
    <w:basedOn w:val="Normal"/>
    <w:next w:val="Normal"/>
    <w:link w:val="QuoteChar"/>
    <w:uiPriority w:val="29"/>
    <w:qFormat/>
    <w:rsid w:val="00F33BD3"/>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F33BD3"/>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33BD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33BD3"/>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33BD3"/>
    <w:rPr>
      <w:i/>
      <w:iCs/>
      <w:color w:val="auto"/>
    </w:rPr>
  </w:style>
  <w:style w:type="character" w:styleId="IntenseEmphasis">
    <w:name w:val="Intense Emphasis"/>
    <w:basedOn w:val="DefaultParagraphFont"/>
    <w:uiPriority w:val="21"/>
    <w:qFormat/>
    <w:rsid w:val="00F33BD3"/>
    <w:rPr>
      <w:b/>
      <w:bCs/>
      <w:i/>
      <w:iCs/>
      <w:color w:val="auto"/>
    </w:rPr>
  </w:style>
  <w:style w:type="character" w:styleId="SubtleReference">
    <w:name w:val="Subtle Reference"/>
    <w:basedOn w:val="DefaultParagraphFont"/>
    <w:uiPriority w:val="31"/>
    <w:qFormat/>
    <w:rsid w:val="00F33BD3"/>
    <w:rPr>
      <w:smallCaps/>
      <w:color w:val="auto"/>
      <w:u w:val="single" w:color="7F7F7F" w:themeColor="text1" w:themeTint="80"/>
    </w:rPr>
  </w:style>
  <w:style w:type="character" w:styleId="IntenseReference">
    <w:name w:val="Intense Reference"/>
    <w:basedOn w:val="DefaultParagraphFont"/>
    <w:uiPriority w:val="32"/>
    <w:qFormat/>
    <w:rsid w:val="00F33BD3"/>
    <w:rPr>
      <w:b/>
      <w:bCs/>
      <w:smallCaps/>
      <w:color w:val="auto"/>
      <w:u w:val="single"/>
    </w:rPr>
  </w:style>
  <w:style w:type="character" w:styleId="BookTitle">
    <w:name w:val="Book Title"/>
    <w:basedOn w:val="DefaultParagraphFont"/>
    <w:uiPriority w:val="33"/>
    <w:qFormat/>
    <w:rsid w:val="00F33BD3"/>
    <w:rPr>
      <w:b/>
      <w:bCs/>
      <w:smallCaps/>
      <w:color w:val="auto"/>
    </w:rPr>
  </w:style>
  <w:style w:type="paragraph" w:styleId="TOCHeading">
    <w:name w:val="TOC Heading"/>
    <w:basedOn w:val="Heading1"/>
    <w:next w:val="Normal"/>
    <w:uiPriority w:val="39"/>
    <w:unhideWhenUsed/>
    <w:qFormat/>
    <w:rsid w:val="00F33BD3"/>
    <w:pPr>
      <w:outlineLvl w:val="9"/>
    </w:pPr>
  </w:style>
  <w:style w:type="character" w:styleId="CommentReference">
    <w:name w:val="annotation reference"/>
    <w:basedOn w:val="DefaultParagraphFont"/>
    <w:uiPriority w:val="99"/>
    <w:semiHidden/>
    <w:unhideWhenUsed/>
    <w:rsid w:val="00F33BD3"/>
    <w:rPr>
      <w:sz w:val="16"/>
      <w:szCs w:val="16"/>
    </w:rPr>
  </w:style>
  <w:style w:type="paragraph" w:styleId="CommentText">
    <w:name w:val="annotation text"/>
    <w:basedOn w:val="Normal"/>
    <w:link w:val="CommentTextChar"/>
    <w:uiPriority w:val="99"/>
    <w:semiHidden/>
    <w:unhideWhenUsed/>
    <w:rsid w:val="00F33BD3"/>
    <w:pPr>
      <w:spacing w:line="240" w:lineRule="auto"/>
    </w:pPr>
    <w:rPr>
      <w:sz w:val="20"/>
      <w:szCs w:val="20"/>
    </w:rPr>
  </w:style>
  <w:style w:type="character" w:customStyle="1" w:styleId="CommentTextChar">
    <w:name w:val="Comment Text Char"/>
    <w:basedOn w:val="DefaultParagraphFont"/>
    <w:link w:val="CommentText"/>
    <w:uiPriority w:val="99"/>
    <w:semiHidden/>
    <w:rsid w:val="00F33BD3"/>
    <w:rPr>
      <w:sz w:val="20"/>
      <w:szCs w:val="20"/>
    </w:rPr>
  </w:style>
  <w:style w:type="paragraph" w:styleId="CommentSubject">
    <w:name w:val="annotation subject"/>
    <w:basedOn w:val="CommentText"/>
    <w:next w:val="CommentText"/>
    <w:link w:val="CommentSubjectChar"/>
    <w:uiPriority w:val="99"/>
    <w:semiHidden/>
    <w:unhideWhenUsed/>
    <w:rsid w:val="00F33BD3"/>
    <w:rPr>
      <w:b/>
      <w:bCs/>
    </w:rPr>
  </w:style>
  <w:style w:type="character" w:customStyle="1" w:styleId="CommentSubjectChar">
    <w:name w:val="Comment Subject Char"/>
    <w:basedOn w:val="CommentTextChar"/>
    <w:link w:val="CommentSubject"/>
    <w:uiPriority w:val="99"/>
    <w:semiHidden/>
    <w:rsid w:val="00F33BD3"/>
    <w:rPr>
      <w:b/>
      <w:bCs/>
      <w:sz w:val="20"/>
      <w:szCs w:val="20"/>
    </w:rPr>
  </w:style>
  <w:style w:type="paragraph" w:styleId="BalloonText">
    <w:name w:val="Balloon Text"/>
    <w:basedOn w:val="Normal"/>
    <w:link w:val="BalloonTextChar"/>
    <w:uiPriority w:val="99"/>
    <w:semiHidden/>
    <w:unhideWhenUsed/>
    <w:rsid w:val="00F33B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3BD3"/>
    <w:rPr>
      <w:rFonts w:ascii="Segoe UI" w:hAnsi="Segoe UI" w:cs="Segoe UI"/>
      <w:sz w:val="18"/>
      <w:szCs w:val="18"/>
    </w:rPr>
  </w:style>
  <w:style w:type="paragraph" w:styleId="ListParagraph">
    <w:name w:val="List Paragraph"/>
    <w:basedOn w:val="Normal"/>
    <w:uiPriority w:val="34"/>
    <w:qFormat/>
    <w:rsid w:val="005A2788"/>
    <w:pPr>
      <w:ind w:left="720"/>
      <w:contextualSpacing/>
    </w:pPr>
  </w:style>
  <w:style w:type="character" w:styleId="PlaceholderText">
    <w:name w:val="Placeholder Text"/>
    <w:basedOn w:val="DefaultParagraphFont"/>
    <w:uiPriority w:val="99"/>
    <w:semiHidden/>
    <w:rsid w:val="009B77FF"/>
    <w:rPr>
      <w:color w:val="808080"/>
    </w:rPr>
  </w:style>
  <w:style w:type="paragraph" w:styleId="TOC1">
    <w:name w:val="toc 1"/>
    <w:basedOn w:val="Normal"/>
    <w:next w:val="Normal"/>
    <w:autoRedefine/>
    <w:uiPriority w:val="39"/>
    <w:unhideWhenUsed/>
    <w:rsid w:val="003B1B58"/>
    <w:pPr>
      <w:spacing w:after="100"/>
    </w:pPr>
  </w:style>
  <w:style w:type="character" w:styleId="Hyperlink">
    <w:name w:val="Hyperlink"/>
    <w:basedOn w:val="DefaultParagraphFont"/>
    <w:uiPriority w:val="99"/>
    <w:unhideWhenUsed/>
    <w:rsid w:val="003B1B58"/>
    <w:rPr>
      <w:color w:val="0563C1" w:themeColor="hyperlink"/>
      <w:u w:val="single"/>
    </w:rPr>
  </w:style>
  <w:style w:type="paragraph" w:styleId="TOC2">
    <w:name w:val="toc 2"/>
    <w:basedOn w:val="Normal"/>
    <w:next w:val="Normal"/>
    <w:autoRedefine/>
    <w:uiPriority w:val="39"/>
    <w:unhideWhenUsed/>
    <w:rsid w:val="000730E4"/>
    <w:pPr>
      <w:spacing w:after="100"/>
      <w:ind w:left="220"/>
    </w:pPr>
  </w:style>
  <w:style w:type="paragraph" w:styleId="NormalWeb">
    <w:name w:val="Normal (Web)"/>
    <w:basedOn w:val="Normal"/>
    <w:uiPriority w:val="99"/>
    <w:semiHidden/>
    <w:unhideWhenUsed/>
    <w:rsid w:val="008673C2"/>
    <w:pPr>
      <w:spacing w:before="100" w:beforeAutospacing="1" w:after="100" w:afterAutospacing="1" w:line="240" w:lineRule="auto"/>
      <w:jc w:val="left"/>
    </w:pPr>
    <w:rPr>
      <w:rFonts w:ascii="Times New Roman" w:hAnsi="Times New Roman" w:cs="Times New Roman"/>
      <w:sz w:val="24"/>
      <w:szCs w:val="24"/>
      <w:lang w:eastAsia="en-GB"/>
    </w:rPr>
  </w:style>
  <w:style w:type="table" w:styleId="TableGrid">
    <w:name w:val="Table Grid"/>
    <w:basedOn w:val="TableNormal"/>
    <w:uiPriority w:val="39"/>
    <w:rsid w:val="00502D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02D7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1B38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3869"/>
  </w:style>
  <w:style w:type="paragraph" w:styleId="Footer">
    <w:name w:val="footer"/>
    <w:basedOn w:val="Normal"/>
    <w:link w:val="FooterChar"/>
    <w:uiPriority w:val="99"/>
    <w:unhideWhenUsed/>
    <w:rsid w:val="001B38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3869"/>
  </w:style>
  <w:style w:type="paragraph" w:styleId="TOC3">
    <w:name w:val="toc 3"/>
    <w:basedOn w:val="Normal"/>
    <w:next w:val="Normal"/>
    <w:autoRedefine/>
    <w:uiPriority w:val="39"/>
    <w:unhideWhenUsed/>
    <w:rsid w:val="002F5A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222066">
      <w:bodyDiv w:val="1"/>
      <w:marLeft w:val="0"/>
      <w:marRight w:val="0"/>
      <w:marTop w:val="0"/>
      <w:marBottom w:val="0"/>
      <w:divBdr>
        <w:top w:val="none" w:sz="0" w:space="0" w:color="auto"/>
        <w:left w:val="none" w:sz="0" w:space="0" w:color="auto"/>
        <w:bottom w:val="none" w:sz="0" w:space="0" w:color="auto"/>
        <w:right w:val="none" w:sz="0" w:space="0" w:color="auto"/>
      </w:divBdr>
      <w:divsChild>
        <w:div w:id="551381723">
          <w:marLeft w:val="0"/>
          <w:marRight w:val="0"/>
          <w:marTop w:val="0"/>
          <w:marBottom w:val="0"/>
          <w:divBdr>
            <w:top w:val="none" w:sz="0" w:space="0" w:color="auto"/>
            <w:left w:val="none" w:sz="0" w:space="0" w:color="auto"/>
            <w:bottom w:val="none" w:sz="0" w:space="0" w:color="auto"/>
            <w:right w:val="none" w:sz="0" w:space="0" w:color="auto"/>
          </w:divBdr>
        </w:div>
      </w:divsChild>
    </w:div>
    <w:div w:id="1014726588">
      <w:bodyDiv w:val="1"/>
      <w:marLeft w:val="0"/>
      <w:marRight w:val="0"/>
      <w:marTop w:val="0"/>
      <w:marBottom w:val="0"/>
      <w:divBdr>
        <w:top w:val="none" w:sz="0" w:space="0" w:color="auto"/>
        <w:left w:val="none" w:sz="0" w:space="0" w:color="auto"/>
        <w:bottom w:val="none" w:sz="0" w:space="0" w:color="auto"/>
        <w:right w:val="none" w:sz="0" w:space="0" w:color="auto"/>
      </w:divBdr>
      <w:divsChild>
        <w:div w:id="954944399">
          <w:marLeft w:val="0"/>
          <w:marRight w:val="0"/>
          <w:marTop w:val="0"/>
          <w:marBottom w:val="0"/>
          <w:divBdr>
            <w:top w:val="none" w:sz="0" w:space="0" w:color="auto"/>
            <w:left w:val="none" w:sz="0" w:space="0" w:color="auto"/>
            <w:bottom w:val="none" w:sz="0" w:space="0" w:color="auto"/>
            <w:right w:val="none" w:sz="0" w:space="0" w:color="auto"/>
          </w:divBdr>
          <w:divsChild>
            <w:div w:id="719134400">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027414578">
      <w:bodyDiv w:val="1"/>
      <w:marLeft w:val="0"/>
      <w:marRight w:val="0"/>
      <w:marTop w:val="0"/>
      <w:marBottom w:val="0"/>
      <w:divBdr>
        <w:top w:val="none" w:sz="0" w:space="0" w:color="auto"/>
        <w:left w:val="none" w:sz="0" w:space="0" w:color="auto"/>
        <w:bottom w:val="none" w:sz="0" w:space="0" w:color="auto"/>
        <w:right w:val="none" w:sz="0" w:space="0" w:color="auto"/>
      </w:divBdr>
      <w:divsChild>
        <w:div w:id="43526322">
          <w:marLeft w:val="0"/>
          <w:marRight w:val="0"/>
          <w:marTop w:val="0"/>
          <w:marBottom w:val="0"/>
          <w:divBdr>
            <w:top w:val="none" w:sz="0" w:space="0" w:color="auto"/>
            <w:left w:val="none" w:sz="0" w:space="0" w:color="auto"/>
            <w:bottom w:val="none" w:sz="0" w:space="0" w:color="auto"/>
            <w:right w:val="none" w:sz="0" w:space="0" w:color="auto"/>
          </w:divBdr>
        </w:div>
      </w:divsChild>
    </w:div>
    <w:div w:id="1130900765">
      <w:bodyDiv w:val="1"/>
      <w:marLeft w:val="0"/>
      <w:marRight w:val="0"/>
      <w:marTop w:val="0"/>
      <w:marBottom w:val="0"/>
      <w:divBdr>
        <w:top w:val="none" w:sz="0" w:space="0" w:color="auto"/>
        <w:left w:val="none" w:sz="0" w:space="0" w:color="auto"/>
        <w:bottom w:val="none" w:sz="0" w:space="0" w:color="auto"/>
        <w:right w:val="none" w:sz="0" w:space="0" w:color="auto"/>
      </w:divBdr>
    </w:div>
    <w:div w:id="1316882437">
      <w:bodyDiv w:val="1"/>
      <w:marLeft w:val="0"/>
      <w:marRight w:val="0"/>
      <w:marTop w:val="0"/>
      <w:marBottom w:val="0"/>
      <w:divBdr>
        <w:top w:val="none" w:sz="0" w:space="0" w:color="auto"/>
        <w:left w:val="none" w:sz="0" w:space="0" w:color="auto"/>
        <w:bottom w:val="none" w:sz="0" w:space="0" w:color="auto"/>
        <w:right w:val="none" w:sz="0" w:space="0" w:color="auto"/>
      </w:divBdr>
      <w:divsChild>
        <w:div w:id="1297300050">
          <w:marLeft w:val="0"/>
          <w:marRight w:val="0"/>
          <w:marTop w:val="0"/>
          <w:marBottom w:val="0"/>
          <w:divBdr>
            <w:top w:val="none" w:sz="0" w:space="0" w:color="auto"/>
            <w:left w:val="none" w:sz="0" w:space="0" w:color="auto"/>
            <w:bottom w:val="none" w:sz="0" w:space="0" w:color="auto"/>
            <w:right w:val="none" w:sz="0" w:space="0" w:color="auto"/>
          </w:divBdr>
          <w:divsChild>
            <w:div w:id="904727762">
              <w:marLeft w:val="0"/>
              <w:marRight w:val="0"/>
              <w:marTop w:val="0"/>
              <w:marBottom w:val="0"/>
              <w:divBdr>
                <w:top w:val="none" w:sz="0" w:space="0" w:color="auto"/>
                <w:left w:val="none" w:sz="0" w:space="0" w:color="auto"/>
                <w:bottom w:val="none" w:sz="0" w:space="0" w:color="auto"/>
                <w:right w:val="none" w:sz="0" w:space="0" w:color="auto"/>
              </w:divBdr>
            </w:div>
          </w:divsChild>
        </w:div>
        <w:div w:id="743795958">
          <w:marLeft w:val="0"/>
          <w:marRight w:val="0"/>
          <w:marTop w:val="0"/>
          <w:marBottom w:val="0"/>
          <w:divBdr>
            <w:top w:val="none" w:sz="0" w:space="0" w:color="auto"/>
            <w:left w:val="none" w:sz="0" w:space="0" w:color="auto"/>
            <w:bottom w:val="none" w:sz="0" w:space="0" w:color="auto"/>
            <w:right w:val="none" w:sz="0" w:space="0" w:color="auto"/>
          </w:divBdr>
          <w:divsChild>
            <w:div w:id="1821731687">
              <w:marLeft w:val="30"/>
              <w:marRight w:val="30"/>
              <w:marTop w:val="30"/>
              <w:marBottom w:val="30"/>
              <w:divBdr>
                <w:top w:val="single" w:sz="6" w:space="0" w:color="C8CCD1"/>
                <w:left w:val="single" w:sz="6" w:space="0" w:color="C8CCD1"/>
                <w:bottom w:val="single" w:sz="6" w:space="0" w:color="C8CCD1"/>
                <w:right w:val="single" w:sz="6" w:space="0" w:color="C8CCD1"/>
              </w:divBdr>
              <w:divsChild>
                <w:div w:id="1685085737">
                  <w:marLeft w:val="0"/>
                  <w:marRight w:val="0"/>
                  <w:marTop w:val="450"/>
                  <w:marBottom w:val="450"/>
                  <w:divBdr>
                    <w:top w:val="none" w:sz="0" w:space="0" w:color="auto"/>
                    <w:left w:val="none" w:sz="0" w:space="0" w:color="auto"/>
                    <w:bottom w:val="none" w:sz="0" w:space="0" w:color="auto"/>
                    <w:right w:val="none" w:sz="0" w:space="0" w:color="auto"/>
                  </w:divBdr>
                </w:div>
              </w:divsChild>
            </w:div>
            <w:div w:id="18546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7828">
      <w:bodyDiv w:val="1"/>
      <w:marLeft w:val="0"/>
      <w:marRight w:val="0"/>
      <w:marTop w:val="0"/>
      <w:marBottom w:val="0"/>
      <w:divBdr>
        <w:top w:val="none" w:sz="0" w:space="0" w:color="auto"/>
        <w:left w:val="none" w:sz="0" w:space="0" w:color="auto"/>
        <w:bottom w:val="none" w:sz="0" w:space="0" w:color="auto"/>
        <w:right w:val="none" w:sz="0" w:space="0" w:color="auto"/>
      </w:divBdr>
      <w:divsChild>
        <w:div w:id="800731456">
          <w:marLeft w:val="-300"/>
          <w:marRight w:val="-300"/>
          <w:marTop w:val="0"/>
          <w:marBottom w:val="0"/>
          <w:divBdr>
            <w:top w:val="single" w:sz="6" w:space="15" w:color="DFE1E5"/>
            <w:left w:val="single" w:sz="6" w:space="12" w:color="DFE1E5"/>
            <w:bottom w:val="single" w:sz="6" w:space="18" w:color="DFE1E5"/>
            <w:right w:val="single" w:sz="6" w:space="12" w:color="DFE1E5"/>
          </w:divBdr>
          <w:divsChild>
            <w:div w:id="2068339396">
              <w:marLeft w:val="0"/>
              <w:marRight w:val="0"/>
              <w:marTop w:val="0"/>
              <w:marBottom w:val="0"/>
              <w:divBdr>
                <w:top w:val="none" w:sz="0" w:space="0" w:color="auto"/>
                <w:left w:val="none" w:sz="0" w:space="0" w:color="auto"/>
                <w:bottom w:val="none" w:sz="0" w:space="0" w:color="auto"/>
                <w:right w:val="none" w:sz="0" w:space="0" w:color="auto"/>
              </w:divBdr>
              <w:divsChild>
                <w:div w:id="1887057777">
                  <w:marLeft w:val="0"/>
                  <w:marRight w:val="0"/>
                  <w:marTop w:val="0"/>
                  <w:marBottom w:val="0"/>
                  <w:divBdr>
                    <w:top w:val="none" w:sz="0" w:space="0" w:color="auto"/>
                    <w:left w:val="none" w:sz="0" w:space="0" w:color="auto"/>
                    <w:bottom w:val="none" w:sz="0" w:space="0" w:color="auto"/>
                    <w:right w:val="none" w:sz="0" w:space="0" w:color="auto"/>
                  </w:divBdr>
                  <w:divsChild>
                    <w:div w:id="1407192822">
                      <w:marLeft w:val="0"/>
                      <w:marRight w:val="0"/>
                      <w:marTop w:val="0"/>
                      <w:marBottom w:val="0"/>
                      <w:divBdr>
                        <w:top w:val="none" w:sz="0" w:space="0" w:color="auto"/>
                        <w:left w:val="none" w:sz="0" w:space="0" w:color="auto"/>
                        <w:bottom w:val="none" w:sz="0" w:space="0" w:color="auto"/>
                        <w:right w:val="none" w:sz="0" w:space="0" w:color="auto"/>
                      </w:divBdr>
                      <w:divsChild>
                        <w:div w:id="2087455853">
                          <w:marLeft w:val="0"/>
                          <w:marRight w:val="0"/>
                          <w:marTop w:val="0"/>
                          <w:marBottom w:val="0"/>
                          <w:divBdr>
                            <w:top w:val="none" w:sz="0" w:space="0" w:color="auto"/>
                            <w:left w:val="none" w:sz="0" w:space="0" w:color="auto"/>
                            <w:bottom w:val="none" w:sz="0" w:space="0" w:color="auto"/>
                            <w:right w:val="none" w:sz="0" w:space="0" w:color="auto"/>
                          </w:divBdr>
                          <w:divsChild>
                            <w:div w:id="1442065331">
                              <w:marLeft w:val="0"/>
                              <w:marRight w:val="0"/>
                              <w:marTop w:val="0"/>
                              <w:marBottom w:val="0"/>
                              <w:divBdr>
                                <w:top w:val="none" w:sz="0" w:space="0" w:color="auto"/>
                                <w:left w:val="none" w:sz="0" w:space="0" w:color="auto"/>
                                <w:bottom w:val="none" w:sz="0" w:space="0" w:color="auto"/>
                                <w:right w:val="none" w:sz="0" w:space="0" w:color="auto"/>
                              </w:divBdr>
                              <w:divsChild>
                                <w:div w:id="1640068847">
                                  <w:marLeft w:val="0"/>
                                  <w:marRight w:val="0"/>
                                  <w:marTop w:val="0"/>
                                  <w:marBottom w:val="0"/>
                                  <w:divBdr>
                                    <w:top w:val="none" w:sz="0" w:space="0" w:color="auto"/>
                                    <w:left w:val="none" w:sz="0" w:space="0" w:color="auto"/>
                                    <w:bottom w:val="none" w:sz="0" w:space="0" w:color="auto"/>
                                    <w:right w:val="none" w:sz="0" w:space="0" w:color="auto"/>
                                  </w:divBdr>
                                  <w:divsChild>
                                    <w:div w:id="3108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46848">
                          <w:marLeft w:val="0"/>
                          <w:marRight w:val="0"/>
                          <w:marTop w:val="0"/>
                          <w:marBottom w:val="0"/>
                          <w:divBdr>
                            <w:top w:val="none" w:sz="0" w:space="0" w:color="auto"/>
                            <w:left w:val="none" w:sz="0" w:space="0" w:color="auto"/>
                            <w:bottom w:val="none" w:sz="0" w:space="0" w:color="auto"/>
                            <w:right w:val="none" w:sz="0" w:space="0" w:color="auto"/>
                          </w:divBdr>
                          <w:divsChild>
                            <w:div w:id="929433188">
                              <w:marLeft w:val="0"/>
                              <w:marRight w:val="0"/>
                              <w:marTop w:val="0"/>
                              <w:marBottom w:val="0"/>
                              <w:divBdr>
                                <w:top w:val="none" w:sz="0" w:space="0" w:color="auto"/>
                                <w:left w:val="none" w:sz="0" w:space="0" w:color="auto"/>
                                <w:bottom w:val="none" w:sz="0" w:space="0" w:color="auto"/>
                                <w:right w:val="none" w:sz="0" w:space="0" w:color="auto"/>
                              </w:divBdr>
                            </w:div>
                            <w:div w:id="1150828416">
                              <w:marLeft w:val="0"/>
                              <w:marRight w:val="0"/>
                              <w:marTop w:val="0"/>
                              <w:marBottom w:val="0"/>
                              <w:divBdr>
                                <w:top w:val="none" w:sz="0" w:space="0" w:color="auto"/>
                                <w:left w:val="none" w:sz="0" w:space="0" w:color="auto"/>
                                <w:bottom w:val="none" w:sz="0" w:space="0" w:color="auto"/>
                                <w:right w:val="none" w:sz="0" w:space="0" w:color="auto"/>
                              </w:divBdr>
                              <w:divsChild>
                                <w:div w:id="1981350026">
                                  <w:marLeft w:val="0"/>
                                  <w:marRight w:val="0"/>
                                  <w:marTop w:val="0"/>
                                  <w:marBottom w:val="0"/>
                                  <w:divBdr>
                                    <w:top w:val="none" w:sz="0" w:space="0" w:color="auto"/>
                                    <w:left w:val="none" w:sz="0" w:space="0" w:color="auto"/>
                                    <w:bottom w:val="none" w:sz="0" w:space="0" w:color="auto"/>
                                    <w:right w:val="none" w:sz="0" w:space="0" w:color="auto"/>
                                  </w:divBdr>
                                  <w:divsChild>
                                    <w:div w:id="1906062138">
                                      <w:marLeft w:val="0"/>
                                      <w:marRight w:val="0"/>
                                      <w:marTop w:val="0"/>
                                      <w:marBottom w:val="0"/>
                                      <w:divBdr>
                                        <w:top w:val="none" w:sz="0" w:space="0" w:color="auto"/>
                                        <w:left w:val="none" w:sz="0" w:space="0" w:color="auto"/>
                                        <w:bottom w:val="none" w:sz="0" w:space="0" w:color="auto"/>
                                        <w:right w:val="none" w:sz="0" w:space="0" w:color="auto"/>
                                      </w:divBdr>
                                      <w:divsChild>
                                        <w:div w:id="638414534">
                                          <w:marLeft w:val="0"/>
                                          <w:marRight w:val="0"/>
                                          <w:marTop w:val="0"/>
                                          <w:marBottom w:val="0"/>
                                          <w:divBdr>
                                            <w:top w:val="none" w:sz="0" w:space="0" w:color="auto"/>
                                            <w:left w:val="none" w:sz="0" w:space="0" w:color="auto"/>
                                            <w:bottom w:val="none" w:sz="0" w:space="0" w:color="auto"/>
                                            <w:right w:val="none" w:sz="0" w:space="0" w:color="auto"/>
                                          </w:divBdr>
                                          <w:divsChild>
                                            <w:div w:id="848566561">
                                              <w:marLeft w:val="0"/>
                                              <w:marRight w:val="0"/>
                                              <w:marTop w:val="0"/>
                                              <w:marBottom w:val="0"/>
                                              <w:divBdr>
                                                <w:top w:val="single" w:sz="6" w:space="0" w:color="C6C6C6"/>
                                                <w:left w:val="single" w:sz="6" w:space="0" w:color="C6C6C6"/>
                                                <w:bottom w:val="single" w:sz="6" w:space="0" w:color="C6C6C6"/>
                                                <w:right w:val="single" w:sz="2" w:space="0" w:color="C6C6C6"/>
                                              </w:divBdr>
                                            </w:div>
                                          </w:divsChild>
                                        </w:div>
                                        <w:div w:id="1676154962">
                                          <w:marLeft w:val="0"/>
                                          <w:marRight w:val="0"/>
                                          <w:marTop w:val="0"/>
                                          <w:marBottom w:val="0"/>
                                          <w:divBdr>
                                            <w:top w:val="none" w:sz="0" w:space="0" w:color="auto"/>
                                            <w:left w:val="none" w:sz="0" w:space="0" w:color="auto"/>
                                            <w:bottom w:val="none" w:sz="0" w:space="0" w:color="auto"/>
                                            <w:right w:val="none" w:sz="0" w:space="0" w:color="auto"/>
                                          </w:divBdr>
                                          <w:divsChild>
                                            <w:div w:id="965697675">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302854153">
                                          <w:marLeft w:val="0"/>
                                          <w:marRight w:val="0"/>
                                          <w:marTop w:val="0"/>
                                          <w:marBottom w:val="0"/>
                                          <w:divBdr>
                                            <w:top w:val="none" w:sz="0" w:space="0" w:color="auto"/>
                                            <w:left w:val="none" w:sz="0" w:space="0" w:color="auto"/>
                                            <w:bottom w:val="none" w:sz="0" w:space="0" w:color="auto"/>
                                            <w:right w:val="none" w:sz="0" w:space="0" w:color="auto"/>
                                          </w:divBdr>
                                          <w:divsChild>
                                            <w:div w:id="8580606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21673769">
                                      <w:marLeft w:val="0"/>
                                      <w:marRight w:val="0"/>
                                      <w:marTop w:val="0"/>
                                      <w:marBottom w:val="0"/>
                                      <w:divBdr>
                                        <w:top w:val="none" w:sz="0" w:space="0" w:color="auto"/>
                                        <w:left w:val="none" w:sz="0" w:space="0" w:color="auto"/>
                                        <w:bottom w:val="none" w:sz="0" w:space="0" w:color="auto"/>
                                        <w:right w:val="none" w:sz="0" w:space="0" w:color="auto"/>
                                      </w:divBdr>
                                      <w:divsChild>
                                        <w:div w:id="979846600">
                                          <w:marLeft w:val="0"/>
                                          <w:marRight w:val="0"/>
                                          <w:marTop w:val="0"/>
                                          <w:marBottom w:val="0"/>
                                          <w:divBdr>
                                            <w:top w:val="none" w:sz="0" w:space="0" w:color="auto"/>
                                            <w:left w:val="none" w:sz="0" w:space="0" w:color="auto"/>
                                            <w:bottom w:val="none" w:sz="0" w:space="0" w:color="auto"/>
                                            <w:right w:val="none" w:sz="0" w:space="0" w:color="auto"/>
                                          </w:divBdr>
                                          <w:divsChild>
                                            <w:div w:id="12268435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03506038">
                                          <w:marLeft w:val="0"/>
                                          <w:marRight w:val="0"/>
                                          <w:marTop w:val="0"/>
                                          <w:marBottom w:val="0"/>
                                          <w:divBdr>
                                            <w:top w:val="none" w:sz="0" w:space="0" w:color="auto"/>
                                            <w:left w:val="none" w:sz="0" w:space="0" w:color="auto"/>
                                            <w:bottom w:val="none" w:sz="0" w:space="0" w:color="auto"/>
                                            <w:right w:val="none" w:sz="0" w:space="0" w:color="auto"/>
                                          </w:divBdr>
                                          <w:divsChild>
                                            <w:div w:id="73000655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6081810">
                                          <w:marLeft w:val="0"/>
                                          <w:marRight w:val="0"/>
                                          <w:marTop w:val="0"/>
                                          <w:marBottom w:val="0"/>
                                          <w:divBdr>
                                            <w:top w:val="none" w:sz="0" w:space="0" w:color="auto"/>
                                            <w:left w:val="none" w:sz="0" w:space="0" w:color="auto"/>
                                            <w:bottom w:val="none" w:sz="0" w:space="0" w:color="auto"/>
                                            <w:right w:val="none" w:sz="0" w:space="0" w:color="auto"/>
                                          </w:divBdr>
                                          <w:divsChild>
                                            <w:div w:id="15888872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3833783">
                                      <w:marLeft w:val="0"/>
                                      <w:marRight w:val="0"/>
                                      <w:marTop w:val="0"/>
                                      <w:marBottom w:val="0"/>
                                      <w:divBdr>
                                        <w:top w:val="none" w:sz="0" w:space="0" w:color="auto"/>
                                        <w:left w:val="none" w:sz="0" w:space="0" w:color="auto"/>
                                        <w:bottom w:val="none" w:sz="0" w:space="0" w:color="auto"/>
                                        <w:right w:val="none" w:sz="0" w:space="0" w:color="auto"/>
                                      </w:divBdr>
                                      <w:divsChild>
                                        <w:div w:id="1026322594">
                                          <w:marLeft w:val="0"/>
                                          <w:marRight w:val="0"/>
                                          <w:marTop w:val="0"/>
                                          <w:marBottom w:val="0"/>
                                          <w:divBdr>
                                            <w:top w:val="none" w:sz="0" w:space="0" w:color="auto"/>
                                            <w:left w:val="none" w:sz="0" w:space="0" w:color="auto"/>
                                            <w:bottom w:val="none" w:sz="0" w:space="0" w:color="auto"/>
                                            <w:right w:val="none" w:sz="0" w:space="0" w:color="auto"/>
                                          </w:divBdr>
                                          <w:divsChild>
                                            <w:div w:id="14045677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72081353">
                                          <w:marLeft w:val="0"/>
                                          <w:marRight w:val="0"/>
                                          <w:marTop w:val="0"/>
                                          <w:marBottom w:val="0"/>
                                          <w:divBdr>
                                            <w:top w:val="none" w:sz="0" w:space="0" w:color="auto"/>
                                            <w:left w:val="none" w:sz="0" w:space="0" w:color="auto"/>
                                            <w:bottom w:val="none" w:sz="0" w:space="0" w:color="auto"/>
                                            <w:right w:val="none" w:sz="0" w:space="0" w:color="auto"/>
                                          </w:divBdr>
                                          <w:divsChild>
                                            <w:div w:id="5774419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488327564">
                                          <w:marLeft w:val="0"/>
                                          <w:marRight w:val="0"/>
                                          <w:marTop w:val="0"/>
                                          <w:marBottom w:val="0"/>
                                          <w:divBdr>
                                            <w:top w:val="none" w:sz="0" w:space="0" w:color="auto"/>
                                            <w:left w:val="none" w:sz="0" w:space="0" w:color="auto"/>
                                            <w:bottom w:val="none" w:sz="0" w:space="0" w:color="auto"/>
                                            <w:right w:val="none" w:sz="0" w:space="0" w:color="auto"/>
                                          </w:divBdr>
                                          <w:divsChild>
                                            <w:div w:id="13672188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666975029">
                                      <w:marLeft w:val="0"/>
                                      <w:marRight w:val="0"/>
                                      <w:marTop w:val="0"/>
                                      <w:marBottom w:val="0"/>
                                      <w:divBdr>
                                        <w:top w:val="none" w:sz="0" w:space="0" w:color="auto"/>
                                        <w:left w:val="none" w:sz="0" w:space="0" w:color="auto"/>
                                        <w:bottom w:val="none" w:sz="0" w:space="0" w:color="auto"/>
                                        <w:right w:val="none" w:sz="0" w:space="0" w:color="auto"/>
                                      </w:divBdr>
                                      <w:divsChild>
                                        <w:div w:id="1262956345">
                                          <w:marLeft w:val="0"/>
                                          <w:marRight w:val="0"/>
                                          <w:marTop w:val="0"/>
                                          <w:marBottom w:val="0"/>
                                          <w:divBdr>
                                            <w:top w:val="none" w:sz="0" w:space="0" w:color="auto"/>
                                            <w:left w:val="none" w:sz="0" w:space="0" w:color="auto"/>
                                            <w:bottom w:val="none" w:sz="0" w:space="0" w:color="auto"/>
                                            <w:right w:val="none" w:sz="0" w:space="0" w:color="auto"/>
                                          </w:divBdr>
                                          <w:divsChild>
                                            <w:div w:id="142384291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5340161">
                                          <w:marLeft w:val="0"/>
                                          <w:marRight w:val="0"/>
                                          <w:marTop w:val="0"/>
                                          <w:marBottom w:val="0"/>
                                          <w:divBdr>
                                            <w:top w:val="none" w:sz="0" w:space="0" w:color="auto"/>
                                            <w:left w:val="none" w:sz="0" w:space="0" w:color="auto"/>
                                            <w:bottom w:val="none" w:sz="0" w:space="0" w:color="auto"/>
                                            <w:right w:val="none" w:sz="0" w:space="0" w:color="auto"/>
                                          </w:divBdr>
                                          <w:divsChild>
                                            <w:div w:id="103724381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6023127">
                                          <w:marLeft w:val="0"/>
                                          <w:marRight w:val="0"/>
                                          <w:marTop w:val="0"/>
                                          <w:marBottom w:val="0"/>
                                          <w:divBdr>
                                            <w:top w:val="none" w:sz="0" w:space="0" w:color="auto"/>
                                            <w:left w:val="none" w:sz="0" w:space="0" w:color="auto"/>
                                            <w:bottom w:val="none" w:sz="0" w:space="0" w:color="auto"/>
                                            <w:right w:val="none" w:sz="0" w:space="0" w:color="auto"/>
                                          </w:divBdr>
                                          <w:divsChild>
                                            <w:div w:id="128125543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248464910">
                                      <w:marLeft w:val="0"/>
                                      <w:marRight w:val="0"/>
                                      <w:marTop w:val="0"/>
                                      <w:marBottom w:val="0"/>
                                      <w:divBdr>
                                        <w:top w:val="none" w:sz="0" w:space="0" w:color="auto"/>
                                        <w:left w:val="none" w:sz="0" w:space="0" w:color="auto"/>
                                        <w:bottom w:val="none" w:sz="0" w:space="0" w:color="auto"/>
                                        <w:right w:val="none" w:sz="0" w:space="0" w:color="auto"/>
                                      </w:divBdr>
                                      <w:divsChild>
                                        <w:div w:id="1138913382">
                                          <w:marLeft w:val="0"/>
                                          <w:marRight w:val="0"/>
                                          <w:marTop w:val="0"/>
                                          <w:marBottom w:val="0"/>
                                          <w:divBdr>
                                            <w:top w:val="none" w:sz="0" w:space="0" w:color="auto"/>
                                            <w:left w:val="none" w:sz="0" w:space="0" w:color="auto"/>
                                            <w:bottom w:val="none" w:sz="0" w:space="0" w:color="auto"/>
                                            <w:right w:val="none" w:sz="0" w:space="0" w:color="auto"/>
                                          </w:divBdr>
                                          <w:divsChild>
                                            <w:div w:id="145112063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594631298">
                                          <w:marLeft w:val="0"/>
                                          <w:marRight w:val="0"/>
                                          <w:marTop w:val="0"/>
                                          <w:marBottom w:val="0"/>
                                          <w:divBdr>
                                            <w:top w:val="none" w:sz="0" w:space="0" w:color="auto"/>
                                            <w:left w:val="none" w:sz="0" w:space="0" w:color="auto"/>
                                            <w:bottom w:val="none" w:sz="0" w:space="0" w:color="auto"/>
                                            <w:right w:val="none" w:sz="0" w:space="0" w:color="auto"/>
                                          </w:divBdr>
                                          <w:divsChild>
                                            <w:div w:id="43969160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69243730">
                                          <w:marLeft w:val="0"/>
                                          <w:marRight w:val="0"/>
                                          <w:marTop w:val="0"/>
                                          <w:marBottom w:val="0"/>
                                          <w:divBdr>
                                            <w:top w:val="none" w:sz="0" w:space="0" w:color="auto"/>
                                            <w:left w:val="none" w:sz="0" w:space="0" w:color="auto"/>
                                            <w:bottom w:val="none" w:sz="0" w:space="0" w:color="auto"/>
                                            <w:right w:val="none" w:sz="0" w:space="0" w:color="auto"/>
                                          </w:divBdr>
                                          <w:divsChild>
                                            <w:div w:id="140541954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844663173">
                                  <w:marLeft w:val="0"/>
                                  <w:marRight w:val="0"/>
                                  <w:marTop w:val="0"/>
                                  <w:marBottom w:val="0"/>
                                  <w:divBdr>
                                    <w:top w:val="none" w:sz="0" w:space="0" w:color="auto"/>
                                    <w:left w:val="none" w:sz="0" w:space="0" w:color="auto"/>
                                    <w:bottom w:val="none" w:sz="0" w:space="0" w:color="auto"/>
                                    <w:right w:val="none" w:sz="0" w:space="0" w:color="auto"/>
                                  </w:divBdr>
                                  <w:divsChild>
                                    <w:div w:id="1620716667">
                                      <w:marLeft w:val="0"/>
                                      <w:marRight w:val="0"/>
                                      <w:marTop w:val="0"/>
                                      <w:marBottom w:val="0"/>
                                      <w:divBdr>
                                        <w:top w:val="none" w:sz="0" w:space="0" w:color="auto"/>
                                        <w:left w:val="none" w:sz="0" w:space="0" w:color="auto"/>
                                        <w:bottom w:val="none" w:sz="0" w:space="0" w:color="auto"/>
                                        <w:right w:val="none" w:sz="0" w:space="0" w:color="auto"/>
                                      </w:divBdr>
                                      <w:divsChild>
                                        <w:div w:id="1497265661">
                                          <w:marLeft w:val="0"/>
                                          <w:marRight w:val="0"/>
                                          <w:marTop w:val="0"/>
                                          <w:marBottom w:val="0"/>
                                          <w:divBdr>
                                            <w:top w:val="none" w:sz="0" w:space="0" w:color="auto"/>
                                            <w:left w:val="none" w:sz="0" w:space="0" w:color="auto"/>
                                            <w:bottom w:val="none" w:sz="0" w:space="0" w:color="auto"/>
                                            <w:right w:val="none" w:sz="0" w:space="0" w:color="auto"/>
                                          </w:divBdr>
                                          <w:divsChild>
                                            <w:div w:id="9590697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93416314">
                                          <w:marLeft w:val="0"/>
                                          <w:marRight w:val="0"/>
                                          <w:marTop w:val="0"/>
                                          <w:marBottom w:val="0"/>
                                          <w:divBdr>
                                            <w:top w:val="none" w:sz="0" w:space="0" w:color="auto"/>
                                            <w:left w:val="none" w:sz="0" w:space="0" w:color="auto"/>
                                            <w:bottom w:val="none" w:sz="0" w:space="0" w:color="auto"/>
                                            <w:right w:val="none" w:sz="0" w:space="0" w:color="auto"/>
                                          </w:divBdr>
                                          <w:divsChild>
                                            <w:div w:id="9347889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59116345">
                                          <w:marLeft w:val="0"/>
                                          <w:marRight w:val="0"/>
                                          <w:marTop w:val="0"/>
                                          <w:marBottom w:val="0"/>
                                          <w:divBdr>
                                            <w:top w:val="none" w:sz="0" w:space="0" w:color="auto"/>
                                            <w:left w:val="none" w:sz="0" w:space="0" w:color="auto"/>
                                            <w:bottom w:val="none" w:sz="0" w:space="0" w:color="auto"/>
                                            <w:right w:val="none" w:sz="0" w:space="0" w:color="auto"/>
                                          </w:divBdr>
                                          <w:divsChild>
                                            <w:div w:id="94110733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10458209">
                                          <w:marLeft w:val="0"/>
                                          <w:marRight w:val="0"/>
                                          <w:marTop w:val="0"/>
                                          <w:marBottom w:val="0"/>
                                          <w:divBdr>
                                            <w:top w:val="none" w:sz="0" w:space="0" w:color="auto"/>
                                            <w:left w:val="none" w:sz="0" w:space="0" w:color="auto"/>
                                            <w:bottom w:val="none" w:sz="0" w:space="0" w:color="auto"/>
                                            <w:right w:val="none" w:sz="0" w:space="0" w:color="auto"/>
                                          </w:divBdr>
                                          <w:divsChild>
                                            <w:div w:id="118247167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00088441">
                                      <w:marLeft w:val="0"/>
                                      <w:marRight w:val="0"/>
                                      <w:marTop w:val="0"/>
                                      <w:marBottom w:val="0"/>
                                      <w:divBdr>
                                        <w:top w:val="none" w:sz="0" w:space="0" w:color="auto"/>
                                        <w:left w:val="none" w:sz="0" w:space="0" w:color="auto"/>
                                        <w:bottom w:val="none" w:sz="0" w:space="0" w:color="auto"/>
                                        <w:right w:val="none" w:sz="0" w:space="0" w:color="auto"/>
                                      </w:divBdr>
                                      <w:divsChild>
                                        <w:div w:id="182862545">
                                          <w:marLeft w:val="0"/>
                                          <w:marRight w:val="0"/>
                                          <w:marTop w:val="0"/>
                                          <w:marBottom w:val="0"/>
                                          <w:divBdr>
                                            <w:top w:val="none" w:sz="0" w:space="0" w:color="auto"/>
                                            <w:left w:val="none" w:sz="0" w:space="0" w:color="auto"/>
                                            <w:bottom w:val="none" w:sz="0" w:space="0" w:color="auto"/>
                                            <w:right w:val="none" w:sz="0" w:space="0" w:color="auto"/>
                                          </w:divBdr>
                                          <w:divsChild>
                                            <w:div w:id="2755973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67787511">
                                          <w:marLeft w:val="0"/>
                                          <w:marRight w:val="0"/>
                                          <w:marTop w:val="0"/>
                                          <w:marBottom w:val="0"/>
                                          <w:divBdr>
                                            <w:top w:val="none" w:sz="0" w:space="0" w:color="auto"/>
                                            <w:left w:val="none" w:sz="0" w:space="0" w:color="auto"/>
                                            <w:bottom w:val="none" w:sz="0" w:space="0" w:color="auto"/>
                                            <w:right w:val="none" w:sz="0" w:space="0" w:color="auto"/>
                                          </w:divBdr>
                                          <w:divsChild>
                                            <w:div w:id="146377149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68211488">
                                          <w:marLeft w:val="0"/>
                                          <w:marRight w:val="0"/>
                                          <w:marTop w:val="0"/>
                                          <w:marBottom w:val="0"/>
                                          <w:divBdr>
                                            <w:top w:val="none" w:sz="0" w:space="0" w:color="auto"/>
                                            <w:left w:val="none" w:sz="0" w:space="0" w:color="auto"/>
                                            <w:bottom w:val="none" w:sz="0" w:space="0" w:color="auto"/>
                                            <w:right w:val="none" w:sz="0" w:space="0" w:color="auto"/>
                                          </w:divBdr>
                                          <w:divsChild>
                                            <w:div w:id="62045220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607423004">
                                          <w:marLeft w:val="0"/>
                                          <w:marRight w:val="0"/>
                                          <w:marTop w:val="0"/>
                                          <w:marBottom w:val="0"/>
                                          <w:divBdr>
                                            <w:top w:val="none" w:sz="0" w:space="0" w:color="auto"/>
                                            <w:left w:val="none" w:sz="0" w:space="0" w:color="auto"/>
                                            <w:bottom w:val="none" w:sz="0" w:space="0" w:color="auto"/>
                                            <w:right w:val="none" w:sz="0" w:space="0" w:color="auto"/>
                                          </w:divBdr>
                                          <w:divsChild>
                                            <w:div w:id="22310636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87531419">
                                      <w:marLeft w:val="0"/>
                                      <w:marRight w:val="0"/>
                                      <w:marTop w:val="0"/>
                                      <w:marBottom w:val="0"/>
                                      <w:divBdr>
                                        <w:top w:val="none" w:sz="0" w:space="0" w:color="auto"/>
                                        <w:left w:val="none" w:sz="0" w:space="0" w:color="auto"/>
                                        <w:bottom w:val="none" w:sz="0" w:space="0" w:color="auto"/>
                                        <w:right w:val="none" w:sz="0" w:space="0" w:color="auto"/>
                                      </w:divBdr>
                                      <w:divsChild>
                                        <w:div w:id="2010257112">
                                          <w:marLeft w:val="0"/>
                                          <w:marRight w:val="0"/>
                                          <w:marTop w:val="0"/>
                                          <w:marBottom w:val="0"/>
                                          <w:divBdr>
                                            <w:top w:val="none" w:sz="0" w:space="0" w:color="auto"/>
                                            <w:left w:val="none" w:sz="0" w:space="0" w:color="auto"/>
                                            <w:bottom w:val="none" w:sz="0" w:space="0" w:color="auto"/>
                                            <w:right w:val="none" w:sz="0" w:space="0" w:color="auto"/>
                                          </w:divBdr>
                                          <w:divsChild>
                                            <w:div w:id="2725907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83499062">
                                          <w:marLeft w:val="0"/>
                                          <w:marRight w:val="0"/>
                                          <w:marTop w:val="0"/>
                                          <w:marBottom w:val="0"/>
                                          <w:divBdr>
                                            <w:top w:val="none" w:sz="0" w:space="0" w:color="auto"/>
                                            <w:left w:val="none" w:sz="0" w:space="0" w:color="auto"/>
                                            <w:bottom w:val="none" w:sz="0" w:space="0" w:color="auto"/>
                                            <w:right w:val="none" w:sz="0" w:space="0" w:color="auto"/>
                                          </w:divBdr>
                                          <w:divsChild>
                                            <w:div w:id="191535917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10901168">
                                          <w:marLeft w:val="0"/>
                                          <w:marRight w:val="0"/>
                                          <w:marTop w:val="0"/>
                                          <w:marBottom w:val="0"/>
                                          <w:divBdr>
                                            <w:top w:val="none" w:sz="0" w:space="0" w:color="auto"/>
                                            <w:left w:val="none" w:sz="0" w:space="0" w:color="auto"/>
                                            <w:bottom w:val="none" w:sz="0" w:space="0" w:color="auto"/>
                                            <w:right w:val="none" w:sz="0" w:space="0" w:color="auto"/>
                                          </w:divBdr>
                                          <w:divsChild>
                                            <w:div w:id="150492984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1971924">
                                          <w:marLeft w:val="0"/>
                                          <w:marRight w:val="0"/>
                                          <w:marTop w:val="0"/>
                                          <w:marBottom w:val="0"/>
                                          <w:divBdr>
                                            <w:top w:val="none" w:sz="0" w:space="0" w:color="auto"/>
                                            <w:left w:val="none" w:sz="0" w:space="0" w:color="auto"/>
                                            <w:bottom w:val="none" w:sz="0" w:space="0" w:color="auto"/>
                                            <w:right w:val="none" w:sz="0" w:space="0" w:color="auto"/>
                                          </w:divBdr>
                                          <w:divsChild>
                                            <w:div w:id="89577855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18775472">
                                      <w:marLeft w:val="0"/>
                                      <w:marRight w:val="0"/>
                                      <w:marTop w:val="0"/>
                                      <w:marBottom w:val="0"/>
                                      <w:divBdr>
                                        <w:top w:val="none" w:sz="0" w:space="0" w:color="auto"/>
                                        <w:left w:val="none" w:sz="0" w:space="0" w:color="auto"/>
                                        <w:bottom w:val="none" w:sz="0" w:space="0" w:color="auto"/>
                                        <w:right w:val="none" w:sz="0" w:space="0" w:color="auto"/>
                                      </w:divBdr>
                                      <w:divsChild>
                                        <w:div w:id="243030643">
                                          <w:marLeft w:val="0"/>
                                          <w:marRight w:val="0"/>
                                          <w:marTop w:val="0"/>
                                          <w:marBottom w:val="0"/>
                                          <w:divBdr>
                                            <w:top w:val="none" w:sz="0" w:space="0" w:color="auto"/>
                                            <w:left w:val="none" w:sz="0" w:space="0" w:color="auto"/>
                                            <w:bottom w:val="none" w:sz="0" w:space="0" w:color="auto"/>
                                            <w:right w:val="none" w:sz="0" w:space="0" w:color="auto"/>
                                          </w:divBdr>
                                          <w:divsChild>
                                            <w:div w:id="86004976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76922037">
                                          <w:marLeft w:val="0"/>
                                          <w:marRight w:val="0"/>
                                          <w:marTop w:val="0"/>
                                          <w:marBottom w:val="0"/>
                                          <w:divBdr>
                                            <w:top w:val="none" w:sz="0" w:space="0" w:color="auto"/>
                                            <w:left w:val="none" w:sz="0" w:space="0" w:color="auto"/>
                                            <w:bottom w:val="none" w:sz="0" w:space="0" w:color="auto"/>
                                            <w:right w:val="none" w:sz="0" w:space="0" w:color="auto"/>
                                          </w:divBdr>
                                          <w:divsChild>
                                            <w:div w:id="25902666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00254356">
                                          <w:marLeft w:val="0"/>
                                          <w:marRight w:val="0"/>
                                          <w:marTop w:val="0"/>
                                          <w:marBottom w:val="0"/>
                                          <w:divBdr>
                                            <w:top w:val="none" w:sz="0" w:space="0" w:color="auto"/>
                                            <w:left w:val="none" w:sz="0" w:space="0" w:color="auto"/>
                                            <w:bottom w:val="none" w:sz="0" w:space="0" w:color="auto"/>
                                            <w:right w:val="none" w:sz="0" w:space="0" w:color="auto"/>
                                          </w:divBdr>
                                          <w:divsChild>
                                            <w:div w:id="1805087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28628184">
                                          <w:marLeft w:val="0"/>
                                          <w:marRight w:val="0"/>
                                          <w:marTop w:val="0"/>
                                          <w:marBottom w:val="0"/>
                                          <w:divBdr>
                                            <w:top w:val="none" w:sz="0" w:space="0" w:color="auto"/>
                                            <w:left w:val="none" w:sz="0" w:space="0" w:color="auto"/>
                                            <w:bottom w:val="none" w:sz="0" w:space="0" w:color="auto"/>
                                            <w:right w:val="none" w:sz="0" w:space="0" w:color="auto"/>
                                          </w:divBdr>
                                          <w:divsChild>
                                            <w:div w:id="21338631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143038642">
                                      <w:marLeft w:val="0"/>
                                      <w:marRight w:val="0"/>
                                      <w:marTop w:val="0"/>
                                      <w:marBottom w:val="0"/>
                                      <w:divBdr>
                                        <w:top w:val="none" w:sz="0" w:space="0" w:color="auto"/>
                                        <w:left w:val="none" w:sz="0" w:space="0" w:color="auto"/>
                                        <w:bottom w:val="none" w:sz="0" w:space="0" w:color="auto"/>
                                        <w:right w:val="none" w:sz="0" w:space="0" w:color="auto"/>
                                      </w:divBdr>
                                      <w:divsChild>
                                        <w:div w:id="1784106702">
                                          <w:marLeft w:val="0"/>
                                          <w:marRight w:val="0"/>
                                          <w:marTop w:val="0"/>
                                          <w:marBottom w:val="0"/>
                                          <w:divBdr>
                                            <w:top w:val="none" w:sz="0" w:space="0" w:color="auto"/>
                                            <w:left w:val="none" w:sz="0" w:space="0" w:color="auto"/>
                                            <w:bottom w:val="none" w:sz="0" w:space="0" w:color="auto"/>
                                            <w:right w:val="none" w:sz="0" w:space="0" w:color="auto"/>
                                          </w:divBdr>
                                          <w:divsChild>
                                            <w:div w:id="18248107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64935587">
                                          <w:marLeft w:val="0"/>
                                          <w:marRight w:val="0"/>
                                          <w:marTop w:val="0"/>
                                          <w:marBottom w:val="0"/>
                                          <w:divBdr>
                                            <w:top w:val="none" w:sz="0" w:space="0" w:color="auto"/>
                                            <w:left w:val="none" w:sz="0" w:space="0" w:color="auto"/>
                                            <w:bottom w:val="none" w:sz="0" w:space="0" w:color="auto"/>
                                            <w:right w:val="none" w:sz="0" w:space="0" w:color="auto"/>
                                          </w:divBdr>
                                          <w:divsChild>
                                            <w:div w:id="149155669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70826521">
                                          <w:marLeft w:val="0"/>
                                          <w:marRight w:val="0"/>
                                          <w:marTop w:val="0"/>
                                          <w:marBottom w:val="0"/>
                                          <w:divBdr>
                                            <w:top w:val="none" w:sz="0" w:space="0" w:color="auto"/>
                                            <w:left w:val="none" w:sz="0" w:space="0" w:color="auto"/>
                                            <w:bottom w:val="none" w:sz="0" w:space="0" w:color="auto"/>
                                            <w:right w:val="none" w:sz="0" w:space="0" w:color="auto"/>
                                          </w:divBdr>
                                          <w:divsChild>
                                            <w:div w:id="1664579521">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73570405">
                                          <w:marLeft w:val="0"/>
                                          <w:marRight w:val="0"/>
                                          <w:marTop w:val="0"/>
                                          <w:marBottom w:val="0"/>
                                          <w:divBdr>
                                            <w:top w:val="none" w:sz="0" w:space="0" w:color="auto"/>
                                            <w:left w:val="none" w:sz="0" w:space="0" w:color="auto"/>
                                            <w:bottom w:val="none" w:sz="0" w:space="0" w:color="auto"/>
                                            <w:right w:val="none" w:sz="0" w:space="0" w:color="auto"/>
                                          </w:divBdr>
                                          <w:divsChild>
                                            <w:div w:id="47279811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roymech.co.uk/Useful_Tables/Adhesives/Adhesives.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16/09/relationships/commentsIds" Target="commentsIds.xml"/><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oter" Target="footer1.xml"/><Relationship Id="rId47" Type="http://schemas.openxmlformats.org/officeDocument/2006/relationships/image" Target="media/image34.jpeg"/><Relationship Id="rId50"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3.jpeg"/><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github.com/MedadRufus/Mechanical-duck-design/tree/master/Software/Final%20Duck%20Code" TargetMode="External"/><Relationship Id="rId45"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6F7A51-FD4E-43D3-9C22-92560D46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B0DE8A2B</Template>
  <TotalTime>1279</TotalTime>
  <Pages>18</Pages>
  <Words>3572</Words>
  <Characters>20364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GIZMO mechanical duck report</vt:lpstr>
    </vt:vector>
  </TitlesOfParts>
  <Company/>
  <LinksUpToDate>false</LinksUpToDate>
  <CharactersWithSpaces>23889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GIZMO mechanical duck report</dc:title>
  <dc:subject>29 April 2019</dc:subject>
  <dc:creator>Newman, Medad</dc:creator>
  <cp:keywords/>
  <dc:description/>
  <cp:lastModifiedBy>Newman, Medad</cp:lastModifiedBy>
  <cp:revision>297</cp:revision>
  <cp:lastPrinted>2019-04-29T14:51:00Z</cp:lastPrinted>
  <dcterms:created xsi:type="dcterms:W3CDTF">2019-04-24T16:33:00Z</dcterms:created>
  <dcterms:modified xsi:type="dcterms:W3CDTF">2019-04-29T14:53:00Z</dcterms:modified>
</cp:coreProperties>
</file>